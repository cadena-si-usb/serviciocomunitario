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72" w:rsidRDefault="00007A72" w:rsidP="00007A72">
      <w:pPr>
        <w:pStyle w:val="Heading"/>
        <w:ind w:left="1440"/>
        <w:jc w:val="right"/>
        <w:rPr>
          <w:color w:val="000000" w:themeColor="text1"/>
          <w:szCs w:val="36"/>
          <w:lang w:val="es-VE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Pr="00662C9F" w:rsidRDefault="00662C9F" w:rsidP="00662C9F">
      <w:pPr>
        <w:rPr>
          <w:lang w:val="es-VE" w:eastAsia="ar-SA"/>
        </w:rPr>
      </w:pPr>
    </w:p>
    <w:p w:rsidR="00007A72" w:rsidRDefault="008E03C2" w:rsidP="00007A72">
      <w:pPr>
        <w:pStyle w:val="Heading"/>
        <w:ind w:left="1440"/>
        <w:jc w:val="right"/>
        <w:rPr>
          <w:lang w:val="es-VE"/>
        </w:rPr>
      </w:pPr>
      <w:r w:rsidRPr="000251CF">
        <w:rPr>
          <w:color w:val="000000" w:themeColor="text1"/>
          <w:szCs w:val="36"/>
          <w:lang w:val="es-VE"/>
        </w:rPr>
        <w:t xml:space="preserve">Sistema de Gestión </w:t>
      </w:r>
      <w:r w:rsidR="00007A72">
        <w:rPr>
          <w:lang w:val="es-VE"/>
        </w:rPr>
        <w:t xml:space="preserve">de Programa de Servicio      </w:t>
      </w:r>
    </w:p>
    <w:p w:rsidR="00007A72" w:rsidRDefault="00007A72" w:rsidP="00007A72">
      <w:pPr>
        <w:pStyle w:val="Heading"/>
        <w:ind w:left="1440"/>
        <w:jc w:val="right"/>
        <w:rPr>
          <w:lang w:val="es-VE"/>
        </w:rPr>
      </w:pPr>
      <w:r>
        <w:rPr>
          <w:color w:val="000000" w:themeColor="text1"/>
          <w:szCs w:val="36"/>
          <w:lang w:val="es-VE"/>
        </w:rPr>
        <w:t xml:space="preserve">                                        </w:t>
      </w:r>
      <w:r>
        <w:rPr>
          <w:lang w:val="es-VE"/>
        </w:rPr>
        <w:t>Comunitario, SIGESC.</w:t>
      </w:r>
    </w:p>
    <w:p w:rsidR="000251CF" w:rsidRPr="000251CF" w:rsidRDefault="00007A72" w:rsidP="00007A72">
      <w:pPr>
        <w:pStyle w:val="Heading"/>
        <w:ind w:left="1440"/>
        <w:jc w:val="right"/>
        <w:rPr>
          <w:b w:val="0"/>
          <w:szCs w:val="36"/>
          <w:lang w:val="es-VE"/>
        </w:rPr>
      </w:pPr>
      <w:r>
        <w:rPr>
          <w:lang w:val="es-VE"/>
        </w:rPr>
        <w:t xml:space="preserve">                                                </w:t>
      </w:r>
      <w:r w:rsidR="000D20C3">
        <w:rPr>
          <w:szCs w:val="36"/>
          <w:lang w:val="es-VE"/>
        </w:rPr>
        <w:t xml:space="preserve"> Plan de Iteración</w:t>
      </w:r>
      <w:r w:rsidR="00014217">
        <w:rPr>
          <w:szCs w:val="36"/>
          <w:lang w:val="es-VE"/>
        </w:rPr>
        <w:t>.</w:t>
      </w:r>
    </w:p>
    <w:p w:rsidR="00976BAE" w:rsidRDefault="00007A72" w:rsidP="00007A72">
      <w:pPr>
        <w:pStyle w:val="Ttulo"/>
        <w:jc w:val="right"/>
        <w:rPr>
          <w:sz w:val="28"/>
        </w:rPr>
      </w:pPr>
      <w:r>
        <w:rPr>
          <w:sz w:val="28"/>
          <w:lang w:val="es-VE"/>
        </w:rPr>
        <w:t xml:space="preserve"> </w:t>
      </w:r>
      <w:r w:rsidR="0093574E">
        <w:rPr>
          <w:sz w:val="28"/>
        </w:rPr>
        <w:t xml:space="preserve">Versión </w:t>
      </w:r>
      <w:r w:rsidR="0084124C">
        <w:rPr>
          <w:sz w:val="28"/>
        </w:rPr>
        <w:t>8</w:t>
      </w:r>
      <w:r w:rsidR="00976BAE" w:rsidRPr="000A2068">
        <w:rPr>
          <w:sz w:val="28"/>
        </w:rPr>
        <w:t>.</w:t>
      </w:r>
      <w:r w:rsidR="003C6018">
        <w:rPr>
          <w:sz w:val="28"/>
        </w:rPr>
        <w:t>1</w:t>
      </w:r>
      <w:bookmarkStart w:id="0" w:name="_GoBack"/>
      <w:bookmarkEnd w:id="0"/>
      <w:r w:rsidR="00014217">
        <w:rPr>
          <w:sz w:val="28"/>
        </w:rPr>
        <w:t>.</w:t>
      </w:r>
    </w:p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Integrantes: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Iranid Pérez 08-11369</w:t>
      </w:r>
    </w:p>
    <w:p w:rsidR="00FA55DF" w:rsidRPr="00AB372F" w:rsidRDefault="00FA55DF" w:rsidP="00FA55DF">
      <w:pPr>
        <w:jc w:val="right"/>
        <w:rPr>
          <w:rFonts w:ascii="Arial" w:hAnsi="Arial" w:cs="Arial"/>
          <w:lang w:val="es-VE"/>
        </w:rPr>
      </w:pPr>
      <w:proofErr w:type="spellStart"/>
      <w:r w:rsidRPr="00AB372F">
        <w:rPr>
          <w:rFonts w:ascii="Arial" w:hAnsi="Arial" w:cs="Arial"/>
          <w:lang w:val="es-VE"/>
        </w:rPr>
        <w:t>Hetsy</w:t>
      </w:r>
      <w:proofErr w:type="spellEnd"/>
      <w:r w:rsidRPr="00AB372F">
        <w:rPr>
          <w:rFonts w:ascii="Arial" w:hAnsi="Arial" w:cs="Arial"/>
          <w:lang w:val="es-VE"/>
        </w:rPr>
        <w:t xml:space="preserve"> Rodríguez 06-40232</w:t>
      </w:r>
    </w:p>
    <w:p w:rsidR="00FA55DF" w:rsidRPr="00AB372F" w:rsidRDefault="00FA55DF" w:rsidP="00FA55DF">
      <w:pPr>
        <w:jc w:val="right"/>
        <w:rPr>
          <w:rFonts w:ascii="Arial" w:hAnsi="Arial" w:cs="Arial"/>
          <w:lang w:val="es-VE"/>
        </w:rPr>
      </w:pPr>
      <w:r w:rsidRPr="00AB372F">
        <w:rPr>
          <w:rFonts w:ascii="Arial" w:hAnsi="Arial" w:cs="Arial"/>
          <w:lang w:val="es-VE"/>
        </w:rPr>
        <w:t xml:space="preserve">Daniel </w:t>
      </w:r>
      <w:proofErr w:type="spellStart"/>
      <w:r w:rsidRPr="00AB372F">
        <w:rPr>
          <w:rFonts w:ascii="Arial" w:hAnsi="Arial" w:cs="Arial"/>
          <w:lang w:val="es-VE"/>
        </w:rPr>
        <w:t>Zeait</w:t>
      </w:r>
      <w:proofErr w:type="spellEnd"/>
      <w:r w:rsidRPr="00AB372F">
        <w:rPr>
          <w:rFonts w:ascii="Arial" w:hAnsi="Arial" w:cs="Arial"/>
          <w:lang w:val="es-VE"/>
        </w:rPr>
        <w:t xml:space="preserve"> 08-11216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Joel Rivas 11-10866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proofErr w:type="spellStart"/>
      <w:r w:rsidRPr="00DE7B78">
        <w:rPr>
          <w:rFonts w:ascii="Arial" w:hAnsi="Arial" w:cs="Arial"/>
        </w:rPr>
        <w:t>Jesus</w:t>
      </w:r>
      <w:proofErr w:type="spellEnd"/>
      <w:r w:rsidRPr="00DE7B78">
        <w:rPr>
          <w:rFonts w:ascii="Arial" w:hAnsi="Arial" w:cs="Arial"/>
        </w:rPr>
        <w:t xml:space="preserve"> Sánchez 10-10898</w:t>
      </w:r>
    </w:p>
    <w:p w:rsidR="00976BAE" w:rsidRPr="00FA55DF" w:rsidRDefault="00FA55DF" w:rsidP="00FA55DF">
      <w:pPr>
        <w:jc w:val="right"/>
        <w:rPr>
          <w:rFonts w:ascii="Arial" w:hAnsi="Arial" w:cs="Arial"/>
        </w:rPr>
      </w:pPr>
      <w:proofErr w:type="spellStart"/>
      <w:r w:rsidRPr="00DE7B78">
        <w:rPr>
          <w:rFonts w:ascii="Arial" w:hAnsi="Arial" w:cs="Arial"/>
        </w:rPr>
        <w:t>Nilver</w:t>
      </w:r>
      <w:proofErr w:type="spellEnd"/>
      <w:r w:rsidRPr="00DE7B78">
        <w:rPr>
          <w:rFonts w:ascii="Arial" w:hAnsi="Arial" w:cs="Arial"/>
        </w:rPr>
        <w:t xml:space="preserve"> Viera </w:t>
      </w:r>
      <w:r>
        <w:rPr>
          <w:rFonts w:ascii="Arial" w:hAnsi="Arial" w:cs="Arial"/>
        </w:rPr>
        <w:t>07-41654</w:t>
      </w:r>
    </w:p>
    <w:p w:rsidR="00976BAE" w:rsidRPr="000A2068" w:rsidRDefault="00976BAE" w:rsidP="00D74663">
      <w:pPr>
        <w:widowControl/>
        <w:spacing w:line="240" w:lineRule="auto"/>
        <w:ind w:left="720" w:hanging="720"/>
        <w:sectPr w:rsidR="00976BAE" w:rsidRPr="000A2068">
          <w:headerReference w:type="default" r:id="rId8"/>
          <w:footerReference w:type="even" r:id="rId9"/>
          <w:pgSz w:w="12240" w:h="15840"/>
          <w:pgMar w:top="758" w:right="1440" w:bottom="1440" w:left="1440" w:header="720" w:footer="720" w:gutter="0"/>
          <w:cols w:space="720"/>
          <w:vAlign w:val="center"/>
        </w:sectPr>
      </w:pPr>
    </w:p>
    <w:p w:rsidR="00976BAE" w:rsidRPr="000A2068" w:rsidRDefault="00976BAE" w:rsidP="00976BAE">
      <w:pPr>
        <w:pStyle w:val="Ttulo"/>
      </w:pPr>
      <w:r w:rsidRPr="000A2068">
        <w:lastRenderedPageBreak/>
        <w:t>Historia</w:t>
      </w:r>
      <w:r w:rsidR="004A1B3E">
        <w:t>l</w:t>
      </w:r>
      <w:r w:rsidRPr="000A2068">
        <w:t xml:space="preserve">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2368"/>
        <w:gridCol w:w="3519"/>
        <w:gridCol w:w="2189"/>
      </w:tblGrid>
      <w:tr w:rsidR="00976BA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Fecha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Versión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Descripción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Autor</w:t>
            </w:r>
          </w:p>
        </w:tc>
      </w:tr>
      <w:tr w:rsidR="004F5B88" w:rsidRPr="000A2068" w:rsidTr="00A64279">
        <w:trPr>
          <w:trHeight w:val="569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A64279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5B88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A64279">
              <w:rPr>
                <w:rFonts w:ascii="Arial" w:hAnsi="Arial" w:cs="Arial"/>
              </w:rPr>
              <w:t>1.0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20/02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4/03/16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proofErr w:type="spellStart"/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-Quantum-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Syscorp</w:t>
            </w:r>
            <w:proofErr w:type="spellEnd"/>
            <w:r>
              <w:rPr>
                <w:rFonts w:ascii="Arial" w:hAnsi="Arial" w:cs="Arial"/>
                <w:color w:val="000000"/>
                <w:lang w:val="es-VE" w:eastAsia="es-VE"/>
              </w:rPr>
              <w:t>-</w:t>
            </w:r>
            <w:proofErr w:type="spellStart"/>
            <w:r>
              <w:rPr>
                <w:rFonts w:ascii="Arial" w:hAnsi="Arial" w:cs="Arial"/>
                <w:color w:val="000000"/>
                <w:lang w:val="es-VE" w:eastAsia="es-VE"/>
              </w:rPr>
              <w:t>RupDev</w:t>
            </w:r>
            <w:proofErr w:type="spellEnd"/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28/04/1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F769B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</w:rPr>
              <w:t xml:space="preserve"> de la primera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SLEEK Software</w:t>
            </w:r>
          </w:p>
        </w:tc>
      </w:tr>
      <w:tr w:rsidR="00B90C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7F769B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</w:t>
            </w:r>
            <w:r w:rsidR="00B92066">
              <w:rPr>
                <w:rFonts w:ascii="Arial" w:hAnsi="Arial" w:cs="Arial"/>
                <w:lang w:val="es-VE"/>
              </w:rPr>
              <w:t xml:space="preserve">de la segunda </w:t>
            </w:r>
            <w:r>
              <w:rPr>
                <w:rFonts w:ascii="Arial" w:hAnsi="Arial" w:cs="Arial"/>
                <w:lang w:val="es-VE"/>
              </w:rPr>
              <w:t>fase de construcción</w:t>
            </w:r>
            <w:r w:rsidR="00292F2E">
              <w:rPr>
                <w:rFonts w:ascii="Arial" w:hAnsi="Arial" w:cs="Arial"/>
                <w:lang w:val="es-VE"/>
              </w:rPr>
              <w:t>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292F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tercera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52CF7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9A3475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52CF7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cuarta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4124C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30/09/16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 de la quinta fase de construcción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4124C" w:rsidRPr="0084124C" w:rsidRDefault="0084124C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SLEEK Software</w:t>
            </w:r>
          </w:p>
        </w:tc>
      </w:tr>
      <w:tr w:rsidR="003C6018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</w:t>
            </w:r>
            <w:r>
              <w:rPr>
                <w:rFonts w:ascii="Arial" w:hAnsi="Arial" w:cs="Arial"/>
              </w:rPr>
              <w:t>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 de la quinta fase de construcción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6018" w:rsidRPr="0084124C" w:rsidRDefault="003C6018" w:rsidP="003C6018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SLEEK Software</w:t>
            </w:r>
          </w:p>
        </w:tc>
      </w:tr>
    </w:tbl>
    <w:p w:rsidR="00976BAE" w:rsidRPr="000A2068" w:rsidRDefault="00976BAE" w:rsidP="00976BAE"/>
    <w:p w:rsidR="00215839" w:rsidRPr="004159ED" w:rsidRDefault="00976BAE" w:rsidP="00FB3B54">
      <w:pPr>
        <w:pStyle w:val="Ttulo"/>
        <w:rPr>
          <w:rFonts w:asciiTheme="minorHAnsi" w:eastAsiaTheme="minorEastAsia" w:hAnsiTheme="minorHAnsi" w:cstheme="minorBidi"/>
          <w:b w:val="0"/>
          <w:i/>
          <w:sz w:val="22"/>
          <w:szCs w:val="22"/>
          <w:lang w:eastAsia="es-VE"/>
        </w:rPr>
      </w:pPr>
      <w:r w:rsidRPr="000A2068">
        <w:rPr>
          <w:b w:val="0"/>
        </w:rPr>
        <w:br w:type="page"/>
      </w:r>
      <w:r w:rsidR="000D20C3">
        <w:lastRenderedPageBreak/>
        <w:t>Tabla de Contenido</w:t>
      </w:r>
      <w:r w:rsidR="006A14D6" w:rsidRPr="000A2068">
        <w:rPr>
          <w:rFonts w:cs="Arial"/>
        </w:rPr>
        <w:fldChar w:fldCharType="begin"/>
      </w:r>
      <w:r w:rsidR="00191F85" w:rsidRPr="000A2068">
        <w:rPr>
          <w:rFonts w:cs="Arial"/>
        </w:rPr>
        <w:instrText xml:space="preserve"> TOC \o "1-3" \h \z \u </w:instrText>
      </w:r>
      <w:r w:rsidR="006A14D6" w:rsidRPr="000A2068">
        <w:rPr>
          <w:rFonts w:cs="Arial"/>
        </w:rPr>
        <w:fldChar w:fldCharType="separate"/>
      </w:r>
    </w:p>
    <w:p w:rsidR="00215839" w:rsidRPr="004159ED" w:rsidRDefault="007B0CE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3" w:history="1">
        <w:r w:rsidR="00215839" w:rsidRPr="004159ED">
          <w:rPr>
            <w:rStyle w:val="Hipervnculo"/>
            <w:b w:val="0"/>
            <w:i w:val="0"/>
          </w:rPr>
          <w:t>1.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Introducción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_Toc381641793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7B0C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4" w:history="1">
        <w:r w:rsidR="00215839" w:rsidRPr="004159ED">
          <w:rPr>
            <w:rStyle w:val="Hipervnculo"/>
            <w:b w:val="0"/>
            <w:i w:val="0"/>
          </w:rPr>
          <w:t>1.1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Propósito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_Toc381641794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7B0C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5" w:history="1">
        <w:r w:rsidR="00215839" w:rsidRPr="004159ED">
          <w:rPr>
            <w:rStyle w:val="Hipervnculo"/>
            <w:b w:val="0"/>
            <w:i w:val="0"/>
          </w:rPr>
          <w:t>1.2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Alcance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_Toc381641795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7B0C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6" w:history="1">
        <w:r w:rsidR="00215839" w:rsidRPr="004159ED">
          <w:rPr>
            <w:rStyle w:val="Hipervnculo"/>
            <w:b w:val="0"/>
            <w:i w:val="0"/>
          </w:rPr>
          <w:t>1.3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Definiciones, Siglas y Abreviaciones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_Toc381641796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7B0C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7" w:history="1">
        <w:r w:rsidR="00215839" w:rsidRPr="004159ED">
          <w:rPr>
            <w:rStyle w:val="Hipervnculo"/>
            <w:b w:val="0"/>
            <w:i w:val="0"/>
          </w:rPr>
          <w:t>1.4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Referencias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_Toc381641797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7B0CE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8" w:history="1">
        <w:r w:rsidR="00215839" w:rsidRPr="004159ED">
          <w:rPr>
            <w:rStyle w:val="Hipervnculo"/>
            <w:b w:val="0"/>
            <w:i w:val="0"/>
          </w:rPr>
          <w:t>1.5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Descripción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C74C33">
        <w:rPr>
          <w:b w:val="0"/>
          <w:i w:val="0"/>
        </w:rPr>
        <w:t>5</w:t>
      </w:r>
    </w:p>
    <w:p w:rsidR="00215839" w:rsidRPr="004159ED" w:rsidRDefault="007B0CE8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9" w:history="1">
        <w:r w:rsidR="00215839" w:rsidRPr="004159ED">
          <w:rPr>
            <w:rStyle w:val="Hipervnculo"/>
            <w:b w:val="0"/>
            <w:i w:val="0"/>
          </w:rPr>
          <w:t>2.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Plan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_Toc381641799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466CA1" w:rsidRPr="000D20C3" w:rsidRDefault="007B0CE8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03" w:history="1">
        <w:r w:rsidR="00215839" w:rsidRPr="004159ED">
          <w:rPr>
            <w:rStyle w:val="Hipervnculo"/>
            <w:b w:val="0"/>
            <w:i w:val="0"/>
          </w:rPr>
          <w:t>3.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Recursos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6</w:t>
      </w:r>
    </w:p>
    <w:p w:rsidR="00215839" w:rsidRPr="004159ED" w:rsidRDefault="007B0CE8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10" w:history="1">
        <w:r w:rsidR="00215839" w:rsidRPr="004159ED">
          <w:rPr>
            <w:rStyle w:val="Hipervnculo"/>
            <w:b w:val="0"/>
            <w:i w:val="0"/>
          </w:rPr>
          <w:t>4.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Casos de Uso</w:t>
        </w:r>
        <w:r w:rsidR="00215839" w:rsidRPr="004159ED">
          <w:rPr>
            <w:b w:val="0"/>
            <w:i w:val="0"/>
            <w:webHidden/>
          </w:rPr>
          <w:tab/>
        </w:r>
      </w:hyperlink>
      <w:r w:rsidR="00F3741F">
        <w:rPr>
          <w:b w:val="0"/>
          <w:i w:val="0"/>
        </w:rPr>
        <w:t>6</w:t>
      </w:r>
    </w:p>
    <w:p w:rsidR="000D20C3" w:rsidRPr="000D20C3" w:rsidRDefault="007B0CE8" w:rsidP="000D20C3">
      <w:pPr>
        <w:pStyle w:val="TDC1"/>
        <w:tabs>
          <w:tab w:val="left" w:pos="432"/>
        </w:tabs>
        <w:rPr>
          <w:b w:val="0"/>
          <w:i w:val="0"/>
        </w:rPr>
      </w:pPr>
      <w:hyperlink w:anchor="_Toc381641817" w:history="1">
        <w:r w:rsidR="00215839" w:rsidRPr="004159ED">
          <w:rPr>
            <w:rStyle w:val="Hipervnculo"/>
            <w:b w:val="0"/>
            <w:i w:val="0"/>
          </w:rPr>
          <w:t>5.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Criterios de Evaluación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7</w:t>
      </w:r>
    </w:p>
    <w:p w:rsidR="00AC78E8" w:rsidRDefault="006A14D6" w:rsidP="00154FB9">
      <w:pPr>
        <w:pStyle w:val="Ttulo1"/>
        <w:numPr>
          <w:ilvl w:val="0"/>
          <w:numId w:val="0"/>
        </w:numPr>
        <w:jc w:val="center"/>
      </w:pPr>
      <w:r w:rsidRPr="000A2068">
        <w:rPr>
          <w:rFonts w:cs="Arial"/>
          <w:i/>
          <w:sz w:val="20"/>
        </w:rPr>
        <w:fldChar w:fldCharType="end"/>
      </w:r>
    </w:p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Default="00AC78E8" w:rsidP="00AC78E8">
      <w:pPr>
        <w:pStyle w:val="Ttulo1"/>
        <w:numPr>
          <w:ilvl w:val="0"/>
          <w:numId w:val="0"/>
        </w:numPr>
        <w:tabs>
          <w:tab w:val="left" w:pos="240"/>
        </w:tabs>
      </w:pPr>
      <w:r>
        <w:tab/>
      </w:r>
    </w:p>
    <w:p w:rsidR="00976BAE" w:rsidRPr="000A2068" w:rsidRDefault="00976BAE" w:rsidP="00154FB9">
      <w:pPr>
        <w:pStyle w:val="Ttulo1"/>
        <w:numPr>
          <w:ilvl w:val="0"/>
          <w:numId w:val="0"/>
        </w:numPr>
        <w:jc w:val="center"/>
      </w:pPr>
      <w:r w:rsidRPr="00AC78E8">
        <w:br w:type="page"/>
      </w:r>
      <w:r w:rsidR="000D20C3">
        <w:rPr>
          <w:sz w:val="36"/>
        </w:rPr>
        <w:lastRenderedPageBreak/>
        <w:t>Plan de Iteración</w:t>
      </w:r>
      <w:r w:rsidR="000D20C3" w:rsidRPr="000A2068">
        <w:t xml:space="preserve"> </w:t>
      </w:r>
    </w:p>
    <w:p w:rsidR="00976BAE" w:rsidRPr="000A2068" w:rsidRDefault="00976BAE" w:rsidP="00976BAE">
      <w:pPr>
        <w:pStyle w:val="Ttulo1"/>
        <w:numPr>
          <w:ilvl w:val="0"/>
          <w:numId w:val="2"/>
        </w:numPr>
      </w:pPr>
      <w:bookmarkStart w:id="1" w:name="_Toc44671092"/>
      <w:bookmarkStart w:id="2" w:name="1"/>
      <w:bookmarkStart w:id="3" w:name="_Toc77727566"/>
      <w:bookmarkStart w:id="4" w:name="_Toc77467511"/>
      <w:bookmarkStart w:id="5" w:name="_Toc381641793"/>
      <w:bookmarkEnd w:id="1"/>
      <w:r w:rsidRPr="000A2068">
        <w:t>Introducción</w:t>
      </w:r>
      <w:bookmarkEnd w:id="2"/>
      <w:bookmarkEnd w:id="3"/>
      <w:bookmarkEnd w:id="4"/>
      <w:bookmarkEnd w:id="5"/>
      <w:r w:rsidRPr="000A2068">
        <w:t xml:space="preserve"> </w:t>
      </w:r>
    </w:p>
    <w:p w:rsidR="00976BAE" w:rsidRDefault="00976BAE" w:rsidP="00976BAE">
      <w:pPr>
        <w:pStyle w:val="Ttulo2"/>
        <w:numPr>
          <w:ilvl w:val="1"/>
          <w:numId w:val="2"/>
        </w:numPr>
      </w:pPr>
      <w:bookmarkStart w:id="6" w:name="_Toc44671093"/>
      <w:bookmarkStart w:id="7" w:name="1.1"/>
      <w:bookmarkStart w:id="8" w:name="_Toc77727567"/>
      <w:bookmarkStart w:id="9" w:name="_Toc77467512"/>
      <w:bookmarkStart w:id="10" w:name="_Toc381641794"/>
      <w:bookmarkEnd w:id="6"/>
      <w:r w:rsidRPr="000A2068">
        <w:t>Propósito</w:t>
      </w:r>
      <w:bookmarkEnd w:id="7"/>
      <w:bookmarkEnd w:id="8"/>
      <w:bookmarkEnd w:id="9"/>
      <w:bookmarkEnd w:id="10"/>
      <w:r w:rsidRPr="000A2068">
        <w:t xml:space="preserve"> </w:t>
      </w:r>
    </w:p>
    <w:p w:rsidR="000251CF" w:rsidRPr="000251CF" w:rsidRDefault="000251CF" w:rsidP="000251CF"/>
    <w:p w:rsidR="000D20C3" w:rsidRPr="000D20C3" w:rsidRDefault="000D20C3" w:rsidP="000D20C3">
      <w:pPr>
        <w:spacing w:before="34" w:line="277" w:lineRule="auto"/>
        <w:ind w:left="221" w:right="163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4"/>
          <w:lang w:val="es-VE"/>
        </w:rPr>
        <w:t>p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y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ec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8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="00494DFB">
        <w:rPr>
          <w:rFonts w:ascii="Arial" w:hAnsi="Arial" w:cs="Arial"/>
          <w:lang w:val="es-VE"/>
        </w:rPr>
        <w:t xml:space="preserve"> primera</w:t>
      </w:r>
      <w:r w:rsidR="008946C2">
        <w:rPr>
          <w:rFonts w:ascii="Arial" w:hAnsi="Arial" w:cs="Arial"/>
          <w:spacing w:val="3"/>
          <w:lang w:val="es-VE"/>
        </w:rPr>
        <w:t xml:space="preserve"> 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4"/>
          <w:lang w:val="es-VE"/>
        </w:rPr>
        <w:t>t</w:t>
      </w:r>
      <w:r w:rsidRPr="00494DFB">
        <w:rPr>
          <w:rFonts w:ascii="Arial" w:hAnsi="Arial" w:cs="Arial"/>
          <w:spacing w:val="-1"/>
          <w:lang w:val="es-VE"/>
        </w:rPr>
        <w:t>e</w:t>
      </w:r>
      <w:r w:rsidRPr="00494DFB">
        <w:rPr>
          <w:rFonts w:ascii="Arial" w:hAnsi="Arial" w:cs="Arial"/>
          <w:spacing w:val="1"/>
          <w:lang w:val="es-VE"/>
        </w:rPr>
        <w:t>r</w:t>
      </w:r>
      <w:r w:rsidRPr="00494DFB">
        <w:rPr>
          <w:rFonts w:ascii="Arial" w:hAnsi="Arial" w:cs="Arial"/>
          <w:spacing w:val="-1"/>
          <w:lang w:val="es-VE"/>
        </w:rPr>
        <w:t>a</w:t>
      </w:r>
      <w:r w:rsidRPr="00494DFB">
        <w:rPr>
          <w:rFonts w:ascii="Arial" w:hAnsi="Arial" w:cs="Arial"/>
          <w:spacing w:val="3"/>
          <w:lang w:val="es-VE"/>
        </w:rPr>
        <w:t>c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9"/>
          <w:lang w:val="es-VE"/>
        </w:rPr>
        <w:t>ó</w:t>
      </w:r>
      <w:r w:rsidRPr="00494DFB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="008946C2">
        <w:rPr>
          <w:rFonts w:ascii="Arial" w:hAnsi="Arial" w:cs="Arial"/>
          <w:spacing w:val="7"/>
          <w:lang w:val="es-VE"/>
        </w:rPr>
        <w:t>Construcción</w:t>
      </w:r>
      <w:r w:rsidRPr="000D20C3">
        <w:rPr>
          <w:rFonts w:ascii="Arial" w:hAnsi="Arial" w:cs="Arial"/>
          <w:lang w:val="es-VE"/>
        </w:rPr>
        <w:t xml:space="preserve"> de</w:t>
      </w:r>
      <w:r w:rsidR="008946C2">
        <w:rPr>
          <w:rFonts w:ascii="Arial" w:hAnsi="Arial" w:cs="Arial"/>
          <w:spacing w:val="7"/>
          <w:lang w:val="es-VE"/>
        </w:rPr>
        <w:t xml:space="preserve">l Sistema de Gestión </w:t>
      </w:r>
      <w:r w:rsidR="00494DFB">
        <w:rPr>
          <w:rFonts w:ascii="Arial" w:hAnsi="Arial" w:cs="Arial"/>
          <w:spacing w:val="7"/>
          <w:lang w:val="es-VE"/>
        </w:rPr>
        <w:t xml:space="preserve">de Servicio Comunitario </w:t>
      </w:r>
      <w:r w:rsidR="008946C2">
        <w:rPr>
          <w:rFonts w:ascii="Arial" w:hAnsi="Arial" w:cs="Arial"/>
          <w:spacing w:val="7"/>
          <w:lang w:val="es-VE"/>
        </w:rPr>
        <w:t>(SIGE</w:t>
      </w:r>
      <w:r w:rsidR="00494DFB">
        <w:rPr>
          <w:rFonts w:ascii="Arial" w:hAnsi="Arial" w:cs="Arial"/>
          <w:spacing w:val="7"/>
          <w:lang w:val="es-VE"/>
        </w:rPr>
        <w:t>SC</w:t>
      </w:r>
      <w:r w:rsidR="008946C2">
        <w:rPr>
          <w:rFonts w:ascii="Arial" w:hAnsi="Arial" w:cs="Arial"/>
          <w:spacing w:val="7"/>
          <w:lang w:val="es-VE"/>
        </w:rPr>
        <w:t>)</w:t>
      </w:r>
      <w:r w:rsidRPr="000D20C3">
        <w:rPr>
          <w:rFonts w:ascii="Arial" w:hAnsi="Arial" w:cs="Arial"/>
          <w:lang w:val="es-VE"/>
        </w:rPr>
        <w:t>.</w:t>
      </w:r>
    </w:p>
    <w:p w:rsidR="000D20C3" w:rsidRPr="000D20C3" w:rsidRDefault="000D20C3" w:rsidP="000D20C3">
      <w:pPr>
        <w:spacing w:before="19" w:line="220" w:lineRule="exact"/>
        <w:rPr>
          <w:rFonts w:ascii="Arial" w:hAnsi="Arial" w:cs="Arial"/>
          <w:sz w:val="22"/>
          <w:szCs w:val="22"/>
          <w:lang w:val="es-VE"/>
        </w:rPr>
      </w:pPr>
    </w:p>
    <w:p w:rsidR="000D20C3" w:rsidRPr="000D20C3" w:rsidRDefault="000D20C3" w:rsidP="000D20C3">
      <w:pPr>
        <w:spacing w:line="275" w:lineRule="auto"/>
        <w:ind w:left="221" w:right="171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T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lang w:val="es-VE"/>
        </w:rPr>
        <w:t>do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á</w:t>
      </w:r>
      <w:r w:rsidRPr="000D20C3">
        <w:rPr>
          <w:rFonts w:ascii="Arial" w:hAnsi="Arial" w:cs="Arial"/>
          <w:lang w:val="es-VE"/>
        </w:rPr>
        <w:t>m</w:t>
      </w:r>
      <w:r w:rsidRPr="000D20C3">
        <w:rPr>
          <w:rFonts w:ascii="Arial" w:hAnsi="Arial" w:cs="Arial"/>
          <w:spacing w:val="-3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3"/>
          <w:lang w:val="es-VE"/>
        </w:rPr>
        <w:t>f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m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og</w:t>
      </w:r>
      <w:r w:rsidRPr="000D20C3">
        <w:rPr>
          <w:rFonts w:ascii="Arial" w:hAnsi="Arial" w:cs="Arial"/>
          <w:spacing w:val="-8"/>
          <w:lang w:val="es-VE"/>
        </w:rPr>
        <w:t>í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R</w:t>
      </w:r>
      <w:r w:rsidRPr="000D20C3">
        <w:rPr>
          <w:rFonts w:ascii="Arial" w:hAnsi="Arial" w:cs="Arial"/>
          <w:lang w:val="es-VE"/>
        </w:rPr>
        <w:t>UP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lang w:val="es-VE"/>
        </w:rPr>
        <w:t>ol</w:t>
      </w:r>
      <w:r w:rsidRPr="000D20C3">
        <w:rPr>
          <w:rFonts w:ascii="Arial" w:hAnsi="Arial" w:cs="Arial"/>
          <w:spacing w:val="-7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5"/>
          <w:lang w:val="es-VE"/>
        </w:rPr>
        <w:t>S</w:t>
      </w:r>
      <w:r w:rsidR="008946C2">
        <w:rPr>
          <w:rFonts w:ascii="Arial" w:hAnsi="Arial" w:cs="Arial"/>
          <w:spacing w:val="-8"/>
          <w:lang w:val="es-VE"/>
        </w:rPr>
        <w:t>IGE</w:t>
      </w:r>
      <w:r w:rsidR="00494DFB">
        <w:rPr>
          <w:rFonts w:ascii="Arial" w:hAnsi="Arial" w:cs="Arial"/>
          <w:spacing w:val="-8"/>
          <w:lang w:val="es-VE"/>
        </w:rPr>
        <w:t>SC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U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5"/>
          <w:lang w:val="es-VE"/>
        </w:rPr>
        <w:t>S</w:t>
      </w:r>
      <w:r w:rsidRPr="000D20C3">
        <w:rPr>
          <w:rFonts w:ascii="Arial" w:hAnsi="Arial" w:cs="Arial"/>
          <w:lang w:val="es-VE"/>
        </w:rPr>
        <w:t>i</w:t>
      </w:r>
      <w:r w:rsidRPr="000D20C3">
        <w:rPr>
          <w:rFonts w:ascii="Arial" w:hAnsi="Arial" w:cs="Arial"/>
          <w:spacing w:val="-7"/>
          <w:lang w:val="es-VE"/>
        </w:rPr>
        <w:t>m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B</w:t>
      </w:r>
      <w:r w:rsidRPr="000D20C3">
        <w:rPr>
          <w:rFonts w:ascii="Arial" w:hAnsi="Arial" w:cs="Arial"/>
          <w:spacing w:val="8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lí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.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bi</w:t>
      </w:r>
      <w:r w:rsidRPr="000D20C3">
        <w:rPr>
          <w:rFonts w:ascii="Arial" w:hAnsi="Arial" w:cs="Arial"/>
          <w:spacing w:val="1"/>
          <w:lang w:val="es-VE"/>
        </w:rPr>
        <w:t>l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 xml:space="preserve">y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8"/>
          <w:lang w:val="es-VE"/>
        </w:rPr>
        <w:t>j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 xml:space="preserve">s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</w:t>
      </w:r>
      <w:r w:rsidRPr="000D20C3">
        <w:rPr>
          <w:rFonts w:ascii="Arial" w:hAnsi="Arial" w:cs="Arial"/>
          <w:spacing w:val="-6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q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po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3"/>
          <w:lang w:val="es-VE"/>
        </w:rPr>
        <w:t>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.</w:t>
      </w:r>
    </w:p>
    <w:p w:rsidR="000251CF" w:rsidRPr="000D20C3" w:rsidRDefault="000251CF" w:rsidP="000251CF">
      <w:pPr>
        <w:rPr>
          <w:rFonts w:ascii="Arial" w:hAnsi="Arial" w:cs="Arial"/>
          <w:color w:val="1C1C1C"/>
          <w:lang w:val="es-VE"/>
        </w:rPr>
      </w:pPr>
    </w:p>
    <w:p w:rsidR="00BB1030" w:rsidRPr="000251CF" w:rsidRDefault="00BB1030" w:rsidP="000251CF"/>
    <w:p w:rsidR="00976BAE" w:rsidRDefault="00976BAE" w:rsidP="00976BAE">
      <w:pPr>
        <w:pStyle w:val="Ttulo2"/>
        <w:numPr>
          <w:ilvl w:val="1"/>
          <w:numId w:val="2"/>
        </w:numPr>
      </w:pPr>
      <w:bookmarkStart w:id="11" w:name="_Toc44671094"/>
      <w:bookmarkStart w:id="12" w:name="1.2"/>
      <w:bookmarkStart w:id="13" w:name="_Toc77727568"/>
      <w:bookmarkStart w:id="14" w:name="_Toc77467513"/>
      <w:bookmarkStart w:id="15" w:name="_Toc381641795"/>
      <w:bookmarkEnd w:id="11"/>
      <w:r w:rsidRPr="000A2068">
        <w:t>Alcance</w:t>
      </w:r>
      <w:bookmarkEnd w:id="12"/>
      <w:bookmarkEnd w:id="13"/>
      <w:bookmarkEnd w:id="14"/>
      <w:bookmarkEnd w:id="15"/>
      <w:r w:rsidRPr="000A2068">
        <w:t xml:space="preserve"> </w:t>
      </w:r>
    </w:p>
    <w:p w:rsidR="000251CF" w:rsidRDefault="000251CF" w:rsidP="000251CF"/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y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e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á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proofErr w:type="gramStart"/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y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 xml:space="preserve">o 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lang w:val="es-VE"/>
        </w:rPr>
        <w:t>o</w:t>
      </w:r>
      <w:proofErr w:type="gramEnd"/>
      <w:r w:rsidRPr="00BF6621">
        <w:rPr>
          <w:rFonts w:ascii="Arial" w:hAnsi="Arial" w:cs="Arial"/>
          <w:lang w:val="es-VE"/>
        </w:rPr>
        <w:t xml:space="preserve">  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, 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.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47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ot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 xml:space="preserve">da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2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1"/>
          <w:lang w:val="es-VE"/>
        </w:rPr>
        <w:t>)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(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ga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m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h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3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que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h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d.</w:t>
      </w:r>
    </w:p>
    <w:p w:rsidR="00BF6621" w:rsidRPr="00BF6621" w:rsidRDefault="00BF6621" w:rsidP="00BF6621">
      <w:pPr>
        <w:spacing w:before="1" w:line="240" w:lineRule="exact"/>
        <w:rPr>
          <w:rFonts w:ascii="Arial" w:hAnsi="Arial" w:cs="Arial"/>
          <w:sz w:val="24"/>
          <w:szCs w:val="24"/>
          <w:lang w:val="es-VE"/>
        </w:rPr>
      </w:pPr>
    </w:p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ib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"/>
          <w:lang w:val="es-VE"/>
        </w:rPr>
        <w:t xml:space="preserve"> 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>
        <w:rPr>
          <w:rFonts w:ascii="Arial" w:hAnsi="Arial" w:cs="Arial"/>
          <w:lang w:val="es-VE"/>
        </w:rPr>
        <w:t>ha utilizado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>
        <w:rPr>
          <w:rFonts w:ascii="Arial" w:hAnsi="Arial" w:cs="Arial"/>
          <w:spacing w:val="-8"/>
          <w:lang w:val="es-VE"/>
        </w:rPr>
        <w:t>el modelo de casos de uso</w:t>
      </w:r>
      <w:r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>
        <w:rPr>
          <w:rFonts w:ascii="Arial" w:hAnsi="Arial" w:cs="Arial"/>
          <w:spacing w:val="-4"/>
          <w:lang w:val="es-VE"/>
        </w:rPr>
        <w:t>IGE</w:t>
      </w:r>
      <w:r w:rsidR="009F13C5">
        <w:rPr>
          <w:rFonts w:ascii="Arial" w:hAnsi="Arial" w:cs="Arial"/>
          <w:spacing w:val="-4"/>
          <w:lang w:val="es-VE"/>
        </w:rPr>
        <w:t>SC</w:t>
      </w:r>
      <w:r>
        <w:rPr>
          <w:rFonts w:ascii="Arial" w:hAnsi="Arial" w:cs="Arial"/>
          <w:spacing w:val="-4"/>
          <w:lang w:val="es-VE"/>
        </w:rPr>
        <w:t>,</w:t>
      </w:r>
      <w:r>
        <w:rPr>
          <w:rFonts w:ascii="Arial" w:hAnsi="Arial" w:cs="Arial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w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ón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Re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m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.</w:t>
      </w:r>
    </w:p>
    <w:p w:rsidR="000251CF" w:rsidRPr="000251CF" w:rsidRDefault="000251CF" w:rsidP="000251CF">
      <w:pPr>
        <w:rPr>
          <w:lang w:val="es-VE"/>
        </w:rPr>
      </w:pPr>
    </w:p>
    <w:p w:rsidR="00C9504A" w:rsidRDefault="00976BAE" w:rsidP="00C9504A">
      <w:pPr>
        <w:pStyle w:val="Ttulo2"/>
        <w:numPr>
          <w:ilvl w:val="1"/>
          <w:numId w:val="2"/>
        </w:numPr>
      </w:pPr>
      <w:bookmarkStart w:id="16" w:name="_Toc44671095"/>
      <w:bookmarkStart w:id="17" w:name="1.3"/>
      <w:bookmarkStart w:id="18" w:name="_Toc77727569"/>
      <w:bookmarkStart w:id="19" w:name="_Toc77467514"/>
      <w:bookmarkStart w:id="20" w:name="_Toc381641796"/>
      <w:bookmarkEnd w:id="16"/>
      <w:r w:rsidRPr="000A2068">
        <w:t>Definiciones, Siglas y Abreviaciones</w:t>
      </w:r>
      <w:bookmarkEnd w:id="17"/>
      <w:bookmarkEnd w:id="18"/>
      <w:bookmarkEnd w:id="19"/>
      <w:bookmarkEnd w:id="20"/>
      <w:r w:rsidRPr="000A2068">
        <w:t xml:space="preserve"> </w:t>
      </w:r>
    </w:p>
    <w:p w:rsidR="00993872" w:rsidRDefault="00993872" w:rsidP="00993872">
      <w:pPr>
        <w:spacing w:line="220" w:lineRule="exact"/>
        <w:ind w:left="581"/>
      </w:pPr>
    </w:p>
    <w:p w:rsidR="00993872" w:rsidRPr="00993872" w:rsidRDefault="00993872" w:rsidP="00993872">
      <w:pPr>
        <w:spacing w:line="220" w:lineRule="exact"/>
        <w:ind w:left="581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1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e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p</w:t>
      </w:r>
      <w:r w:rsidRPr="00993872">
        <w:rPr>
          <w:rFonts w:ascii="Arial" w:hAnsi="Arial" w:cs="Arial"/>
          <w:spacing w:val="1"/>
          <w:position w:val="-1"/>
          <w:lang w:val="es-VE"/>
        </w:rPr>
        <w:t>r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 xml:space="preserve">s </w:t>
      </w:r>
      <w:r w:rsidRPr="00993872">
        <w:rPr>
          <w:rFonts w:ascii="Arial" w:hAnsi="Arial" w:cs="Arial"/>
          <w:spacing w:val="2"/>
          <w:position w:val="-1"/>
          <w:lang w:val="es-VE"/>
        </w:rPr>
        <w:t>s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s 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8"/>
          <w:position w:val="-1"/>
          <w:lang w:val="es-VE"/>
        </w:rPr>
        <w:t>m</w:t>
      </w:r>
      <w:r w:rsidRPr="00993872">
        <w:rPr>
          <w:rFonts w:ascii="Arial" w:hAnsi="Arial" w:cs="Arial"/>
          <w:spacing w:val="4"/>
          <w:position w:val="-1"/>
          <w:lang w:val="es-VE"/>
        </w:rPr>
        <w:t>p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r</w:t>
      </w:r>
      <w:r w:rsidRPr="00993872">
        <w:rPr>
          <w:rFonts w:ascii="Arial" w:hAnsi="Arial" w:cs="Arial"/>
          <w:spacing w:val="3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4"/>
          <w:position w:val="-1"/>
          <w:lang w:val="es-VE"/>
        </w:rPr>
        <w:t>in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ó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position w:val="-1"/>
          <w:lang w:val="es-VE"/>
        </w:rPr>
        <w:t>,</w:t>
      </w:r>
      <w:r w:rsidRPr="00993872">
        <w:rPr>
          <w:rFonts w:ascii="Arial" w:hAnsi="Arial" w:cs="Arial"/>
          <w:spacing w:val="4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2"/>
          <w:position w:val="-1"/>
          <w:lang w:val="es-VE"/>
        </w:rPr>
        <w:t xml:space="preserve"> s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s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1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do</w:t>
      </w:r>
      <w:r w:rsidRPr="00993872">
        <w:rPr>
          <w:rFonts w:ascii="Arial" w:hAnsi="Arial" w:cs="Arial"/>
          <w:spacing w:val="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y</w:t>
      </w:r>
      <w:r w:rsidRPr="00993872">
        <w:rPr>
          <w:rFonts w:ascii="Arial" w:hAnsi="Arial" w:cs="Arial"/>
          <w:spacing w:val="-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d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3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:</w:t>
      </w:r>
    </w:p>
    <w:p w:rsidR="000251CF" w:rsidRPr="00993872" w:rsidRDefault="000251CF" w:rsidP="000251CF">
      <w:pPr>
        <w:rPr>
          <w:lang w:val="es-VE"/>
        </w:rPr>
      </w:pP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4"/>
          <w:lang w:val="es-VE"/>
        </w:rPr>
        <w:t>A</w:t>
      </w:r>
      <w:r w:rsidRPr="00BF6621">
        <w:rPr>
          <w:rFonts w:ascii="Arial" w:hAnsi="Arial" w:cs="Arial"/>
          <w:b/>
          <w:spacing w:val="-1"/>
          <w:lang w:val="es-VE"/>
        </w:rPr>
        <w:t>c</w:t>
      </w:r>
      <w:r w:rsidRPr="00BF6621">
        <w:rPr>
          <w:rFonts w:ascii="Arial" w:hAnsi="Arial" w:cs="Arial"/>
          <w:b/>
          <w:spacing w:val="4"/>
          <w:lang w:val="es-VE"/>
        </w:rPr>
        <w:t>to</w:t>
      </w:r>
      <w:r w:rsidRPr="00BF6621">
        <w:rPr>
          <w:rFonts w:ascii="Arial" w:hAnsi="Arial" w:cs="Arial"/>
          <w:b/>
          <w:spacing w:val="1"/>
          <w:lang w:val="es-VE"/>
        </w:rPr>
        <w:t>r</w:t>
      </w:r>
      <w:r w:rsidRPr="00BF6621">
        <w:rPr>
          <w:rFonts w:ascii="Arial" w:hAnsi="Arial" w:cs="Arial"/>
          <w:b/>
          <w:spacing w:val="-1"/>
          <w:lang w:val="es-VE"/>
        </w:rPr>
        <w:t>e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b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go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x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lang w:val="es-VE"/>
        </w:rPr>
        <w:t>te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úa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5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>
        <w:rPr>
          <w:rFonts w:ascii="Arial" w:hAnsi="Arial" w:cs="Arial"/>
          <w:spacing w:val="-1"/>
          <w:lang w:val="es-VE"/>
        </w:rPr>
        <w:t>.</w:t>
      </w: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1"/>
          <w:lang w:val="es-VE"/>
        </w:rPr>
        <w:t>Ca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s</w:t>
      </w:r>
      <w:r w:rsidRPr="00BF6621">
        <w:rPr>
          <w:rFonts w:ascii="Arial" w:hAnsi="Arial" w:cs="Arial"/>
          <w:b/>
          <w:spacing w:val="24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de</w:t>
      </w:r>
      <w:r w:rsidRPr="00BF6621">
        <w:rPr>
          <w:rFonts w:ascii="Arial" w:hAnsi="Arial" w:cs="Arial"/>
          <w:b/>
          <w:spacing w:val="25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U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v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lang w:val="es-VE"/>
        </w:rPr>
        <w:t>t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3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</w:rPr>
      </w:pPr>
      <w:proofErr w:type="spellStart"/>
      <w:r w:rsidRPr="009F13C5">
        <w:rPr>
          <w:rFonts w:ascii="Arial" w:eastAsia="Arial" w:hAnsi="Arial" w:cs="Arial"/>
          <w:b/>
          <w:color w:val="000000"/>
        </w:rPr>
        <w:t>DEx</w:t>
      </w:r>
      <w:proofErr w:type="spellEnd"/>
      <w:r w:rsidRPr="009F13C5">
        <w:rPr>
          <w:rFonts w:ascii="Arial" w:eastAsia="Arial" w:hAnsi="Arial" w:cs="Arial"/>
          <w:color w:val="000000"/>
        </w:rPr>
        <w:t>:</w:t>
      </w:r>
      <w:r w:rsidRPr="00807548">
        <w:rPr>
          <w:rFonts w:ascii="Arial" w:eastAsia="Arial" w:hAnsi="Arial" w:cs="Arial"/>
          <w:color w:val="000000"/>
        </w:rPr>
        <w:t xml:space="preserve"> Decanato de Extensión.</w:t>
      </w:r>
    </w:p>
    <w:p w:rsidR="00A22E9C" w:rsidRPr="00A22E9C" w:rsidRDefault="00A22E9C" w:rsidP="00A22E9C">
      <w:pPr>
        <w:pStyle w:val="Textoindependiente"/>
        <w:numPr>
          <w:ilvl w:val="0"/>
          <w:numId w:val="6"/>
        </w:numPr>
        <w:shd w:val="clear" w:color="auto" w:fill="FFFFFF"/>
        <w:tabs>
          <w:tab w:val="left" w:pos="0"/>
        </w:tabs>
        <w:suppressAutoHyphens/>
        <w:spacing w:after="0" w:line="271" w:lineRule="auto"/>
        <w:jc w:val="both"/>
        <w:rPr>
          <w:rFonts w:ascii="Arial" w:hAnsi="Arial" w:cs="Arial"/>
          <w:color w:val="222222"/>
          <w:lang w:val="es-VE"/>
        </w:rPr>
      </w:pPr>
      <w:r>
        <w:rPr>
          <w:rFonts w:ascii="Arial" w:hAnsi="Arial" w:cs="Arial"/>
          <w:b/>
          <w:bCs/>
          <w:color w:val="222222"/>
          <w:lang w:val="es-VE"/>
        </w:rPr>
        <w:t>ER</w:t>
      </w:r>
      <w:r w:rsidR="00CE2567">
        <w:rPr>
          <w:rFonts w:ascii="Arial" w:hAnsi="Arial" w:cs="Arial"/>
          <w:b/>
          <w:bCs/>
          <w:color w:val="222222"/>
          <w:lang w:val="es-VE"/>
        </w:rPr>
        <w:t>E</w:t>
      </w:r>
      <w:r w:rsidRPr="00A22E9C">
        <w:rPr>
          <w:rFonts w:ascii="Arial" w:hAnsi="Arial" w:cs="Arial"/>
          <w:b/>
          <w:bCs/>
          <w:color w:val="222222"/>
          <w:lang w:val="es-VE"/>
        </w:rPr>
        <w:t xml:space="preserve">: </w:t>
      </w:r>
      <w:r>
        <w:rPr>
          <w:rFonts w:ascii="Arial" w:hAnsi="Arial" w:cs="Arial"/>
          <w:color w:val="222222"/>
          <w:lang w:val="es-VE"/>
        </w:rPr>
        <w:t>Entidad Relación</w:t>
      </w:r>
      <w:r w:rsidR="00CE2567">
        <w:rPr>
          <w:rFonts w:ascii="Arial" w:hAnsi="Arial" w:cs="Arial"/>
          <w:color w:val="222222"/>
          <w:lang w:val="es-VE"/>
        </w:rPr>
        <w:t xml:space="preserve"> Extendido</w:t>
      </w:r>
      <w:r w:rsidRPr="00A22E9C">
        <w:rPr>
          <w:rFonts w:ascii="Arial" w:hAnsi="Arial" w:cs="Arial"/>
          <w:color w:val="222222"/>
          <w:lang w:val="es-VE"/>
        </w:rPr>
        <w:t>.</w:t>
      </w:r>
    </w:p>
    <w:p w:rsidR="000251CF" w:rsidRPr="000251CF" w:rsidRDefault="000251CF" w:rsidP="000251CF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 xml:space="preserve">RUP: </w:t>
      </w:r>
      <w:r w:rsidRPr="000251CF">
        <w:rPr>
          <w:rFonts w:ascii="Arial" w:hAnsi="Arial" w:cs="Arial"/>
          <w:color w:val="1C1C1C"/>
          <w:lang w:val="es-VE" w:eastAsia="es-VE"/>
        </w:rPr>
        <w:t xml:space="preserve">Son las siglas de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Rational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 xml:space="preserve">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Unified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 xml:space="preserve"> </w:t>
      </w:r>
      <w:proofErr w:type="spellStart"/>
      <w:r w:rsidRPr="000251CF">
        <w:rPr>
          <w:rFonts w:ascii="Arial" w:hAnsi="Arial" w:cs="Arial"/>
          <w:color w:val="1C1C1C"/>
          <w:lang w:val="es-VE" w:eastAsia="es-VE"/>
        </w:rPr>
        <w:t>Process</w:t>
      </w:r>
      <w:proofErr w:type="spellEnd"/>
      <w:r w:rsidRPr="000251CF">
        <w:rPr>
          <w:rFonts w:ascii="Arial" w:hAnsi="Arial" w:cs="Arial"/>
          <w:color w:val="1C1C1C"/>
          <w:lang w:val="es-VE" w:eastAsia="es-VE"/>
        </w:rPr>
        <w:t>. Se trata de una metodología para describir el proceso de desarrollo de software.</w:t>
      </w:r>
    </w:p>
    <w:p w:rsidR="00BB1030" w:rsidRPr="000251CF" w:rsidRDefault="000251CF" w:rsidP="00BB1030">
      <w:pPr>
        <w:widowControl/>
        <w:numPr>
          <w:ilvl w:val="0"/>
          <w:numId w:val="6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>SIGE</w:t>
      </w:r>
      <w:r w:rsidR="009F13C5">
        <w:rPr>
          <w:rFonts w:ascii="Arial" w:hAnsi="Arial" w:cs="Arial"/>
          <w:b/>
          <w:bCs/>
          <w:color w:val="1C1C1C"/>
          <w:lang w:val="es-VE" w:eastAsia="es-VE"/>
        </w:rPr>
        <w:t>SC</w:t>
      </w:r>
      <w:r w:rsidRPr="000251CF">
        <w:rPr>
          <w:rFonts w:ascii="Arial" w:hAnsi="Arial" w:cs="Arial"/>
          <w:b/>
          <w:bCs/>
          <w:color w:val="1C1C1C"/>
          <w:lang w:val="es-VE" w:eastAsia="es-VE"/>
        </w:rPr>
        <w:t>:</w:t>
      </w:r>
      <w:r w:rsidRPr="000251CF">
        <w:rPr>
          <w:rFonts w:ascii="Arial" w:hAnsi="Arial" w:cs="Arial"/>
          <w:color w:val="1C1C1C"/>
          <w:lang w:val="es-VE" w:eastAsia="es-VE"/>
        </w:rPr>
        <w:t xml:space="preserve"> Sistema de Gestión de </w:t>
      </w:r>
      <w:r w:rsidR="00904914">
        <w:rPr>
          <w:rFonts w:ascii="Arial" w:hAnsi="Arial" w:cs="Arial"/>
          <w:color w:val="1C1C1C"/>
          <w:lang w:val="es-VE" w:eastAsia="es-VE"/>
        </w:rPr>
        <w:t>Servicio Comunitario</w:t>
      </w:r>
      <w:r w:rsidRPr="000251CF">
        <w:rPr>
          <w:rFonts w:ascii="Arial" w:hAnsi="Arial" w:cs="Arial"/>
          <w:color w:val="1C1C1C"/>
          <w:lang w:val="es-VE" w:eastAsia="es-VE"/>
        </w:rPr>
        <w:t>.</w:t>
      </w:r>
    </w:p>
    <w:p w:rsidR="00BB1030" w:rsidRPr="009F13C5" w:rsidRDefault="000251CF" w:rsidP="00BB1030">
      <w:pPr>
        <w:widowControl/>
        <w:numPr>
          <w:ilvl w:val="0"/>
          <w:numId w:val="6"/>
        </w:numPr>
        <w:spacing w:after="120"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B1030">
        <w:rPr>
          <w:rFonts w:ascii="Arial" w:hAnsi="Arial" w:cs="Arial"/>
          <w:b/>
          <w:bCs/>
          <w:color w:val="1C1C1C"/>
          <w:lang w:val="es-VE" w:eastAsia="es-VE"/>
        </w:rPr>
        <w:t>USB:</w:t>
      </w:r>
      <w:r w:rsidRPr="00BB1030">
        <w:rPr>
          <w:rFonts w:ascii="Arial" w:hAnsi="Arial" w:cs="Arial"/>
          <w:color w:val="1C1C1C"/>
          <w:lang w:val="es-VE" w:eastAsia="es-VE"/>
        </w:rPr>
        <w:t xml:space="preserve"> Universidad Simón Bolívar.</w:t>
      </w:r>
    </w:p>
    <w:p w:rsidR="009F13C5" w:rsidRPr="009F13C5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CFCG</w:t>
      </w:r>
      <w:r w:rsidRPr="009F13C5">
        <w:rPr>
          <w:rFonts w:ascii="Arial" w:eastAsia="Arial" w:hAnsi="Arial" w:cs="Arial"/>
          <w:color w:val="000000"/>
          <w:lang w:val="es-VE"/>
        </w:rPr>
        <w:t>:</w:t>
      </w:r>
      <w:r w:rsidRPr="00807548">
        <w:rPr>
          <w:rFonts w:ascii="Arial" w:eastAsia="Arial" w:hAnsi="Arial" w:cs="Arial"/>
          <w:color w:val="000000"/>
          <w:lang w:val="es-VE"/>
        </w:rPr>
        <w:t xml:space="preserve"> Coordinación de Formación Complementaria General.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jc w:val="both"/>
        <w:rPr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ERS:</w:t>
      </w:r>
      <w:r w:rsidRPr="00807548">
        <w:rPr>
          <w:rFonts w:ascii="Arial" w:eastAsia="Arial" w:hAnsi="Arial" w:cs="Arial"/>
          <w:color w:val="000000"/>
          <w:lang w:val="es-VE"/>
        </w:rPr>
        <w:t xml:space="preserve"> Especificación de Requerimientos de Software.</w:t>
      </w:r>
    </w:p>
    <w:p w:rsidR="009F13C5" w:rsidRPr="004666F4" w:rsidRDefault="004666F4" w:rsidP="00CF4D75">
      <w:pPr>
        <w:numPr>
          <w:ilvl w:val="0"/>
          <w:numId w:val="6"/>
        </w:numPr>
        <w:suppressAutoHyphens/>
        <w:spacing w:line="360" w:lineRule="auto"/>
        <w:ind w:hanging="436"/>
        <w:contextualSpacing/>
        <w:rPr>
          <w:rFonts w:ascii="Arial" w:eastAsia="Arial" w:hAnsi="Arial" w:cs="Arial"/>
          <w:b/>
          <w:color w:val="000000"/>
          <w:lang w:val="es-VE"/>
        </w:rPr>
      </w:pPr>
      <w:r w:rsidRPr="004666F4">
        <w:rPr>
          <w:rFonts w:ascii="Arial" w:eastAsia="Arial" w:hAnsi="Arial" w:cs="Arial"/>
          <w:b/>
          <w:color w:val="000000"/>
          <w:lang w:val="es-VE"/>
        </w:rPr>
        <w:t>DAS:</w:t>
      </w:r>
      <w:r>
        <w:rPr>
          <w:rFonts w:ascii="Arial" w:eastAsia="Arial" w:hAnsi="Arial" w:cs="Arial"/>
          <w:b/>
          <w:color w:val="000000"/>
          <w:lang w:val="es-VE"/>
        </w:rPr>
        <w:t xml:space="preserve"> </w:t>
      </w:r>
      <w:r>
        <w:rPr>
          <w:rFonts w:ascii="Arial" w:eastAsia="Arial" w:hAnsi="Arial" w:cs="Arial"/>
          <w:color w:val="000000"/>
          <w:lang w:val="es-VE"/>
        </w:rPr>
        <w:t>Documento de Arquitectura de Software.</w:t>
      </w:r>
    </w:p>
    <w:p w:rsidR="009F13C5" w:rsidRPr="00BB1030" w:rsidRDefault="009F13C5" w:rsidP="009F13C5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BB1030" w:rsidRPr="00BB1030" w:rsidRDefault="00BB1030" w:rsidP="00BB1030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993872" w:rsidRDefault="00C875D5" w:rsidP="00993872">
      <w:pPr>
        <w:pStyle w:val="Ttulo2"/>
        <w:numPr>
          <w:ilvl w:val="1"/>
          <w:numId w:val="2"/>
        </w:numPr>
      </w:pPr>
      <w:bookmarkStart w:id="21" w:name="_Toc77467516"/>
      <w:bookmarkStart w:id="22" w:name="_Toc381641797"/>
      <w:bookmarkStart w:id="23" w:name="1.5"/>
      <w:bookmarkStart w:id="24" w:name="_Toc77727571"/>
      <w:bookmarkEnd w:id="21"/>
      <w:r w:rsidRPr="000A2068">
        <w:t>Referencias</w:t>
      </w:r>
      <w:bookmarkEnd w:id="22"/>
      <w:r w:rsidRPr="000A2068">
        <w:t xml:space="preserve"> </w:t>
      </w:r>
    </w:p>
    <w:p w:rsidR="00CF4D75" w:rsidRPr="00CF4D75" w:rsidRDefault="00CF4D75" w:rsidP="00CF4D75">
      <w:pPr>
        <w:pStyle w:val="Prrafodelista"/>
        <w:numPr>
          <w:ilvl w:val="3"/>
          <w:numId w:val="20"/>
        </w:numPr>
        <w:ind w:left="709" w:hanging="425"/>
        <w:jc w:val="both"/>
        <w:rPr>
          <w:rFonts w:ascii="Arial" w:hAnsi="Arial" w:cs="Arial"/>
        </w:rPr>
      </w:pPr>
      <w:r w:rsidRPr="00CF4D75">
        <w:rPr>
          <w:rFonts w:ascii="Arial" w:hAnsi="Arial" w:cs="Arial"/>
        </w:rPr>
        <w:t xml:space="preserve"> Plan</w:t>
      </w:r>
      <w:r w:rsidR="0084124C">
        <w:rPr>
          <w:rFonts w:ascii="Arial" w:hAnsi="Arial" w:cs="Arial"/>
        </w:rPr>
        <w:t xml:space="preserve"> de Iteración. Versión 7</w:t>
      </w:r>
      <w:r>
        <w:rPr>
          <w:rFonts w:ascii="Arial" w:hAnsi="Arial" w:cs="Arial"/>
        </w:rPr>
        <w:t>.</w:t>
      </w:r>
      <w:r w:rsidR="00F5488F">
        <w:rPr>
          <w:rFonts w:ascii="Arial" w:hAnsi="Arial" w:cs="Arial"/>
        </w:rPr>
        <w:t>0.</w:t>
      </w:r>
    </w:p>
    <w:p w:rsidR="00993872" w:rsidRPr="00993872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</w:rPr>
      </w:pPr>
      <w:r w:rsidRPr="00993872">
        <w:rPr>
          <w:b w:val="0"/>
          <w:lang w:val="es-VE"/>
        </w:rPr>
        <w:t>D</w:t>
      </w:r>
      <w:r w:rsidRPr="00993872">
        <w:rPr>
          <w:b w:val="0"/>
          <w:spacing w:val="3"/>
          <w:lang w:val="es-VE"/>
        </w:rPr>
        <w:t>o</w:t>
      </w:r>
      <w:r w:rsidRPr="00993872">
        <w:rPr>
          <w:b w:val="0"/>
          <w:spacing w:val="-1"/>
          <w:lang w:val="es-VE"/>
        </w:rPr>
        <w:t>c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o</w:t>
      </w:r>
      <w:r w:rsidRPr="00993872">
        <w:rPr>
          <w:b w:val="0"/>
          <w:spacing w:val="6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-3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l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q</w:t>
      </w:r>
      <w:r w:rsidRPr="00993872">
        <w:rPr>
          <w:b w:val="0"/>
          <w:spacing w:val="4"/>
          <w:lang w:val="es-VE"/>
        </w:rPr>
        <w:t>u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-1"/>
          <w:lang w:val="es-VE"/>
        </w:rPr>
        <w:t>ec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S</w:t>
      </w:r>
      <w:r w:rsidRPr="00993872">
        <w:rPr>
          <w:b w:val="0"/>
          <w:spacing w:val="4"/>
          <w:lang w:val="es-VE"/>
        </w:rPr>
        <w:t>o</w:t>
      </w:r>
      <w:r w:rsidRPr="00993872">
        <w:rPr>
          <w:b w:val="0"/>
          <w:spacing w:val="-7"/>
          <w:lang w:val="es-VE"/>
        </w:rPr>
        <w:t>f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w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. V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84124C">
        <w:rPr>
          <w:b w:val="0"/>
          <w:lang w:val="es-VE"/>
        </w:rPr>
        <w:t>3</w:t>
      </w:r>
      <w:r w:rsidR="00CF4D75">
        <w:rPr>
          <w:b w:val="0"/>
          <w:lang w:val="es-VE"/>
        </w:rPr>
        <w:t>.</w:t>
      </w:r>
      <w:r w:rsidR="0084124C">
        <w:rPr>
          <w:b w:val="0"/>
          <w:lang w:val="es-VE"/>
        </w:rPr>
        <w:t>0</w:t>
      </w:r>
    </w:p>
    <w:p w:rsidR="00DE008E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  <w:lang w:val="es-VE"/>
        </w:rPr>
      </w:pPr>
      <w:r w:rsidRPr="00993872">
        <w:rPr>
          <w:b w:val="0"/>
          <w:spacing w:val="2"/>
          <w:lang w:val="es-VE"/>
        </w:rPr>
        <w:t>E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lang w:val="es-VE"/>
        </w:rPr>
        <w:t>p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1"/>
          <w:lang w:val="es-VE"/>
        </w:rPr>
        <w:t>f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-1"/>
          <w:lang w:val="es-VE"/>
        </w:rPr>
        <w:t>ca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8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1"/>
          <w:lang w:val="es-VE"/>
        </w:rPr>
        <w:t>Re</w:t>
      </w:r>
      <w:r w:rsidRPr="00993872">
        <w:rPr>
          <w:b w:val="0"/>
          <w:lang w:val="es-VE"/>
        </w:rPr>
        <w:t>qu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5"/>
          <w:lang w:val="es-VE"/>
        </w:rPr>
        <w:t>r</w:t>
      </w:r>
      <w:r w:rsidRPr="00993872">
        <w:rPr>
          <w:b w:val="0"/>
          <w:lang w:val="es-VE"/>
        </w:rPr>
        <w:t>i</w:t>
      </w:r>
      <w:r w:rsidRPr="00993872">
        <w:rPr>
          <w:b w:val="0"/>
          <w:spacing w:val="1"/>
          <w:lang w:val="es-VE"/>
        </w:rPr>
        <w:t>m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to</w:t>
      </w:r>
      <w:r w:rsidRPr="00993872">
        <w:rPr>
          <w:b w:val="0"/>
          <w:lang w:val="es-VE"/>
        </w:rPr>
        <w:t>s d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l</w:t>
      </w:r>
      <w:r w:rsidRPr="00993872">
        <w:rPr>
          <w:b w:val="0"/>
          <w:spacing w:val="-6"/>
          <w:lang w:val="es-VE"/>
        </w:rPr>
        <w:t xml:space="preserve"> </w:t>
      </w:r>
      <w:r w:rsidRPr="00993872">
        <w:rPr>
          <w:b w:val="0"/>
          <w:spacing w:val="5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lang w:val="es-VE"/>
        </w:rPr>
        <w:t>.</w:t>
      </w:r>
      <w:r w:rsidRPr="00993872">
        <w:rPr>
          <w:b w:val="0"/>
          <w:spacing w:val="4"/>
          <w:lang w:val="es-VE"/>
        </w:rPr>
        <w:t xml:space="preserve"> </w:t>
      </w:r>
      <w:r w:rsidRPr="00993872">
        <w:rPr>
          <w:b w:val="0"/>
          <w:lang w:val="es-VE"/>
        </w:rPr>
        <w:t>V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84124C">
        <w:rPr>
          <w:b w:val="0"/>
          <w:lang w:val="es-VE"/>
        </w:rPr>
        <w:t>1.3</w:t>
      </w:r>
    </w:p>
    <w:p w:rsidR="00993872" w:rsidRDefault="00993872" w:rsidP="00CF4D75">
      <w:pPr>
        <w:pStyle w:val="Prrafodelista"/>
        <w:numPr>
          <w:ilvl w:val="0"/>
          <w:numId w:val="20"/>
        </w:numPr>
        <w:ind w:hanging="436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lang w:val="es-VE"/>
        </w:rPr>
        <w:t>Modelo de Casos de Uso refinado.</w:t>
      </w:r>
    </w:p>
    <w:p w:rsidR="00993872" w:rsidRPr="00993872" w:rsidRDefault="00993872" w:rsidP="00993872">
      <w:pPr>
        <w:pStyle w:val="Prrafodelista"/>
        <w:rPr>
          <w:rFonts w:ascii="Arial" w:hAnsi="Arial" w:cs="Arial"/>
          <w:lang w:val="es-VE"/>
        </w:rPr>
      </w:pPr>
    </w:p>
    <w:p w:rsidR="00DE008E" w:rsidRPr="000A2068" w:rsidRDefault="00FD14CA" w:rsidP="00DE008E">
      <w:pPr>
        <w:pStyle w:val="Ttulo2"/>
        <w:numPr>
          <w:ilvl w:val="1"/>
          <w:numId w:val="2"/>
        </w:numPr>
      </w:pPr>
      <w:bookmarkStart w:id="25" w:name="_Toc381641798"/>
      <w:r w:rsidRPr="000A2068">
        <w:t>Descripción</w:t>
      </w:r>
      <w:bookmarkEnd w:id="25"/>
    </w:p>
    <w:p w:rsidR="00993872" w:rsidRPr="00EF7D25" w:rsidRDefault="00993872" w:rsidP="00993872">
      <w:pPr>
        <w:spacing w:before="19" w:line="200" w:lineRule="exact"/>
        <w:rPr>
          <w:lang w:val="es-VE"/>
        </w:rPr>
      </w:pPr>
    </w:p>
    <w:p w:rsidR="00993872" w:rsidRPr="00993872" w:rsidRDefault="00993872" w:rsidP="00993872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5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nu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l y </w:t>
      </w:r>
      <w:proofErr w:type="gramStart"/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l  de</w:t>
      </w:r>
      <w:proofErr w:type="gramEnd"/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="00B42EC9">
        <w:rPr>
          <w:rFonts w:ascii="Arial" w:hAnsi="Arial" w:cs="Arial"/>
          <w:lang w:val="es-VE"/>
        </w:rPr>
        <w:t>primera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 xml:space="preserve">n  de 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3"/>
          <w:lang w:val="es-VE"/>
        </w:rPr>
        <w:t>f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4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lang w:val="es-VE"/>
        </w:rPr>
        <w:t xml:space="preserve">e </w:t>
      </w:r>
      <w:r w:rsidRPr="00993872">
        <w:rPr>
          <w:rFonts w:ascii="Arial" w:hAnsi="Arial" w:cs="Arial"/>
          <w:spacing w:val="2"/>
          <w:lang w:val="es-VE"/>
        </w:rPr>
        <w:t>Construcción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>l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-3"/>
          <w:lang w:val="es-VE"/>
        </w:rPr>
        <w:t>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y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1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to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n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lang w:val="es-VE"/>
        </w:rPr>
        <w:t>ic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="00D6369A">
        <w:rPr>
          <w:rFonts w:ascii="Arial" w:hAnsi="Arial" w:cs="Arial"/>
          <w:spacing w:val="-4"/>
          <w:lang w:val="es-VE"/>
        </w:rPr>
        <w:t>los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iv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(r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po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du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-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h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za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6"/>
          <w:lang w:val="es-VE"/>
        </w:rPr>
        <w:t>)</w:t>
      </w:r>
      <w:r w:rsidRPr="00993872">
        <w:rPr>
          <w:rFonts w:ascii="Arial" w:hAnsi="Arial" w:cs="Arial"/>
          <w:lang w:val="es-VE"/>
        </w:rPr>
        <w:t>.</w:t>
      </w:r>
    </w:p>
    <w:p w:rsidR="00993872" w:rsidRPr="00993872" w:rsidRDefault="00993872" w:rsidP="00993872">
      <w:pPr>
        <w:spacing w:before="1" w:line="180" w:lineRule="exact"/>
        <w:rPr>
          <w:rFonts w:ascii="Arial" w:hAnsi="Arial" w:cs="Arial"/>
          <w:sz w:val="18"/>
          <w:szCs w:val="18"/>
          <w:lang w:val="es-VE"/>
        </w:rPr>
      </w:pPr>
    </w:p>
    <w:p w:rsidR="00C875D5" w:rsidRDefault="00993872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n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="00D6369A">
        <w:rPr>
          <w:rFonts w:ascii="Arial" w:hAnsi="Arial" w:cs="Arial"/>
          <w:spacing w:val="-1"/>
          <w:lang w:val="es-VE"/>
        </w:rPr>
        <w:t>muestran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es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y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x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Por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proofErr w:type="gramStart"/>
      <w:r w:rsidRPr="00993872">
        <w:rPr>
          <w:rFonts w:ascii="Arial" w:hAnsi="Arial" w:cs="Arial"/>
          <w:spacing w:val="4"/>
          <w:lang w:val="es-VE"/>
        </w:rPr>
        <w:t>ú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o</w:t>
      </w:r>
      <w:proofErr w:type="gramEnd"/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im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5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li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5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lang w:val="es-VE"/>
        </w:rPr>
        <w:t>ha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.</w:t>
      </w:r>
    </w:p>
    <w:p w:rsidR="00164DC3" w:rsidRPr="00164DC3" w:rsidRDefault="00164DC3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</w:p>
    <w:p w:rsidR="00164DC3" w:rsidRPr="00164DC3" w:rsidRDefault="00976BAE" w:rsidP="00164DC3">
      <w:pPr>
        <w:pStyle w:val="Ttulo1"/>
        <w:numPr>
          <w:ilvl w:val="0"/>
          <w:numId w:val="2"/>
        </w:numPr>
      </w:pPr>
      <w:bookmarkStart w:id="26" w:name="_Toc77467517"/>
      <w:bookmarkStart w:id="27" w:name="2"/>
      <w:bookmarkStart w:id="28" w:name="_Toc77727572"/>
      <w:bookmarkStart w:id="29" w:name="_Toc381641799"/>
      <w:bookmarkStart w:id="30" w:name="_Toc44671101"/>
      <w:bookmarkEnd w:id="23"/>
      <w:bookmarkEnd w:id="24"/>
      <w:bookmarkEnd w:id="26"/>
      <w:r w:rsidRPr="000A2068">
        <w:t>P</w:t>
      </w:r>
      <w:bookmarkEnd w:id="27"/>
      <w:bookmarkEnd w:id="28"/>
      <w:bookmarkEnd w:id="29"/>
      <w:r w:rsidR="00D6369A">
        <w:t>lan</w:t>
      </w:r>
    </w:p>
    <w:p w:rsidR="00C02C51" w:rsidRPr="000A2068" w:rsidRDefault="00C02C51" w:rsidP="00C02C51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121"/>
        <w:gridCol w:w="1464"/>
        <w:gridCol w:w="1243"/>
        <w:gridCol w:w="1734"/>
        <w:gridCol w:w="1673"/>
      </w:tblGrid>
      <w:tr w:rsidR="00B36DB6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bookmarkStart w:id="31" w:name="_Toc77467518"/>
            <w:bookmarkEnd w:id="31"/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Actividad</w:t>
            </w:r>
          </w:p>
        </w:tc>
        <w:tc>
          <w:tcPr>
            <w:tcW w:w="1121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Trimestre</w:t>
            </w:r>
          </w:p>
        </w:tc>
        <w:tc>
          <w:tcPr>
            <w:tcW w:w="146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Duración</w:t>
            </w:r>
          </w:p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(Semanas)</w:t>
            </w:r>
          </w:p>
        </w:tc>
        <w:tc>
          <w:tcPr>
            <w:tcW w:w="124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Iteración</w:t>
            </w:r>
          </w:p>
        </w:tc>
        <w:tc>
          <w:tcPr>
            <w:tcW w:w="173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Responsable</w:t>
            </w:r>
            <w:r w:rsidR="00B42E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(s)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Hito</w:t>
            </w:r>
          </w:p>
        </w:tc>
      </w:tr>
      <w:tr w:rsidR="003A07F2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3A07F2" w:rsidRPr="009749A6" w:rsidRDefault="007B23DD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</w:rPr>
              <w:t>Actualizar casos de prueba</w:t>
            </w:r>
          </w:p>
        </w:tc>
        <w:tc>
          <w:tcPr>
            <w:tcW w:w="1121" w:type="dxa"/>
            <w:shd w:val="clear" w:color="auto" w:fill="FFFFFF" w:themeFill="background1"/>
          </w:tcPr>
          <w:p w:rsidR="003A07F2" w:rsidRPr="009749A6" w:rsidRDefault="0084124C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3</w:t>
            </w:r>
          </w:p>
        </w:tc>
        <w:tc>
          <w:tcPr>
            <w:tcW w:w="1464" w:type="dxa"/>
            <w:shd w:val="clear" w:color="auto" w:fill="FFFFFF" w:themeFill="background1"/>
          </w:tcPr>
          <w:p w:rsidR="003A07F2" w:rsidRPr="009749A6" w:rsidRDefault="00F5488F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1</w:t>
            </w:r>
          </w:p>
        </w:tc>
        <w:tc>
          <w:tcPr>
            <w:tcW w:w="1243" w:type="dxa"/>
            <w:shd w:val="clear" w:color="auto" w:fill="FFFFFF" w:themeFill="background1"/>
          </w:tcPr>
          <w:p w:rsidR="003A07F2" w:rsidRPr="009749A6" w:rsidRDefault="0084124C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5</w:t>
            </w:r>
          </w:p>
        </w:tc>
        <w:tc>
          <w:tcPr>
            <w:tcW w:w="1734" w:type="dxa"/>
            <w:shd w:val="clear" w:color="auto" w:fill="FFFFFF" w:themeFill="background1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BD3FDD" w:rsidRPr="00164DC3" w:rsidRDefault="00BD3F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  <w:tcBorders>
              <w:bottom w:val="nil"/>
            </w:tcBorders>
            <w:shd w:val="clear" w:color="auto" w:fill="FFFFFF" w:themeFill="background1"/>
          </w:tcPr>
          <w:p w:rsidR="003A07F2" w:rsidRPr="00B36DB6" w:rsidRDefault="003A07F2" w:rsidP="003A07F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</w:p>
        </w:tc>
      </w:tr>
      <w:tr w:rsidR="003A07F2" w:rsidRPr="008461B8" w:rsidTr="00D2130D">
        <w:trPr>
          <w:trHeight w:val="414"/>
        </w:trPr>
        <w:tc>
          <w:tcPr>
            <w:tcW w:w="2263" w:type="dxa"/>
          </w:tcPr>
          <w:p w:rsidR="00BD3FDD" w:rsidRPr="00164DC3" w:rsidRDefault="007B23DD" w:rsidP="005719C9">
            <w:pPr>
              <w:jc w:val="center"/>
              <w:rPr>
                <w:rFonts w:ascii="Arial" w:hAnsi="Arial" w:cs="Arial"/>
                <w:bCs/>
                <w:color w:val="000000"/>
                <w:lang w:val="es-VE"/>
              </w:rPr>
            </w:pPr>
            <w:r>
              <w:rPr>
                <w:rFonts w:ascii="Arial" w:hAnsi="Arial" w:cs="Arial"/>
              </w:rPr>
              <w:t>Actualizar casos de uso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Pr="00164DC3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7B23DD" w:rsidRPr="00164DC3" w:rsidRDefault="007B23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</w:t>
            </w:r>
          </w:p>
        </w:tc>
        <w:tc>
          <w:tcPr>
            <w:tcW w:w="1673" w:type="dxa"/>
            <w:vMerge w:val="restart"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391"/>
        </w:trPr>
        <w:tc>
          <w:tcPr>
            <w:tcW w:w="2263" w:type="dxa"/>
          </w:tcPr>
          <w:p w:rsidR="003A07F2" w:rsidRPr="00CC6D15" w:rsidRDefault="007675C9" w:rsidP="0084124C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B23DD">
              <w:rPr>
                <w:rFonts w:ascii="Arial" w:hAnsi="Arial" w:cs="Arial"/>
                <w:sz w:val="20"/>
                <w:szCs w:val="20"/>
              </w:rPr>
              <w:t>esar</w:t>
            </w:r>
            <w:r w:rsidR="00F5488F">
              <w:rPr>
                <w:rFonts w:ascii="Arial" w:hAnsi="Arial" w:cs="Arial"/>
                <w:sz w:val="20"/>
                <w:szCs w:val="20"/>
              </w:rPr>
              <w:t xml:space="preserve">rollo de funcionalidad para el </w:t>
            </w:r>
            <w:r w:rsidR="0084124C">
              <w:rPr>
                <w:rFonts w:ascii="Arial" w:hAnsi="Arial" w:cs="Arial"/>
                <w:sz w:val="20"/>
                <w:szCs w:val="20"/>
              </w:rPr>
              <w:t>85</w:t>
            </w:r>
            <w:r w:rsidR="007B23DD">
              <w:rPr>
                <w:rFonts w:ascii="Arial" w:hAnsi="Arial" w:cs="Arial"/>
                <w:sz w:val="20"/>
                <w:szCs w:val="20"/>
              </w:rPr>
              <w:t>%.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256934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Joel Rivas, </w:t>
            </w:r>
            <w:proofErr w:type="spellStart"/>
            <w:r>
              <w:rPr>
                <w:rFonts w:ascii="Arial" w:hAnsi="Arial" w:cs="Arial"/>
                <w:color w:val="000000"/>
              </w:rPr>
              <w:t>Nilver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Viera</w:t>
            </w:r>
          </w:p>
          <w:p w:rsidR="00256934" w:rsidRPr="00164DC3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Jesús Sánchez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726"/>
        </w:trPr>
        <w:tc>
          <w:tcPr>
            <w:tcW w:w="2263" w:type="dxa"/>
          </w:tcPr>
          <w:p w:rsidR="003A07F2" w:rsidRDefault="003A07F2" w:rsidP="003A07F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Minutas y Matriz de Seguimiento.</w:t>
            </w:r>
          </w:p>
        </w:tc>
        <w:tc>
          <w:tcPr>
            <w:tcW w:w="1121" w:type="dxa"/>
          </w:tcPr>
          <w:p w:rsidR="003A07F2" w:rsidRPr="00A64279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 el Equipo.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F5488F" w:rsidRPr="008461B8" w:rsidTr="00D2130D">
        <w:trPr>
          <w:trHeight w:val="726"/>
        </w:trPr>
        <w:tc>
          <w:tcPr>
            <w:tcW w:w="2263" w:type="dxa"/>
          </w:tcPr>
          <w:p w:rsidR="00F5488F" w:rsidRDefault="00F5488F" w:rsidP="000A2D03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</w:t>
            </w:r>
            <w:r w:rsidR="000A2D03">
              <w:rPr>
                <w:rFonts w:ascii="Arial" w:hAnsi="Arial" w:cs="Arial"/>
                <w:sz w:val="20"/>
                <w:szCs w:val="20"/>
              </w:rPr>
              <w:t>documentos del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1" w:type="dxa"/>
          </w:tcPr>
          <w:p w:rsidR="00F5488F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3</w:t>
            </w:r>
          </w:p>
        </w:tc>
        <w:tc>
          <w:tcPr>
            <w:tcW w:w="1464" w:type="dxa"/>
          </w:tcPr>
          <w:p w:rsidR="00F5488F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F5488F" w:rsidRDefault="0084124C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5</w:t>
            </w:r>
          </w:p>
        </w:tc>
        <w:tc>
          <w:tcPr>
            <w:tcW w:w="1734" w:type="dxa"/>
          </w:tcPr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Hetsy</w:t>
            </w:r>
            <w:proofErr w:type="spellEnd"/>
            <w:r>
              <w:rPr>
                <w:rFonts w:ascii="Arial" w:hAnsi="Arial" w:cs="Arial"/>
                <w:color w:val="000000"/>
                <w:lang w:val="es-VE"/>
              </w:rPr>
              <w:t xml:space="preserve"> Rodríguez, Daniel </w:t>
            </w:r>
            <w:proofErr w:type="spellStart"/>
            <w:r>
              <w:rPr>
                <w:rFonts w:ascii="Arial" w:hAnsi="Arial" w:cs="Arial"/>
                <w:color w:val="000000"/>
                <w:lang w:val="es-VE"/>
              </w:rPr>
              <w:t>Zeait</w:t>
            </w:r>
            <w:proofErr w:type="spellEnd"/>
          </w:p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</w:tcPr>
          <w:p w:rsidR="00F5488F" w:rsidRPr="008461B8" w:rsidRDefault="00F5488F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</w:tbl>
    <w:p w:rsidR="00164DC3" w:rsidRDefault="00164DC3" w:rsidP="00CF4D75">
      <w:pPr>
        <w:pStyle w:val="Textoindependiente"/>
        <w:ind w:left="0"/>
      </w:pPr>
    </w:p>
    <w:p w:rsidR="00F5488F" w:rsidRPr="009C45E0" w:rsidRDefault="00F5488F" w:rsidP="00CF4D75">
      <w:pPr>
        <w:pStyle w:val="Textoindependiente"/>
        <w:ind w:left="0"/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2" w:name="_Toc447960005"/>
      <w:bookmarkStart w:id="33" w:name="_Toc436203381"/>
      <w:bookmarkStart w:id="34" w:name="_Toc44671104"/>
      <w:bookmarkEnd w:id="30"/>
      <w:bookmarkEnd w:id="32"/>
      <w:r>
        <w:t>Recursos</w:t>
      </w:r>
    </w:p>
    <w:p w:rsidR="00001B14" w:rsidRDefault="00001B14" w:rsidP="00001B14"/>
    <w:p w:rsidR="00001B14" w:rsidRPr="0076638A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Humanos:</w:t>
      </w:r>
    </w:p>
    <w:p w:rsidR="0076638A" w:rsidRPr="00001B14" w:rsidRDefault="0076638A" w:rsidP="0076638A">
      <w:pPr>
        <w:pStyle w:val="Prrafodelista"/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204D7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Estudiantes en el equipo </w:t>
      </w:r>
      <w:proofErr w:type="gramStart"/>
      <w:r w:rsidRPr="00001B14">
        <w:rPr>
          <w:rFonts w:ascii="Arial" w:hAnsi="Arial" w:cs="Arial"/>
          <w:color w:val="000000"/>
          <w:lang w:val="es-VE" w:eastAsia="es-VE"/>
        </w:rPr>
        <w:t>de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 trabajo</w:t>
      </w:r>
      <w:proofErr w:type="gramEnd"/>
      <w:r w:rsidR="00001B14" w:rsidRPr="00001B14">
        <w:rPr>
          <w:rFonts w:ascii="Arial" w:hAnsi="Arial" w:cs="Arial"/>
          <w:color w:val="000000"/>
          <w:lang w:val="es-VE" w:eastAsia="es-VE"/>
        </w:rPr>
        <w:t xml:space="preserve">  que  cumplan  con  la entrega y las correcciones de  los  documentos necesarios para cumplir con la iteración, siguiendo los lineamientos de la metodología de RUP.</w:t>
      </w:r>
    </w:p>
    <w:p w:rsidR="00001B14" w:rsidRPr="00001B14" w:rsidRDefault="00001B14" w:rsidP="00A22E9C">
      <w:pPr>
        <w:pStyle w:val="Prrafodelista"/>
        <w:widowControl/>
        <w:spacing w:line="240" w:lineRule="auto"/>
        <w:ind w:left="1440" w:right="171"/>
        <w:jc w:val="both"/>
        <w:rPr>
          <w:rFonts w:ascii="Arial" w:hAnsi="Arial" w:cs="Arial"/>
          <w:lang w:val="es-VE" w:eastAsia="es-VE"/>
        </w:rPr>
      </w:pPr>
    </w:p>
    <w:p w:rsidR="00001B14" w:rsidRDefault="000204D7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Estudiantes en el equipo de trabajo con suficiente </w:t>
      </w:r>
      <w:r>
        <w:rPr>
          <w:rFonts w:ascii="Arial" w:hAnsi="Arial" w:cs="Arial"/>
          <w:color w:val="000000"/>
          <w:lang w:val="es-VE" w:eastAsia="es-VE"/>
        </w:rPr>
        <w:t xml:space="preserve">dominio </w:t>
      </w:r>
      <w:proofErr w:type="gramStart"/>
      <w:r>
        <w:rPr>
          <w:rFonts w:ascii="Arial" w:hAnsi="Arial" w:cs="Arial"/>
          <w:color w:val="000000"/>
          <w:lang w:val="es-VE" w:eastAsia="es-VE"/>
        </w:rPr>
        <w:t xml:space="preserve">para </w:t>
      </w:r>
      <w:r w:rsidR="00001B14">
        <w:rPr>
          <w:rFonts w:ascii="Arial" w:hAnsi="Arial" w:cs="Arial"/>
          <w:color w:val="000000"/>
          <w:lang w:val="es-VE" w:eastAsia="es-VE"/>
        </w:rPr>
        <w:t> poder</w:t>
      </w:r>
      <w:proofErr w:type="gramEnd"/>
      <w:r w:rsidR="00001B14">
        <w:rPr>
          <w:rFonts w:ascii="Arial" w:hAnsi="Arial" w:cs="Arial"/>
          <w:color w:val="000000"/>
          <w:lang w:val="es-VE" w:eastAsia="es-VE"/>
        </w:rPr>
        <w:t xml:space="preserve"> programar</w:t>
      </w:r>
      <w:r w:rsidR="00001B14" w:rsidRPr="00001B14">
        <w:rPr>
          <w:rFonts w:ascii="Arial" w:hAnsi="Arial" w:cs="Arial"/>
          <w:color w:val="000000"/>
          <w:lang w:val="es-VE" w:eastAsia="es-VE"/>
        </w:rPr>
        <w:t> e</w:t>
      </w:r>
      <w:r w:rsidR="00E364CE">
        <w:rPr>
          <w:rFonts w:ascii="Arial" w:hAnsi="Arial" w:cs="Arial"/>
          <w:color w:val="000000"/>
          <w:lang w:val="es-VE" w:eastAsia="es-VE"/>
        </w:rPr>
        <w:t>n  Python</w:t>
      </w:r>
      <w:r w:rsidR="00001B14">
        <w:rPr>
          <w:rFonts w:ascii="Arial" w:hAnsi="Arial" w:cs="Arial"/>
          <w:color w:val="000000"/>
          <w:lang w:val="es-VE" w:eastAsia="es-VE"/>
        </w:rPr>
        <w:t xml:space="preserve">, JavaScript, </w:t>
      </w:r>
      <w:proofErr w:type="spellStart"/>
      <w:r w:rsidR="00001B14">
        <w:rPr>
          <w:rFonts w:ascii="Arial" w:hAnsi="Arial" w:cs="Arial"/>
          <w:color w:val="000000"/>
          <w:lang w:val="es-VE" w:eastAsia="es-VE"/>
        </w:rPr>
        <w:t>Bootstrap</w:t>
      </w:r>
      <w:proofErr w:type="spellEnd"/>
      <w:r w:rsidR="00001B14">
        <w:rPr>
          <w:rFonts w:ascii="Arial" w:hAnsi="Arial" w:cs="Arial"/>
          <w:color w:val="000000"/>
          <w:lang w:val="es-VE" w:eastAsia="es-VE"/>
        </w:rPr>
        <w:t>,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HTML,</w:t>
      </w:r>
      <w:r w:rsidR="00D24B52">
        <w:rPr>
          <w:rFonts w:ascii="Arial" w:hAnsi="Arial" w:cs="Arial"/>
          <w:color w:val="000000"/>
          <w:lang w:val="es-VE" w:eastAsia="es-VE"/>
        </w:rPr>
        <w:t xml:space="preserve"> CSS,</w:t>
      </w:r>
      <w:r w:rsidR="00001B14" w:rsidRPr="00001B14">
        <w:rPr>
          <w:rFonts w:ascii="Arial" w:hAnsi="Arial" w:cs="Arial"/>
          <w:color w:val="000000"/>
          <w:lang w:val="es-VE" w:eastAsia="es-VE"/>
        </w:rPr>
        <w:t xml:space="preserve"> así como manejar </w:t>
      </w:r>
      <w:r w:rsidR="009C45E0">
        <w:rPr>
          <w:rFonts w:ascii="Arial" w:hAnsi="Arial" w:cs="Arial"/>
          <w:color w:val="000000"/>
          <w:lang w:val="es-VE" w:eastAsia="es-VE"/>
        </w:rPr>
        <w:t>Web2</w:t>
      </w:r>
      <w:r w:rsidR="00E364CE">
        <w:rPr>
          <w:rFonts w:ascii="Arial" w:hAnsi="Arial" w:cs="Arial"/>
          <w:color w:val="000000"/>
          <w:lang w:val="es-VE" w:eastAsia="es-VE"/>
        </w:rPr>
        <w:t>py, </w:t>
      </w:r>
      <w:proofErr w:type="spellStart"/>
      <w:r w:rsidR="00E364CE">
        <w:rPr>
          <w:rFonts w:ascii="Arial" w:hAnsi="Arial" w:cs="Arial"/>
          <w:color w:val="000000"/>
          <w:lang w:val="es-VE" w:eastAsia="es-VE"/>
        </w:rPr>
        <w:t>PostgreSQL</w:t>
      </w:r>
      <w:proofErr w:type="spellEnd"/>
      <w:r w:rsidR="00001B14" w:rsidRPr="00001B14">
        <w:rPr>
          <w:rFonts w:ascii="Arial" w:hAnsi="Arial" w:cs="Arial"/>
          <w:color w:val="000000"/>
          <w:lang w:val="es-VE" w:eastAsia="es-VE"/>
        </w:rPr>
        <w:t xml:space="preserve"> y </w:t>
      </w:r>
      <w:proofErr w:type="spellStart"/>
      <w:r w:rsidR="00001B14" w:rsidRPr="00001B14">
        <w:rPr>
          <w:rFonts w:ascii="Arial" w:hAnsi="Arial" w:cs="Arial"/>
          <w:color w:val="000000"/>
          <w:lang w:val="es-VE" w:eastAsia="es-VE"/>
        </w:rPr>
        <w:t>Github</w:t>
      </w:r>
      <w:proofErr w:type="spellEnd"/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Personal académico que asesore en la metodóloga del RUP para esta iteración.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proofErr w:type="spellStart"/>
      <w:r w:rsidRPr="00001B14">
        <w:rPr>
          <w:rFonts w:ascii="Arial" w:hAnsi="Arial" w:cs="Arial"/>
          <w:color w:val="000000"/>
          <w:lang w:val="es-VE" w:eastAsia="es-VE"/>
        </w:rPr>
        <w:t>Stakeholders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 xml:space="preserve"> que indiquen el nivel de calidad del producto según sus expectativas.</w:t>
      </w:r>
    </w:p>
    <w:p w:rsidR="00001B14" w:rsidRDefault="00001B14" w:rsidP="00A22E9C">
      <w:pPr>
        <w:widowControl/>
        <w:spacing w:before="34" w:line="240" w:lineRule="auto"/>
        <w:ind w:left="940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before="34" w:line="240" w:lineRule="auto"/>
        <w:jc w:val="both"/>
        <w:rPr>
          <w:rFonts w:ascii="Arial" w:hAnsi="Arial" w:cs="Arial"/>
          <w:lang w:val="es-VE" w:eastAsia="es-VE"/>
        </w:rPr>
      </w:pPr>
      <w:r>
        <w:rPr>
          <w:rFonts w:ascii="Arial" w:hAnsi="Arial" w:cs="Arial"/>
          <w:lang w:val="es-VE" w:eastAsia="es-VE"/>
        </w:rPr>
        <w:t>Financieros: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before="34" w:line="240" w:lineRule="auto"/>
        <w:ind w:left="221" w:right="173" w:firstLine="720"/>
        <w:jc w:val="both"/>
        <w:rPr>
          <w:rFonts w:ascii="Arial" w:hAnsi="Arial" w:cs="Arial"/>
          <w:color w:val="000000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Este en un proyecto con fines acad</w:t>
      </w:r>
      <w:r>
        <w:rPr>
          <w:rFonts w:ascii="Arial" w:hAnsi="Arial" w:cs="Arial"/>
          <w:color w:val="000000"/>
          <w:lang w:val="es-VE" w:eastAsia="es-VE"/>
        </w:rPr>
        <w:t>émicos, por lo que no se cuenta</w:t>
      </w:r>
      <w:r w:rsidRPr="00001B14">
        <w:rPr>
          <w:rFonts w:ascii="Arial" w:hAnsi="Arial" w:cs="Arial"/>
          <w:color w:val="000000"/>
          <w:lang w:val="es-VE" w:eastAsia="es-VE"/>
        </w:rPr>
        <w:t xml:space="preserve"> con recursos financieros durante el desarrollo de este proyecto. Por este motivo, el proceso de de</w:t>
      </w:r>
      <w:r>
        <w:rPr>
          <w:rFonts w:ascii="Arial" w:hAnsi="Arial" w:cs="Arial"/>
          <w:color w:val="000000"/>
          <w:lang w:val="es-VE" w:eastAsia="es-VE"/>
        </w:rPr>
        <w:t>sarrollo del sistema se lleva</w:t>
      </w:r>
      <w:r w:rsidRPr="00001B14">
        <w:rPr>
          <w:rFonts w:ascii="Arial" w:hAnsi="Arial" w:cs="Arial"/>
          <w:color w:val="000000"/>
          <w:lang w:val="es-VE" w:eastAsia="es-VE"/>
        </w:rPr>
        <w:t xml:space="preserve"> a cabo</w:t>
      </w:r>
      <w:r>
        <w:rPr>
          <w:rFonts w:ascii="Arial" w:hAnsi="Arial" w:cs="Arial"/>
          <w:color w:val="000000"/>
          <w:lang w:val="es-VE" w:eastAsia="es-VE"/>
        </w:rPr>
        <w:t>,</w:t>
      </w:r>
      <w:r w:rsidRPr="00001B14">
        <w:rPr>
          <w:rFonts w:ascii="Arial" w:hAnsi="Arial" w:cs="Arial"/>
          <w:color w:val="000000"/>
          <w:lang w:val="es-VE" w:eastAsia="es-VE"/>
        </w:rPr>
        <w:t xml:space="preserve"> en su mayoría, haciendo uso de herramientas Open </w:t>
      </w:r>
      <w:proofErr w:type="spellStart"/>
      <w:r w:rsidRPr="00001B14">
        <w:rPr>
          <w:rFonts w:ascii="Arial" w:hAnsi="Arial" w:cs="Arial"/>
          <w:color w:val="000000"/>
          <w:lang w:val="es-VE" w:eastAsia="es-VE"/>
        </w:rPr>
        <w:t>Source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Hardware: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1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Computadoras que soporten los requisitos de software involucrados, de manera que la aplicación se pueda ejecutar y mantener de forma eficiente.</w:t>
      </w:r>
      <w:r w:rsidR="00D23656">
        <w:rPr>
          <w:rFonts w:ascii="Arial" w:hAnsi="Arial" w:cs="Arial"/>
          <w:color w:val="000000"/>
          <w:lang w:val="es-VE" w:eastAsia="es-VE"/>
        </w:rPr>
        <w:t xml:space="preserve"> Por ahora se cuenta con un servidor provisto por el </w:t>
      </w:r>
      <w:proofErr w:type="spellStart"/>
      <w:r w:rsidR="00D23656">
        <w:rPr>
          <w:rFonts w:ascii="Arial" w:hAnsi="Arial" w:cs="Arial"/>
          <w:color w:val="000000"/>
          <w:lang w:val="es-VE" w:eastAsia="es-VE"/>
        </w:rPr>
        <w:t>DEx</w:t>
      </w:r>
      <w:proofErr w:type="spellEnd"/>
      <w:r w:rsidR="00D23656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Software: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7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Herramientas aprobadas en los </w:t>
      </w:r>
      <w:r w:rsidR="00D24B52">
        <w:rPr>
          <w:rFonts w:ascii="Arial" w:hAnsi="Arial" w:cs="Arial"/>
          <w:color w:val="000000"/>
          <w:lang w:val="es-VE" w:eastAsia="es-VE"/>
        </w:rPr>
        <w:t>lineamientos de la CFCG</w:t>
      </w:r>
      <w:r w:rsidRPr="00001B14">
        <w:rPr>
          <w:rFonts w:ascii="Arial" w:hAnsi="Arial" w:cs="Arial"/>
          <w:color w:val="000000"/>
          <w:lang w:val="es-VE" w:eastAsia="es-VE"/>
        </w:rPr>
        <w:t xml:space="preserve"> para el desarrollo de software para la USB, entre las cuales están:</w:t>
      </w:r>
    </w:p>
    <w:p w:rsidR="00001B14" w:rsidRPr="00001B14" w:rsidRDefault="00001B14" w:rsidP="00A22E9C">
      <w:pPr>
        <w:widowControl/>
        <w:spacing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1.    Leguajes de programación: </w:t>
      </w:r>
      <w:r w:rsidR="00D24B52">
        <w:rPr>
          <w:rFonts w:ascii="Arial" w:hAnsi="Arial" w:cs="Arial"/>
          <w:color w:val="000000"/>
          <w:lang w:val="es-VE" w:eastAsia="es-VE"/>
        </w:rPr>
        <w:t xml:space="preserve">Python, JavaScript, </w:t>
      </w:r>
      <w:proofErr w:type="gramStart"/>
      <w:r w:rsidR="00D24B52">
        <w:rPr>
          <w:rFonts w:ascii="Arial" w:hAnsi="Arial" w:cs="Arial"/>
          <w:color w:val="000000"/>
          <w:lang w:val="es-VE" w:eastAsia="es-VE"/>
        </w:rPr>
        <w:t>HTML,CSS</w:t>
      </w:r>
      <w:proofErr w:type="gram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2</w:t>
      </w:r>
      <w:r w:rsidR="00D23656">
        <w:rPr>
          <w:rFonts w:ascii="Arial" w:hAnsi="Arial" w:cs="Arial"/>
          <w:color w:val="000000"/>
          <w:lang w:val="es-VE" w:eastAsia="es-VE"/>
        </w:rPr>
        <w:t>.    Servidor Web: Apache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3.    El </w:t>
      </w:r>
      <w:proofErr w:type="spellStart"/>
      <w:r w:rsidRPr="00001B14">
        <w:rPr>
          <w:rFonts w:ascii="Arial" w:hAnsi="Arial" w:cs="Arial"/>
          <w:color w:val="000000"/>
          <w:lang w:val="es-VE" w:eastAsia="es-VE"/>
        </w:rPr>
        <w:t>framework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 xml:space="preserve"> </w:t>
      </w:r>
      <w:r w:rsidR="00D24B52">
        <w:rPr>
          <w:rFonts w:ascii="Arial" w:hAnsi="Arial" w:cs="Arial"/>
          <w:color w:val="000000"/>
          <w:lang w:val="es-VE" w:eastAsia="es-VE"/>
        </w:rPr>
        <w:t>a utilizar es Web2py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4.    Mane</w:t>
      </w:r>
      <w:r>
        <w:rPr>
          <w:rFonts w:ascii="Arial" w:hAnsi="Arial" w:cs="Arial"/>
          <w:color w:val="000000"/>
          <w:lang w:val="es-VE" w:eastAsia="es-VE"/>
        </w:rPr>
        <w:t xml:space="preserve">jador de base de datos </w:t>
      </w:r>
      <w:proofErr w:type="spellStart"/>
      <w:r>
        <w:rPr>
          <w:rFonts w:ascii="Arial" w:hAnsi="Arial" w:cs="Arial"/>
          <w:color w:val="000000"/>
          <w:lang w:val="es-VE" w:eastAsia="es-VE"/>
        </w:rPr>
        <w:t>Postgre</w:t>
      </w:r>
      <w:r w:rsidRPr="00001B14">
        <w:rPr>
          <w:rFonts w:ascii="Arial" w:hAnsi="Arial" w:cs="Arial"/>
          <w:color w:val="000000"/>
          <w:lang w:val="es-VE" w:eastAsia="es-VE"/>
        </w:rPr>
        <w:t>SQL</w:t>
      </w:r>
      <w:proofErr w:type="spellEnd"/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Default="009C45E0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5.    El repositorio </w:t>
      </w:r>
      <w:r w:rsidR="00055F85">
        <w:rPr>
          <w:rFonts w:ascii="Arial" w:hAnsi="Arial" w:cs="Arial"/>
          <w:color w:val="000000"/>
          <w:lang w:val="es-VE" w:eastAsia="es-VE"/>
        </w:rPr>
        <w:t>GitHub</w:t>
      </w:r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D23656" w:rsidRPr="00D23656" w:rsidRDefault="00D23656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6.    </w:t>
      </w:r>
      <w:r w:rsidRPr="00D23656">
        <w:rPr>
          <w:rFonts w:ascii="Arial" w:eastAsia="Arial" w:hAnsi="Arial" w:cs="Arial"/>
        </w:rPr>
        <w:t xml:space="preserve">Software colaborativo Google </w:t>
      </w:r>
      <w:proofErr w:type="spellStart"/>
      <w:r w:rsidRPr="00D23656">
        <w:rPr>
          <w:rFonts w:ascii="Arial" w:eastAsia="Arial" w:hAnsi="Arial" w:cs="Arial"/>
        </w:rPr>
        <w:t>Docs</w:t>
      </w:r>
      <w:proofErr w:type="spellEnd"/>
    </w:p>
    <w:p w:rsidR="00401C0F" w:rsidRDefault="00401C0F" w:rsidP="00001B14">
      <w:pPr>
        <w:rPr>
          <w:rFonts w:ascii="Arial" w:hAnsi="Arial" w:cs="Arial"/>
        </w:rPr>
      </w:pPr>
    </w:p>
    <w:p w:rsidR="00401C0F" w:rsidRPr="00001B14" w:rsidRDefault="00401C0F" w:rsidP="00001B14">
      <w:pPr>
        <w:rPr>
          <w:rFonts w:ascii="Arial" w:hAnsi="Arial" w:cs="Arial"/>
        </w:rPr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5" w:name="_Toc452813588"/>
      <w:bookmarkStart w:id="36" w:name="3.7"/>
      <w:bookmarkStart w:id="37" w:name="_Toc77727589"/>
      <w:bookmarkStart w:id="38" w:name="4"/>
      <w:bookmarkEnd w:id="33"/>
      <w:bookmarkEnd w:id="35"/>
      <w:bookmarkEnd w:id="36"/>
      <w:bookmarkEnd w:id="37"/>
      <w:bookmarkEnd w:id="38"/>
      <w:r>
        <w:t>Casos de Uso</w:t>
      </w:r>
    </w:p>
    <w:p w:rsidR="00CE2567" w:rsidRDefault="00CE2567" w:rsidP="00CE2567">
      <w:pPr>
        <w:jc w:val="both"/>
        <w:rPr>
          <w:b/>
        </w:rPr>
      </w:pPr>
    </w:p>
    <w:p w:rsidR="00C169D6" w:rsidRDefault="00CE2567" w:rsidP="00CE2567">
      <w:pPr>
        <w:jc w:val="both"/>
        <w:rPr>
          <w:rFonts w:ascii="Arial" w:hAnsi="Arial" w:cs="Arial"/>
        </w:rPr>
      </w:pPr>
      <w:r>
        <w:tab/>
      </w:r>
      <w:r w:rsidRPr="00CE2567">
        <w:rPr>
          <w:rFonts w:ascii="Arial" w:hAnsi="Arial" w:cs="Arial"/>
        </w:rPr>
        <w:t xml:space="preserve">A </w:t>
      </w:r>
      <w:r w:rsidR="00D817E1" w:rsidRPr="00CE2567">
        <w:rPr>
          <w:rFonts w:ascii="Arial" w:hAnsi="Arial" w:cs="Arial"/>
        </w:rPr>
        <w:t>continuación,</w:t>
      </w:r>
      <w:r w:rsidRPr="00CE2567">
        <w:rPr>
          <w:rFonts w:ascii="Arial" w:hAnsi="Arial" w:cs="Arial"/>
        </w:rPr>
        <w:t xml:space="preserve"> los casos de usos correspondientes al </w:t>
      </w:r>
      <w:r w:rsidR="00055F85">
        <w:rPr>
          <w:rFonts w:ascii="Arial" w:hAnsi="Arial" w:cs="Arial"/>
        </w:rPr>
        <w:t>85</w:t>
      </w:r>
      <w:r w:rsidRPr="00CE2567">
        <w:rPr>
          <w:rFonts w:ascii="Arial" w:hAnsi="Arial" w:cs="Arial"/>
        </w:rPr>
        <w:t xml:space="preserve">% del prototipo funcional del Sistema de Gestión de </w:t>
      </w:r>
      <w:r w:rsidR="001E6FC5">
        <w:rPr>
          <w:rFonts w:ascii="Arial" w:hAnsi="Arial" w:cs="Arial"/>
        </w:rPr>
        <w:t>Servicio Comunitario</w:t>
      </w:r>
      <w:r w:rsidRPr="00CE2567">
        <w:rPr>
          <w:rFonts w:ascii="Arial" w:hAnsi="Arial" w:cs="Arial"/>
        </w:rPr>
        <w:t xml:space="preserve"> de la Universidad Simón Bolívar (SIGE</w:t>
      </w:r>
      <w:r w:rsidR="001E6FC5">
        <w:rPr>
          <w:rFonts w:ascii="Arial" w:hAnsi="Arial" w:cs="Arial"/>
        </w:rPr>
        <w:t>SC</w:t>
      </w:r>
      <w:r w:rsidRPr="00CE2567">
        <w:rPr>
          <w:rFonts w:ascii="Arial" w:hAnsi="Arial" w:cs="Arial"/>
        </w:rPr>
        <w:t>-USB)</w:t>
      </w:r>
      <w:r w:rsidR="00866305">
        <w:rPr>
          <w:rFonts w:ascii="Arial" w:hAnsi="Arial" w:cs="Arial"/>
        </w:rPr>
        <w:t xml:space="preserve"> en el cual se aplicarán las mejoras discutidas con el cliente</w:t>
      </w:r>
      <w:r w:rsidRPr="00CE2567">
        <w:rPr>
          <w:rFonts w:ascii="Arial" w:hAnsi="Arial" w:cs="Arial"/>
        </w:rPr>
        <w:t>:</w:t>
      </w:r>
    </w:p>
    <w:p w:rsidR="00EB2FC4" w:rsidRDefault="00C53E02" w:rsidP="00EB2FC4">
      <w:pPr>
        <w:pStyle w:val="Prrafodelista"/>
        <w:widowControl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lang w:val="es-VE"/>
        </w:rPr>
        <w:t>Gestionar Proyectos</w:t>
      </w:r>
      <w:r w:rsidR="00EB2FC4">
        <w:rPr>
          <w:rFonts w:ascii="Arial" w:hAnsi="Arial" w:cs="Arial"/>
          <w:lang w:val="es-VE"/>
        </w:rPr>
        <w:t xml:space="preserve">: Un </w:t>
      </w:r>
      <w:r w:rsidR="00D2600B">
        <w:rPr>
          <w:rFonts w:ascii="Arial" w:hAnsi="Arial" w:cs="Arial"/>
          <w:lang w:val="es-VE"/>
        </w:rPr>
        <w:t>Administrador</w:t>
      </w:r>
      <w:r w:rsidR="00EB2FC4">
        <w:rPr>
          <w:rFonts w:ascii="Arial" w:hAnsi="Arial" w:cs="Arial"/>
          <w:lang w:val="es-VE"/>
        </w:rPr>
        <w:t xml:space="preserve"> puede </w:t>
      </w:r>
      <w:r w:rsidR="00D2600B">
        <w:rPr>
          <w:rFonts w:ascii="Arial" w:hAnsi="Arial" w:cs="Arial"/>
          <w:lang w:val="es-VE"/>
        </w:rPr>
        <w:t xml:space="preserve">consultar o </w:t>
      </w:r>
      <w:r w:rsidR="00D817E1">
        <w:rPr>
          <w:rFonts w:ascii="Arial" w:hAnsi="Arial" w:cs="Arial"/>
          <w:lang w:val="es-VE"/>
        </w:rPr>
        <w:t>deshabilitar proyectos</w:t>
      </w:r>
      <w:r w:rsidR="00D2600B">
        <w:rPr>
          <w:rFonts w:ascii="Arial" w:hAnsi="Arial" w:cs="Arial"/>
          <w:lang w:val="es-VE"/>
        </w:rPr>
        <w:t xml:space="preserve"> </w:t>
      </w:r>
      <w:r w:rsidR="00EB2FC4">
        <w:rPr>
          <w:rFonts w:ascii="Arial" w:hAnsi="Arial" w:cs="Arial"/>
          <w:lang w:val="es-VE"/>
        </w:rPr>
        <w:t>de servicio comunitario.</w:t>
      </w:r>
    </w:p>
    <w:p w:rsidR="00D2600B" w:rsidRDefault="00D2600B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D2600B">
        <w:rPr>
          <w:rFonts w:ascii="Arial" w:hAnsi="Arial" w:cs="Arial"/>
        </w:rPr>
        <w:t>Consultar Proyectos</w:t>
      </w:r>
      <w:r w:rsidR="00EB2FC4" w:rsidRPr="00D2600B">
        <w:rPr>
          <w:rFonts w:ascii="Arial" w:hAnsi="Arial" w:cs="Arial"/>
        </w:rPr>
        <w:t>: Un</w:t>
      </w:r>
      <w:r w:rsidRPr="00D2600B">
        <w:rPr>
          <w:rFonts w:ascii="Arial" w:hAnsi="Arial" w:cs="Arial"/>
        </w:rPr>
        <w:t xml:space="preserve"> Administrador puede visualizar el listado de proyectos</w:t>
      </w:r>
      <w:r w:rsidR="00EB2FC4" w:rsidRPr="00D2600B">
        <w:rPr>
          <w:rFonts w:ascii="Arial" w:hAnsi="Arial" w:cs="Arial"/>
        </w:rPr>
        <w:t xml:space="preserve"> que </w:t>
      </w:r>
      <w:r w:rsidRPr="00D2600B">
        <w:rPr>
          <w:rFonts w:ascii="Arial" w:hAnsi="Arial" w:cs="Arial"/>
        </w:rPr>
        <w:t>han sido aprobados</w:t>
      </w:r>
      <w:r w:rsidR="00EB2FC4" w:rsidRPr="00D2600B">
        <w:rPr>
          <w:rFonts w:ascii="Arial" w:hAnsi="Arial" w:cs="Arial"/>
        </w:rPr>
        <w:t xml:space="preserve"> </w:t>
      </w:r>
      <w:r w:rsidRPr="00D2600B">
        <w:rPr>
          <w:rFonts w:ascii="Arial" w:hAnsi="Arial" w:cs="Arial"/>
        </w:rPr>
        <w:t>para ejecutarse como proyecto de</w:t>
      </w:r>
      <w:r>
        <w:rPr>
          <w:rFonts w:ascii="Arial" w:hAnsi="Arial" w:cs="Arial"/>
        </w:rPr>
        <w:t xml:space="preserve"> servicio comunitario.</w:t>
      </w:r>
    </w:p>
    <w:p w:rsidR="00D2600B" w:rsidRDefault="00D2600B" w:rsidP="00D2600B">
      <w:pPr>
        <w:pStyle w:val="Prrafodelista"/>
        <w:ind w:left="1440"/>
        <w:jc w:val="both"/>
        <w:rPr>
          <w:rFonts w:ascii="Arial" w:hAnsi="Arial" w:cs="Arial"/>
        </w:rPr>
      </w:pPr>
    </w:p>
    <w:p w:rsidR="00D2600B" w:rsidRDefault="00D2600B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 Detalles de Proyectos: El sistema le permite al Administrador seleccionar un proyecto del listado presentado y consultar la información completa de dicho proyecto.</w:t>
      </w:r>
    </w:p>
    <w:p w:rsidR="00D2600B" w:rsidRPr="00D2600B" w:rsidRDefault="00D2600B" w:rsidP="00D2600B">
      <w:pPr>
        <w:pStyle w:val="Prrafodelista"/>
        <w:rPr>
          <w:rFonts w:ascii="Arial" w:hAnsi="Arial" w:cs="Arial"/>
        </w:rPr>
      </w:pPr>
    </w:p>
    <w:p w:rsidR="00325932" w:rsidRDefault="00AB372F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Activar/</w:t>
      </w:r>
      <w:r w:rsidR="00D2600B">
        <w:rPr>
          <w:rFonts w:ascii="Arial" w:hAnsi="Arial" w:cs="Arial"/>
        </w:rPr>
        <w:t xml:space="preserve"> Desactivar Proyectos: El Administrador</w:t>
      </w:r>
      <w:r w:rsidR="00136CCE">
        <w:rPr>
          <w:rFonts w:ascii="Arial" w:hAnsi="Arial" w:cs="Arial"/>
        </w:rPr>
        <w:t xml:space="preserve"> puede desactivar o activar un proyecto del listado presentado. Un proyecto inactivo no est</w:t>
      </w:r>
      <w:r w:rsidR="0084160F">
        <w:rPr>
          <w:rFonts w:ascii="Arial" w:hAnsi="Arial" w:cs="Arial"/>
        </w:rPr>
        <w:t>ará</w:t>
      </w:r>
      <w:r w:rsidR="00136CCE">
        <w:rPr>
          <w:rFonts w:ascii="Arial" w:hAnsi="Arial" w:cs="Arial"/>
        </w:rPr>
        <w:t xml:space="preserve"> disponible</w:t>
      </w:r>
      <w:r w:rsidR="0084160F">
        <w:rPr>
          <w:rFonts w:ascii="Arial" w:hAnsi="Arial" w:cs="Arial"/>
        </w:rPr>
        <w:t xml:space="preserve"> para ser ejecutado como </w:t>
      </w:r>
      <w:r w:rsidR="0084160F">
        <w:rPr>
          <w:rFonts w:ascii="Arial" w:hAnsi="Arial" w:cs="Arial"/>
        </w:rPr>
        <w:lastRenderedPageBreak/>
        <w:t xml:space="preserve">servicio </w:t>
      </w:r>
      <w:r w:rsidR="00461782">
        <w:rPr>
          <w:rFonts w:ascii="Arial" w:hAnsi="Arial" w:cs="Arial"/>
        </w:rPr>
        <w:t>comunitario,</w:t>
      </w:r>
      <w:r w:rsidR="00136CCE">
        <w:rPr>
          <w:rFonts w:ascii="Arial" w:hAnsi="Arial" w:cs="Arial"/>
        </w:rPr>
        <w:t xml:space="preserve"> pero permanece en la base de datos</w:t>
      </w:r>
      <w:r w:rsidR="00E2669C">
        <w:rPr>
          <w:rFonts w:ascii="Arial" w:hAnsi="Arial" w:cs="Arial"/>
        </w:rPr>
        <w:t xml:space="preserve">. </w:t>
      </w:r>
    </w:p>
    <w:p w:rsidR="00325932" w:rsidRPr="00325932" w:rsidRDefault="00325932" w:rsidP="00325932">
      <w:pPr>
        <w:pStyle w:val="Prrafodelista"/>
        <w:rPr>
          <w:rFonts w:ascii="Arial" w:hAnsi="Arial" w:cs="Arial"/>
        </w:rPr>
      </w:pPr>
    </w:p>
    <w:p w:rsidR="00D2600B" w:rsidRPr="00D2600B" w:rsidRDefault="00325932" w:rsidP="00D2600B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Eliminar Proyecto: El Administrador puede eliminar un proyecto. </w:t>
      </w:r>
      <w:r w:rsidR="00E2669C">
        <w:rPr>
          <w:rFonts w:ascii="Arial" w:hAnsi="Arial" w:cs="Arial"/>
        </w:rPr>
        <w:t xml:space="preserve">Un proyecto </w:t>
      </w:r>
      <w:r w:rsidR="0084160F">
        <w:rPr>
          <w:rFonts w:ascii="Arial" w:hAnsi="Arial" w:cs="Arial"/>
        </w:rPr>
        <w:t>eliminado queda fuera de la base de datos de forma permanente.</w:t>
      </w:r>
    </w:p>
    <w:p w:rsidR="00D2600B" w:rsidRPr="00D2600B" w:rsidRDefault="00D2600B" w:rsidP="00D2600B">
      <w:pPr>
        <w:jc w:val="both"/>
        <w:rPr>
          <w:rFonts w:ascii="Arial" w:hAnsi="Arial" w:cs="Arial"/>
        </w:rPr>
      </w:pPr>
    </w:p>
    <w:p w:rsidR="006F54C4" w:rsidRDefault="006F54C4" w:rsidP="00EB2FC4">
      <w:pPr>
        <w:pStyle w:val="Prrafodelista"/>
        <w:ind w:left="1440"/>
        <w:jc w:val="both"/>
        <w:rPr>
          <w:rFonts w:ascii="Arial" w:hAnsi="Arial" w:cs="Arial"/>
        </w:rPr>
      </w:pPr>
    </w:p>
    <w:p w:rsidR="00EB2FC4" w:rsidRDefault="0084160F" w:rsidP="00EB2FC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4160F">
        <w:rPr>
          <w:rFonts w:ascii="Arial" w:hAnsi="Arial" w:cs="Arial"/>
          <w:b/>
        </w:rPr>
        <w:t>Gestionar Sede</w:t>
      </w:r>
      <w:r w:rsidR="006F54C4">
        <w:rPr>
          <w:rFonts w:ascii="Arial" w:hAnsi="Arial" w:cs="Arial"/>
        </w:rPr>
        <w:t xml:space="preserve">: Un </w:t>
      </w:r>
      <w:r w:rsidR="005C55F8">
        <w:rPr>
          <w:rFonts w:ascii="Arial" w:hAnsi="Arial" w:cs="Arial"/>
        </w:rPr>
        <w:t>Administrador</w:t>
      </w:r>
      <w:r w:rsidR="003326F9">
        <w:rPr>
          <w:rFonts w:ascii="Arial" w:hAnsi="Arial" w:cs="Arial"/>
        </w:rPr>
        <w:t xml:space="preserve"> puede agregar</w:t>
      </w:r>
      <w:r w:rsidR="00E7188A">
        <w:rPr>
          <w:rFonts w:ascii="Arial" w:hAnsi="Arial" w:cs="Arial"/>
        </w:rPr>
        <w:t>, modificar, eliminar</w:t>
      </w:r>
      <w:r w:rsidR="003326F9">
        <w:rPr>
          <w:rFonts w:ascii="Arial" w:hAnsi="Arial" w:cs="Arial"/>
        </w:rPr>
        <w:t xml:space="preserve"> o </w:t>
      </w:r>
      <w:r w:rsidR="0063307F">
        <w:rPr>
          <w:rFonts w:ascii="Arial" w:hAnsi="Arial" w:cs="Arial"/>
        </w:rPr>
        <w:t>habilitar</w:t>
      </w:r>
      <w:r w:rsidR="00BE2DA2">
        <w:rPr>
          <w:rFonts w:ascii="Arial" w:hAnsi="Arial" w:cs="Arial"/>
        </w:rPr>
        <w:t>/</w:t>
      </w:r>
      <w:r w:rsidR="003326F9">
        <w:rPr>
          <w:rFonts w:ascii="Arial" w:hAnsi="Arial" w:cs="Arial"/>
        </w:rPr>
        <w:t xml:space="preserve">deshabilitar una sede de la USB </w:t>
      </w:r>
      <w:r w:rsidR="00461782">
        <w:rPr>
          <w:rFonts w:ascii="Arial" w:hAnsi="Arial" w:cs="Arial"/>
        </w:rPr>
        <w:t>en la que se llevan a cabo proyectos para el servicio comunitario</w:t>
      </w:r>
      <w:r w:rsidR="006F54C4">
        <w:rPr>
          <w:rFonts w:ascii="Arial" w:hAnsi="Arial" w:cs="Arial"/>
        </w:rPr>
        <w:t>.</w:t>
      </w:r>
    </w:p>
    <w:p w:rsidR="006F54C4" w:rsidRDefault="00461782" w:rsidP="006F54C4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Agregar Sede</w:t>
      </w:r>
      <w:r w:rsidR="006F54C4">
        <w:rPr>
          <w:rFonts w:ascii="Arial" w:hAnsi="Arial" w:cs="Arial"/>
        </w:rPr>
        <w:t xml:space="preserve">: Un </w:t>
      </w:r>
      <w:r w:rsidR="00BE2DA2">
        <w:rPr>
          <w:rFonts w:ascii="Arial" w:hAnsi="Arial" w:cs="Arial"/>
        </w:rPr>
        <w:t>administrador</w:t>
      </w:r>
      <w:r w:rsidR="006F54C4">
        <w:rPr>
          <w:rFonts w:ascii="Arial" w:hAnsi="Arial" w:cs="Arial"/>
        </w:rPr>
        <w:t xml:space="preserve"> </w:t>
      </w:r>
      <w:r w:rsidR="00BE2DA2">
        <w:rPr>
          <w:rFonts w:ascii="Arial" w:hAnsi="Arial" w:cs="Arial"/>
        </w:rPr>
        <w:t>puede agregar una nueva sede de la USB</w:t>
      </w:r>
      <w:r w:rsidR="006F54C4">
        <w:rPr>
          <w:rFonts w:ascii="Arial" w:hAnsi="Arial" w:cs="Arial"/>
        </w:rPr>
        <w:t>.</w:t>
      </w:r>
    </w:p>
    <w:p w:rsidR="00325932" w:rsidRDefault="00325932" w:rsidP="00325932">
      <w:pPr>
        <w:pStyle w:val="Prrafodelista"/>
        <w:ind w:left="1440"/>
        <w:jc w:val="both"/>
        <w:rPr>
          <w:rFonts w:ascii="Arial" w:hAnsi="Arial" w:cs="Arial"/>
        </w:rPr>
      </w:pPr>
    </w:p>
    <w:p w:rsidR="00CB318F" w:rsidRPr="00CB318F" w:rsidRDefault="00325932" w:rsidP="00CB318F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Modificar Sede: </w:t>
      </w:r>
      <w:r>
        <w:rPr>
          <w:rFonts w:ascii="Arial" w:hAnsi="Arial" w:cs="Arial"/>
          <w:lang w:val="es-VE"/>
        </w:rPr>
        <w:t>Un Administrador puede modificar la información de una sede</w:t>
      </w:r>
      <w:r w:rsidR="00CB318F">
        <w:rPr>
          <w:rFonts w:ascii="Arial" w:hAnsi="Arial" w:cs="Arial"/>
          <w:lang w:val="es-VE"/>
        </w:rPr>
        <w:t xml:space="preserve"> y guardar los cambios.</w:t>
      </w:r>
    </w:p>
    <w:p w:rsidR="00536A61" w:rsidRDefault="00536A61" w:rsidP="00536A61">
      <w:pPr>
        <w:pStyle w:val="Prrafodelista"/>
        <w:ind w:left="1440"/>
        <w:jc w:val="both"/>
        <w:rPr>
          <w:rFonts w:ascii="Arial" w:hAnsi="Arial" w:cs="Arial"/>
        </w:rPr>
      </w:pPr>
    </w:p>
    <w:p w:rsidR="00CB318F" w:rsidRDefault="00E7188A" w:rsidP="00CB318F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Habilitar/</w:t>
      </w:r>
      <w:r w:rsidR="00CB318F">
        <w:rPr>
          <w:rFonts w:ascii="Arial" w:hAnsi="Arial" w:cs="Arial"/>
        </w:rPr>
        <w:t>Deshabilitar Sede: Un A</w:t>
      </w:r>
      <w:r w:rsidR="0063307F">
        <w:rPr>
          <w:rFonts w:ascii="Arial" w:hAnsi="Arial" w:cs="Arial"/>
        </w:rPr>
        <w:t>dministrador puede deshabilitar una sede de la USB La información no estará disponible, pero permanece en la base de datos. El Administrador puede habilitar una sede en cualquier momento.</w:t>
      </w:r>
    </w:p>
    <w:p w:rsidR="00CB318F" w:rsidRPr="00CB318F" w:rsidRDefault="00CB318F" w:rsidP="00CB318F">
      <w:pPr>
        <w:pStyle w:val="Prrafodelista"/>
        <w:rPr>
          <w:rFonts w:ascii="Arial" w:hAnsi="Arial" w:cs="Arial"/>
        </w:rPr>
      </w:pPr>
    </w:p>
    <w:p w:rsidR="00CB318F" w:rsidRDefault="00CB318F" w:rsidP="00CB318F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Sede: Un Administrador</w:t>
      </w:r>
      <w:r w:rsidR="00A5750D">
        <w:rPr>
          <w:rFonts w:ascii="Arial" w:hAnsi="Arial" w:cs="Arial"/>
        </w:rPr>
        <w:t xml:space="preserve"> puede eliminar una sede. El registro quedará fuera de la base de datos del sistema de forma permanente.</w:t>
      </w:r>
    </w:p>
    <w:p w:rsidR="00A5750D" w:rsidRPr="00A5750D" w:rsidRDefault="00A5750D" w:rsidP="00A5750D">
      <w:pPr>
        <w:pStyle w:val="Prrafodelista"/>
        <w:rPr>
          <w:rFonts w:ascii="Arial" w:hAnsi="Arial" w:cs="Arial"/>
        </w:rPr>
      </w:pPr>
    </w:p>
    <w:p w:rsidR="00A5750D" w:rsidRDefault="00A5750D" w:rsidP="00A5750D">
      <w:pPr>
        <w:jc w:val="both"/>
        <w:rPr>
          <w:rFonts w:ascii="Arial" w:hAnsi="Arial" w:cs="Arial"/>
        </w:rPr>
      </w:pPr>
    </w:p>
    <w:p w:rsidR="00A5750D" w:rsidRDefault="00A5750D" w:rsidP="00A5750D">
      <w:pPr>
        <w:pStyle w:val="Prrafodelista"/>
        <w:ind w:left="1440"/>
        <w:jc w:val="both"/>
        <w:rPr>
          <w:rFonts w:ascii="Arial" w:hAnsi="Arial" w:cs="Arial"/>
        </w:rPr>
      </w:pPr>
    </w:p>
    <w:p w:rsidR="00A5750D" w:rsidRDefault="00A5750D" w:rsidP="00A575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4160F">
        <w:rPr>
          <w:rFonts w:ascii="Arial" w:hAnsi="Arial" w:cs="Arial"/>
          <w:b/>
        </w:rPr>
        <w:t xml:space="preserve">Gestionar </w:t>
      </w:r>
      <w:r>
        <w:rPr>
          <w:rFonts w:ascii="Arial" w:hAnsi="Arial" w:cs="Arial"/>
          <w:b/>
        </w:rPr>
        <w:t>Carrera</w:t>
      </w:r>
      <w:r>
        <w:rPr>
          <w:rFonts w:ascii="Arial" w:hAnsi="Arial" w:cs="Arial"/>
        </w:rPr>
        <w:t xml:space="preserve">: Un Administrador </w:t>
      </w:r>
      <w:r w:rsidR="00E7188A">
        <w:rPr>
          <w:rFonts w:ascii="Arial" w:hAnsi="Arial" w:cs="Arial"/>
        </w:rPr>
        <w:t>puede agregar, modificar, eliminar</w:t>
      </w:r>
      <w:r>
        <w:rPr>
          <w:rFonts w:ascii="Arial" w:hAnsi="Arial" w:cs="Arial"/>
        </w:rPr>
        <w:t xml:space="preserve"> o habilitar/deshabilitar una sede de la USB en la que se llevan a cabo proyectos para el servicio comunitario.</w:t>
      </w:r>
    </w:p>
    <w:p w:rsidR="00A5750D" w:rsidRDefault="00A5750D" w:rsidP="00A5750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Agregar</w:t>
      </w:r>
      <w:r w:rsidR="00E7188A">
        <w:rPr>
          <w:rFonts w:ascii="Arial" w:hAnsi="Arial" w:cs="Arial"/>
        </w:rPr>
        <w:t xml:space="preserve"> Carrera</w:t>
      </w:r>
      <w:r>
        <w:rPr>
          <w:rFonts w:ascii="Arial" w:hAnsi="Arial" w:cs="Arial"/>
        </w:rPr>
        <w:t xml:space="preserve">: Un administrador puede agregar una nueva </w:t>
      </w:r>
      <w:r w:rsidR="00E7188A">
        <w:rPr>
          <w:rFonts w:ascii="Arial" w:hAnsi="Arial" w:cs="Arial"/>
        </w:rPr>
        <w:t>carrera</w:t>
      </w:r>
      <w:r>
        <w:rPr>
          <w:rFonts w:ascii="Arial" w:hAnsi="Arial" w:cs="Arial"/>
        </w:rPr>
        <w:t xml:space="preserve"> de la USB.</w:t>
      </w:r>
    </w:p>
    <w:p w:rsidR="00A5750D" w:rsidRDefault="00A5750D" w:rsidP="00A5750D">
      <w:pPr>
        <w:pStyle w:val="Prrafodelista"/>
        <w:ind w:left="1440"/>
        <w:jc w:val="both"/>
        <w:rPr>
          <w:rFonts w:ascii="Arial" w:hAnsi="Arial" w:cs="Arial"/>
        </w:rPr>
      </w:pPr>
    </w:p>
    <w:p w:rsidR="00A5750D" w:rsidRPr="00CB318F" w:rsidRDefault="00A5750D" w:rsidP="00A5750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</w:t>
      </w:r>
      <w:r w:rsidR="00E7188A">
        <w:rPr>
          <w:rFonts w:ascii="Arial" w:hAnsi="Arial" w:cs="Arial"/>
        </w:rPr>
        <w:t xml:space="preserve"> Carrera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s-VE"/>
        </w:rPr>
        <w:t xml:space="preserve">Un Administrador puede modificar la información de una </w:t>
      </w:r>
      <w:r w:rsidR="00E7188A">
        <w:rPr>
          <w:rFonts w:ascii="Arial" w:hAnsi="Arial" w:cs="Arial"/>
          <w:lang w:val="es-VE"/>
        </w:rPr>
        <w:t>carrera</w:t>
      </w:r>
      <w:r>
        <w:rPr>
          <w:rFonts w:ascii="Arial" w:hAnsi="Arial" w:cs="Arial"/>
          <w:lang w:val="es-VE"/>
        </w:rPr>
        <w:t xml:space="preserve"> y guardar los cambios.</w:t>
      </w:r>
    </w:p>
    <w:p w:rsidR="00A5750D" w:rsidRDefault="00A5750D" w:rsidP="00A5750D">
      <w:pPr>
        <w:pStyle w:val="Prrafodelista"/>
        <w:ind w:left="1440"/>
        <w:jc w:val="both"/>
        <w:rPr>
          <w:rFonts w:ascii="Arial" w:hAnsi="Arial" w:cs="Arial"/>
        </w:rPr>
      </w:pPr>
    </w:p>
    <w:p w:rsidR="00A5750D" w:rsidRDefault="00E7188A" w:rsidP="00A5750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Habilitar/</w:t>
      </w:r>
      <w:r w:rsidR="00A5750D">
        <w:rPr>
          <w:rFonts w:ascii="Arial" w:hAnsi="Arial" w:cs="Arial"/>
        </w:rPr>
        <w:t xml:space="preserve">Deshabilitar </w:t>
      </w:r>
      <w:r>
        <w:rPr>
          <w:rFonts w:ascii="Arial" w:hAnsi="Arial" w:cs="Arial"/>
        </w:rPr>
        <w:t>Carrera</w:t>
      </w:r>
      <w:r w:rsidR="00A5750D">
        <w:rPr>
          <w:rFonts w:ascii="Arial" w:hAnsi="Arial" w:cs="Arial"/>
        </w:rPr>
        <w:t xml:space="preserve">: Un Administrador puede deshabilitar una </w:t>
      </w:r>
      <w:r w:rsidR="00D23F9C">
        <w:rPr>
          <w:rFonts w:ascii="Arial" w:hAnsi="Arial" w:cs="Arial"/>
        </w:rPr>
        <w:t>carrera</w:t>
      </w:r>
      <w:r w:rsidR="00A5750D">
        <w:rPr>
          <w:rFonts w:ascii="Arial" w:hAnsi="Arial" w:cs="Arial"/>
        </w:rPr>
        <w:t xml:space="preserve"> de la USB La información no estará disponible, pero permanece en la base de datos. El Administrador puede habilitar una </w:t>
      </w:r>
      <w:r w:rsidR="00D23F9C">
        <w:rPr>
          <w:rFonts w:ascii="Arial" w:hAnsi="Arial" w:cs="Arial"/>
        </w:rPr>
        <w:t>carrera</w:t>
      </w:r>
      <w:r w:rsidR="00A5750D">
        <w:rPr>
          <w:rFonts w:ascii="Arial" w:hAnsi="Arial" w:cs="Arial"/>
        </w:rPr>
        <w:t xml:space="preserve"> en cualquier momento.</w:t>
      </w:r>
    </w:p>
    <w:p w:rsidR="00A5750D" w:rsidRPr="00CB318F" w:rsidRDefault="00A5750D" w:rsidP="00A5750D">
      <w:pPr>
        <w:pStyle w:val="Prrafodelista"/>
        <w:rPr>
          <w:rFonts w:ascii="Arial" w:hAnsi="Arial" w:cs="Arial"/>
        </w:rPr>
      </w:pPr>
    </w:p>
    <w:p w:rsidR="00A5750D" w:rsidRPr="00CB318F" w:rsidRDefault="00A5750D" w:rsidP="00A5750D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Eliminar </w:t>
      </w:r>
      <w:r w:rsidR="00D23F9C">
        <w:rPr>
          <w:rFonts w:ascii="Arial" w:hAnsi="Arial" w:cs="Arial"/>
        </w:rPr>
        <w:t>Carrera</w:t>
      </w:r>
      <w:r>
        <w:rPr>
          <w:rFonts w:ascii="Arial" w:hAnsi="Arial" w:cs="Arial"/>
        </w:rPr>
        <w:t xml:space="preserve">: Un Administrador puede eliminar una </w:t>
      </w:r>
      <w:r w:rsidR="00D23F9C">
        <w:rPr>
          <w:rFonts w:ascii="Arial" w:hAnsi="Arial" w:cs="Arial"/>
        </w:rPr>
        <w:t>carrera</w:t>
      </w:r>
      <w:r>
        <w:rPr>
          <w:rFonts w:ascii="Arial" w:hAnsi="Arial" w:cs="Arial"/>
        </w:rPr>
        <w:t>. El registro quedará fuera de la base de datos del sistema de forma permanente.</w:t>
      </w:r>
    </w:p>
    <w:p w:rsidR="00A5750D" w:rsidRPr="00A5750D" w:rsidRDefault="00A5750D" w:rsidP="00A5750D">
      <w:pPr>
        <w:jc w:val="both"/>
        <w:rPr>
          <w:rFonts w:ascii="Arial" w:hAnsi="Arial" w:cs="Arial"/>
        </w:rPr>
      </w:pPr>
    </w:p>
    <w:p w:rsidR="0063307F" w:rsidRDefault="0063307F" w:rsidP="0063307F">
      <w:pPr>
        <w:pStyle w:val="Prrafodelista"/>
        <w:ind w:left="1440"/>
        <w:jc w:val="both"/>
        <w:rPr>
          <w:rFonts w:ascii="Arial" w:hAnsi="Arial" w:cs="Arial"/>
        </w:rPr>
      </w:pPr>
    </w:p>
    <w:p w:rsidR="0084160F" w:rsidRPr="0084160F" w:rsidRDefault="0084160F" w:rsidP="0084160F">
      <w:pPr>
        <w:jc w:val="both"/>
        <w:rPr>
          <w:rFonts w:ascii="Arial" w:hAnsi="Arial" w:cs="Arial"/>
        </w:rPr>
      </w:pPr>
    </w:p>
    <w:p w:rsidR="00844437" w:rsidRDefault="00001B14" w:rsidP="00977598">
      <w:pPr>
        <w:pStyle w:val="Ttulo1"/>
        <w:numPr>
          <w:ilvl w:val="0"/>
          <w:numId w:val="2"/>
        </w:numPr>
      </w:pPr>
      <w:bookmarkStart w:id="39" w:name="_Toc425054407"/>
      <w:bookmarkStart w:id="40" w:name="5.1"/>
      <w:bookmarkEnd w:id="39"/>
      <w:bookmarkEnd w:id="40"/>
      <w:r>
        <w:t>Criterios de Evaluación</w:t>
      </w:r>
      <w:bookmarkEnd w:id="34"/>
      <w:r w:rsidR="00D23656">
        <w:t>.</w:t>
      </w:r>
    </w:p>
    <w:p w:rsidR="00844437" w:rsidRDefault="00844437" w:rsidP="008444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44437">
        <w:rPr>
          <w:rFonts w:ascii="Arial" w:hAnsi="Arial" w:cs="Arial"/>
        </w:rPr>
        <w:t xml:space="preserve">Para evaluar el desarrollo del sistema junto con la distribución de actividades aquí propuesta, se plantean a continuación unos criterios de calidad y desempeño: </w:t>
      </w:r>
    </w:p>
    <w:p w:rsidR="00844437" w:rsidRPr="00844437" w:rsidRDefault="00844437" w:rsidP="00844437">
      <w:pPr>
        <w:jc w:val="both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Funcionalidad: </w:t>
      </w:r>
      <w:r w:rsidRPr="00844437">
        <w:rPr>
          <w:rFonts w:ascii="Arial" w:hAnsi="Arial" w:cs="Arial"/>
        </w:rPr>
        <w:t>Se plantea como</w:t>
      </w:r>
      <w:r>
        <w:rPr>
          <w:rFonts w:ascii="Arial" w:hAnsi="Arial" w:cs="Arial"/>
        </w:rPr>
        <w:t xml:space="preserve"> meta la implementación </w:t>
      </w:r>
      <w:r w:rsidRPr="00844437">
        <w:rPr>
          <w:rFonts w:ascii="Arial" w:hAnsi="Arial" w:cs="Arial"/>
        </w:rPr>
        <w:t>de los casos de uso y/o requerimientos funcionales del sistema mencionados en el punto anterior.</w:t>
      </w:r>
    </w:p>
    <w:p w:rsidR="00844437" w:rsidRDefault="00844437" w:rsidP="00844437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</w:rPr>
        <w:t xml:space="preserve"> </w:t>
      </w: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Desempeño y Disponibilidad: </w:t>
      </w:r>
      <w:r w:rsidRPr="00844437">
        <w:rPr>
          <w:rFonts w:ascii="Arial" w:hAnsi="Arial" w:cs="Arial"/>
        </w:rPr>
        <w:t xml:space="preserve">El sistema debe estar alojado en algún servidor con disponibilidad continua y debe poder hacer un uso óptimo de los recursos de hardware del servidor, de tal forma que responda a las solicitudes de usuarios en un tiempo corto (no más de 15 segundos). </w:t>
      </w:r>
    </w:p>
    <w:p w:rsidR="00844437" w:rsidRPr="00844437" w:rsidRDefault="00844437" w:rsidP="00844437">
      <w:pPr>
        <w:pStyle w:val="Prrafodelista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lastRenderedPageBreak/>
        <w:t xml:space="preserve">Capacidad: </w:t>
      </w:r>
      <w:r w:rsidRPr="00844437">
        <w:rPr>
          <w:rFonts w:ascii="Arial" w:hAnsi="Arial" w:cs="Arial"/>
        </w:rPr>
        <w:t xml:space="preserve">Según las estimaciones sobre los requerimientos del cliente, se pretende que el sistema tenga la capacidad de manejar varios usuarios realizando solicitudes y/o consultas concurrentemente. </w:t>
      </w:r>
    </w:p>
    <w:p w:rsidR="00844437" w:rsidRPr="00844437" w:rsidRDefault="00844437" w:rsidP="00844437">
      <w:pPr>
        <w:pStyle w:val="Prrafodelista"/>
        <w:rPr>
          <w:rFonts w:ascii="Arial" w:hAnsi="Arial" w:cs="Arial"/>
          <w:b/>
          <w:bCs/>
        </w:rPr>
      </w:pPr>
    </w:p>
    <w:p w:rsidR="001E6FC5" w:rsidRPr="001E6FC5" w:rsidRDefault="00844437" w:rsidP="001E6FC5">
      <w:pPr>
        <w:pStyle w:val="Prrafodelista"/>
        <w:numPr>
          <w:ilvl w:val="0"/>
          <w:numId w:val="25"/>
        </w:numPr>
        <w:spacing w:line="360" w:lineRule="auto"/>
        <w:jc w:val="both"/>
      </w:pPr>
      <w:r w:rsidRPr="001E6FC5">
        <w:rPr>
          <w:rFonts w:ascii="Arial" w:hAnsi="Arial" w:cs="Arial"/>
          <w:b/>
          <w:bCs/>
        </w:rPr>
        <w:t xml:space="preserve">Objetivos de Calidad: </w:t>
      </w:r>
      <w:r w:rsidRPr="001E6FC5">
        <w:rPr>
          <w:rFonts w:ascii="Arial" w:hAnsi="Arial" w:cs="Arial"/>
        </w:rPr>
        <w:t xml:space="preserve">La seguridad del sistema es de vital importancia; éste debe garantizar la anonimidad de sus usuarios </w:t>
      </w:r>
      <w:r w:rsidR="00D817E1" w:rsidRPr="001E6FC5">
        <w:rPr>
          <w:rFonts w:ascii="Arial" w:hAnsi="Arial" w:cs="Arial"/>
        </w:rPr>
        <w:t>registrados,</w:t>
      </w:r>
      <w:r w:rsidRPr="001E6FC5">
        <w:rPr>
          <w:rFonts w:ascii="Arial" w:hAnsi="Arial" w:cs="Arial"/>
        </w:rPr>
        <w:t xml:space="preserve"> así como la confidencialidad e integridad de la información que se maneja. Además, se debe poder administrar un esquema de roles o “vistas” en el sistema en función de la iniciación de sesiones, de tal forma que cada usuario sólo tenga autorización de acceso a aquella informació</w:t>
      </w:r>
      <w:r w:rsidR="001E6FC5" w:rsidRPr="001E6FC5">
        <w:rPr>
          <w:rFonts w:ascii="Arial" w:hAnsi="Arial" w:cs="Arial"/>
        </w:rPr>
        <w:t>n que le corresponda. Sumado a eso</w:t>
      </w:r>
      <w:r w:rsidRPr="001E6FC5">
        <w:rPr>
          <w:rFonts w:ascii="Arial" w:hAnsi="Arial" w:cs="Arial"/>
        </w:rPr>
        <w:t>, se debe diseñar y concebir una interfaz intuitiva y sencilla, cuya principal fortaleza sea la rapidez de acceso a los datos o información requerida y la facilidad de aprendizaje por parte de sus usuarios.</w:t>
      </w:r>
      <w:r w:rsidR="001E6FC5" w:rsidRPr="001E6FC5">
        <w:rPr>
          <w:rFonts w:ascii="Arial" w:eastAsia="Arial" w:hAnsi="Arial" w:cs="Arial"/>
          <w:sz w:val="24"/>
          <w:szCs w:val="24"/>
        </w:rPr>
        <w:t xml:space="preserve"> </w:t>
      </w:r>
      <w:r w:rsidR="001E6FC5" w:rsidRPr="001E6FC5">
        <w:rPr>
          <w:rFonts w:ascii="Arial" w:eastAsia="Arial" w:hAnsi="Arial" w:cs="Arial"/>
        </w:rPr>
        <w:t>La probabilidad de que el sistema falle debe ser muy baja, para permitir así que el sistema sea confiable y cumpla con su función</w:t>
      </w:r>
      <w:r w:rsidR="001E6FC5" w:rsidRPr="001E6FC5">
        <w:rPr>
          <w:rFonts w:ascii="Arial" w:eastAsia="Arial" w:hAnsi="Arial" w:cs="Arial"/>
          <w:sz w:val="24"/>
          <w:szCs w:val="24"/>
        </w:rPr>
        <w:t>.</w:t>
      </w:r>
      <w:r w:rsidR="001E6FC5">
        <w:t xml:space="preserve"> </w:t>
      </w:r>
      <w:r w:rsidR="00D817E1" w:rsidRPr="00F3741F">
        <w:rPr>
          <w:rFonts w:ascii="Arial" w:hAnsi="Arial" w:cs="Arial"/>
        </w:rPr>
        <w:t>Finalmente,</w:t>
      </w:r>
      <w:r w:rsidR="001E6FC5" w:rsidRPr="001E6FC5">
        <w:t xml:space="preserve"> </w:t>
      </w:r>
      <w:r w:rsidR="00F3741F">
        <w:rPr>
          <w:rFonts w:ascii="Arial" w:eastAsia="Arial" w:hAnsi="Arial" w:cs="Arial"/>
        </w:rPr>
        <w:t>e</w:t>
      </w:r>
      <w:r w:rsidR="001E6FC5" w:rsidRPr="001E6FC5">
        <w:rPr>
          <w:rFonts w:ascii="Arial" w:eastAsia="Arial" w:hAnsi="Arial" w:cs="Arial"/>
        </w:rPr>
        <w:t>l sistema debe ser tolerante a posibles fallas de software, debe ser confiable al momento que ocurra un incidente.</w:t>
      </w:r>
    </w:p>
    <w:p w:rsidR="00844437" w:rsidRPr="000F7EFE" w:rsidRDefault="00844437" w:rsidP="001E6FC5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</w:p>
    <w:sectPr w:rsidR="00844437" w:rsidRPr="000F7EFE" w:rsidSect="00154FB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CE8" w:rsidRDefault="007B0CE8">
      <w:r>
        <w:separator/>
      </w:r>
    </w:p>
  </w:endnote>
  <w:endnote w:type="continuationSeparator" w:id="0">
    <w:p w:rsidR="007B0CE8" w:rsidRDefault="007B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6A14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20C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D20C3" w:rsidRDefault="000D20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16"/>
      <w:gridCol w:w="3217"/>
      <w:gridCol w:w="3217"/>
    </w:tblGrid>
    <w:tr w:rsidR="000D20C3" w:rsidTr="003225FB">
      <w:tc>
        <w:tcPr>
          <w:tcW w:w="3216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 w:rsidP="003225FB">
          <w:pPr>
            <w:ind w:right="360"/>
          </w:pPr>
          <w:r w:rsidRPr="00403109">
            <w:t>Confidencial</w:t>
          </w:r>
          <w:r>
            <w:t xml:space="preserve">  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center"/>
          </w:pPr>
          <w:r>
            <w:t xml:space="preserve">Universidad Simón Bolívar, </w:t>
          </w:r>
          <w:r w:rsidR="00494DFB">
            <w:t>2016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right"/>
          </w:pPr>
          <w:r w:rsidRPr="00403109">
            <w:t xml:space="preserve">Pág. </w:t>
          </w:r>
          <w:r w:rsidR="006A14D6" w:rsidRPr="00403109">
            <w:rPr>
              <w:rStyle w:val="Nmerodepgina"/>
            </w:rPr>
            <w:fldChar w:fldCharType="begin"/>
          </w:r>
          <w:r w:rsidRPr="00403109">
            <w:rPr>
              <w:rStyle w:val="Nmerodepgina"/>
            </w:rPr>
            <w:instrText xml:space="preserve"> PAGE </w:instrText>
          </w:r>
          <w:r w:rsidR="006A14D6" w:rsidRPr="00403109">
            <w:rPr>
              <w:rStyle w:val="Nmerodepgina"/>
            </w:rPr>
            <w:fldChar w:fldCharType="separate"/>
          </w:r>
          <w:r w:rsidR="003C6018">
            <w:rPr>
              <w:rStyle w:val="Nmerodepgina"/>
              <w:noProof/>
            </w:rPr>
            <w:t>8</w:t>
          </w:r>
          <w:r w:rsidR="006A14D6" w:rsidRPr="00403109">
            <w:rPr>
              <w:rStyle w:val="Nmerodepgina"/>
            </w:rPr>
            <w:fldChar w:fldCharType="end"/>
          </w:r>
          <w:r w:rsidRPr="00403109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403109">
            <w:rPr>
              <w:rStyle w:val="Nmerodepgina"/>
            </w:rPr>
            <w:t xml:space="preserve"> </w:t>
          </w:r>
          <w:fldSimple w:instr=" NUMPAGES  \* MERGEFORMAT ">
            <w:r w:rsidR="003C6018" w:rsidRPr="003C6018">
              <w:rPr>
                <w:rStyle w:val="Nmerodepgina"/>
                <w:noProof/>
              </w:rPr>
              <w:t>8</w:t>
            </w:r>
          </w:fldSimple>
        </w:p>
      </w:tc>
    </w:tr>
  </w:tbl>
  <w:p w:rsidR="000D20C3" w:rsidRDefault="000D20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CE8" w:rsidRDefault="007B0CE8">
      <w:r>
        <w:separator/>
      </w:r>
    </w:p>
  </w:footnote>
  <w:footnote w:type="continuationSeparator" w:id="0">
    <w:p w:rsidR="007B0CE8" w:rsidRDefault="007B0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07A72" w:rsidP="00EE5355">
    <w:pPr>
      <w:pBdr>
        <w:top w:val="single" w:sz="6" w:space="1" w:color="auto"/>
      </w:pBdr>
      <w:rPr>
        <w:sz w:val="24"/>
      </w:rPr>
    </w:pPr>
    <w:r>
      <w:rPr>
        <w:noProof/>
        <w:sz w:val="24"/>
        <w:lang w:val="en-US" w:eastAsia="ja-JP"/>
      </w:rPr>
      <w:drawing>
        <wp:anchor distT="0" distB="0" distL="114300" distR="114300" simplePos="0" relativeHeight="251658240" behindDoc="1" locked="0" layoutInCell="1" allowOverlap="1" wp14:anchorId="535B3A35" wp14:editId="6DD4F43E">
          <wp:simplePos x="0" y="0"/>
          <wp:positionH relativeFrom="column">
            <wp:posOffset>-47625</wp:posOffset>
          </wp:positionH>
          <wp:positionV relativeFrom="paragraph">
            <wp:posOffset>190500</wp:posOffset>
          </wp:positionV>
          <wp:extent cx="1813560" cy="12573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Simón Bolívar </w:t>
    </w:r>
    <w:r w:rsidRPr="00024456">
      <w:rPr>
        <w:noProof/>
        <w:lang w:val="en-US" w:eastAsia="ja-JP"/>
      </w:rPr>
      <w:drawing>
        <wp:inline distT="0" distB="0" distL="0" distR="0" wp14:anchorId="762D7848" wp14:editId="496C65A8">
          <wp:extent cx="857250" cy="571500"/>
          <wp:effectExtent l="0" t="0" r="0" b="0"/>
          <wp:docPr id="1" name="Imagen 1" descr="http://www.usb.ve/conocer/corporativa/archivos/logos/logo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usb.ve/conocer/corporativa/archivos/logos/logo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20C3" w:rsidRDefault="000D20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20C3" w:rsidRPr="00482675">
      <w:tc>
        <w:tcPr>
          <w:tcW w:w="6379" w:type="dxa"/>
        </w:tcPr>
        <w:p w:rsidR="000D20C3" w:rsidRPr="00482675" w:rsidRDefault="000D20C3" w:rsidP="00494DFB">
          <w:r w:rsidRPr="005569B5">
            <w:rPr>
              <w:lang w:val="es-VE"/>
            </w:rPr>
            <w:t xml:space="preserve">Sistema de Gestión de </w:t>
          </w:r>
          <w:r w:rsidR="00494DFB">
            <w:rPr>
              <w:lang w:val="es-VE"/>
            </w:rPr>
            <w:t>Servicio Comunitario</w:t>
          </w:r>
        </w:p>
      </w:tc>
      <w:tc>
        <w:tcPr>
          <w:tcW w:w="3179" w:type="dxa"/>
        </w:tcPr>
        <w:p w:rsidR="000D20C3" w:rsidRPr="00482675" w:rsidRDefault="000D20C3">
          <w:pPr>
            <w:tabs>
              <w:tab w:val="left" w:pos="1135"/>
            </w:tabs>
            <w:spacing w:before="40"/>
            <w:ind w:right="68"/>
          </w:pPr>
          <w:r w:rsidRPr="00482675">
            <w:t xml:space="preserve">  Versión:</w:t>
          </w:r>
          <w:r w:rsidR="00494DFB">
            <w:t xml:space="preserve">        &lt;</w:t>
          </w:r>
          <w:r w:rsidR="0084124C">
            <w:t>8</w:t>
          </w:r>
          <w:r w:rsidR="00B90C2E">
            <w:t>.</w:t>
          </w:r>
          <w:r w:rsidR="00206241">
            <w:t>1</w:t>
          </w:r>
          <w:r w:rsidRPr="00482675">
            <w:t>&gt;</w:t>
          </w:r>
        </w:p>
      </w:tc>
    </w:tr>
    <w:tr w:rsidR="000D20C3" w:rsidRPr="00482675">
      <w:tc>
        <w:tcPr>
          <w:tcW w:w="6379" w:type="dxa"/>
        </w:tcPr>
        <w:p w:rsidR="000D20C3" w:rsidRPr="00482675" w:rsidRDefault="000D20C3">
          <w:r>
            <w:t>Plan de iteración</w:t>
          </w:r>
        </w:p>
      </w:tc>
      <w:tc>
        <w:tcPr>
          <w:tcW w:w="3179" w:type="dxa"/>
        </w:tcPr>
        <w:p w:rsidR="000D20C3" w:rsidRPr="00482675" w:rsidRDefault="00206241">
          <w:r>
            <w:t xml:space="preserve">  Fecha:          &lt;06/10</w:t>
          </w:r>
          <w:r w:rsidR="00494DFB">
            <w:t>/16</w:t>
          </w:r>
          <w:r w:rsidR="000D20C3" w:rsidRPr="00482675">
            <w:t>&gt;</w:t>
          </w:r>
        </w:p>
      </w:tc>
    </w:tr>
    <w:tr w:rsidR="000D20C3" w:rsidRPr="00482675">
      <w:tc>
        <w:tcPr>
          <w:tcW w:w="9558" w:type="dxa"/>
          <w:gridSpan w:val="2"/>
        </w:tcPr>
        <w:p w:rsidR="000D20C3" w:rsidRPr="00482675" w:rsidRDefault="00266F08" w:rsidP="00D74663">
          <w:r>
            <w:t>Plan_de_iteració</w:t>
          </w:r>
          <w:r w:rsidR="00494DFB">
            <w:t>n_SIGESC_</w:t>
          </w:r>
          <w:r w:rsidR="0084124C">
            <w:t>8</w:t>
          </w:r>
          <w:r w:rsidR="00206241">
            <w:t>.1</w:t>
          </w:r>
        </w:p>
      </w:tc>
    </w:tr>
  </w:tbl>
  <w:p w:rsidR="000D20C3" w:rsidRPr="00482675" w:rsidRDefault="000D20C3" w:rsidP="0048267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s-VE" w:eastAsia="es-VE"/>
      </w:rPr>
    </w:lvl>
  </w:abstractNum>
  <w:abstractNum w:abstractNumId="2" w15:restartNumberingAfterBreak="0">
    <w:nsid w:val="0000000C"/>
    <w:multiLevelType w:val="multi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" w15:restartNumberingAfterBreak="0">
    <w:nsid w:val="02EE07DA"/>
    <w:multiLevelType w:val="multilevel"/>
    <w:tmpl w:val="AADC36F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08FD0D6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359C3"/>
    <w:multiLevelType w:val="hybridMultilevel"/>
    <w:tmpl w:val="8E4A1AAC"/>
    <w:lvl w:ilvl="0" w:tplc="20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8657E"/>
    <w:multiLevelType w:val="hybridMultilevel"/>
    <w:tmpl w:val="CD76BCE2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13FE8"/>
    <w:multiLevelType w:val="hybridMultilevel"/>
    <w:tmpl w:val="A08EDE70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B12F3"/>
    <w:multiLevelType w:val="hybridMultilevel"/>
    <w:tmpl w:val="954859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111A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C777D"/>
    <w:multiLevelType w:val="hybridMultilevel"/>
    <w:tmpl w:val="B6FEE7E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426FD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A7CF8"/>
    <w:multiLevelType w:val="hybridMultilevel"/>
    <w:tmpl w:val="8F52A842"/>
    <w:lvl w:ilvl="0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E8641F"/>
    <w:multiLevelType w:val="multilevel"/>
    <w:tmpl w:val="879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E3F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01CEE"/>
    <w:multiLevelType w:val="hybridMultilevel"/>
    <w:tmpl w:val="1E4CB7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60843"/>
    <w:multiLevelType w:val="multilevel"/>
    <w:tmpl w:val="2C8C66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DF00CAB"/>
    <w:multiLevelType w:val="hybridMultilevel"/>
    <w:tmpl w:val="ACAE07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93519"/>
    <w:multiLevelType w:val="multilevel"/>
    <w:tmpl w:val="AB0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2636"/>
    <w:multiLevelType w:val="hybridMultilevel"/>
    <w:tmpl w:val="F196B0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9BB"/>
    <w:multiLevelType w:val="multilevel"/>
    <w:tmpl w:val="89D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1719C"/>
    <w:multiLevelType w:val="multilevel"/>
    <w:tmpl w:val="9F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97E25"/>
    <w:multiLevelType w:val="hybridMultilevel"/>
    <w:tmpl w:val="6F9E6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8C0069"/>
    <w:multiLevelType w:val="hybridMultilevel"/>
    <w:tmpl w:val="27F4370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451642"/>
    <w:multiLevelType w:val="multilevel"/>
    <w:tmpl w:val="43B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91621"/>
    <w:multiLevelType w:val="hybridMultilevel"/>
    <w:tmpl w:val="8B780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D32CBC58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6399A"/>
    <w:multiLevelType w:val="hybridMultilevel"/>
    <w:tmpl w:val="DD98D296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D61B13"/>
    <w:multiLevelType w:val="hybridMultilevel"/>
    <w:tmpl w:val="AE382548"/>
    <w:lvl w:ilvl="0" w:tplc="EF5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12F2B"/>
    <w:multiLevelType w:val="hybridMultilevel"/>
    <w:tmpl w:val="9EF6E16A"/>
    <w:lvl w:ilvl="0" w:tplc="200A000F">
      <w:start w:val="1"/>
      <w:numFmt w:val="decimal"/>
      <w:lvlText w:val="%1."/>
      <w:lvlJc w:val="left"/>
      <w:pPr>
        <w:ind w:left="1301" w:hanging="360"/>
      </w:pPr>
    </w:lvl>
    <w:lvl w:ilvl="1" w:tplc="200A0019" w:tentative="1">
      <w:start w:val="1"/>
      <w:numFmt w:val="lowerLetter"/>
      <w:lvlText w:val="%2."/>
      <w:lvlJc w:val="left"/>
      <w:pPr>
        <w:ind w:left="2021" w:hanging="360"/>
      </w:pPr>
    </w:lvl>
    <w:lvl w:ilvl="2" w:tplc="200A001B" w:tentative="1">
      <w:start w:val="1"/>
      <w:numFmt w:val="lowerRoman"/>
      <w:lvlText w:val="%3."/>
      <w:lvlJc w:val="right"/>
      <w:pPr>
        <w:ind w:left="2741" w:hanging="180"/>
      </w:pPr>
    </w:lvl>
    <w:lvl w:ilvl="3" w:tplc="200A000F" w:tentative="1">
      <w:start w:val="1"/>
      <w:numFmt w:val="decimal"/>
      <w:lvlText w:val="%4."/>
      <w:lvlJc w:val="left"/>
      <w:pPr>
        <w:ind w:left="3461" w:hanging="360"/>
      </w:pPr>
    </w:lvl>
    <w:lvl w:ilvl="4" w:tplc="200A0019" w:tentative="1">
      <w:start w:val="1"/>
      <w:numFmt w:val="lowerLetter"/>
      <w:lvlText w:val="%5."/>
      <w:lvlJc w:val="left"/>
      <w:pPr>
        <w:ind w:left="4181" w:hanging="360"/>
      </w:pPr>
    </w:lvl>
    <w:lvl w:ilvl="5" w:tplc="200A001B" w:tentative="1">
      <w:start w:val="1"/>
      <w:numFmt w:val="lowerRoman"/>
      <w:lvlText w:val="%6."/>
      <w:lvlJc w:val="right"/>
      <w:pPr>
        <w:ind w:left="4901" w:hanging="180"/>
      </w:pPr>
    </w:lvl>
    <w:lvl w:ilvl="6" w:tplc="200A000F" w:tentative="1">
      <w:start w:val="1"/>
      <w:numFmt w:val="decimal"/>
      <w:lvlText w:val="%7."/>
      <w:lvlJc w:val="left"/>
      <w:pPr>
        <w:ind w:left="5621" w:hanging="360"/>
      </w:pPr>
    </w:lvl>
    <w:lvl w:ilvl="7" w:tplc="200A0019" w:tentative="1">
      <w:start w:val="1"/>
      <w:numFmt w:val="lowerLetter"/>
      <w:lvlText w:val="%8."/>
      <w:lvlJc w:val="left"/>
      <w:pPr>
        <w:ind w:left="6341" w:hanging="360"/>
      </w:pPr>
    </w:lvl>
    <w:lvl w:ilvl="8" w:tplc="20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29" w15:restartNumberingAfterBreak="0">
    <w:nsid w:val="5D670821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178E"/>
    <w:multiLevelType w:val="hybridMultilevel"/>
    <w:tmpl w:val="B344BE4E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6A09EC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23908"/>
    <w:multiLevelType w:val="multilevel"/>
    <w:tmpl w:val="2A7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0550D"/>
    <w:multiLevelType w:val="hybridMultilevel"/>
    <w:tmpl w:val="226AC5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C5DA2"/>
    <w:multiLevelType w:val="multilevel"/>
    <w:tmpl w:val="A0A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74733"/>
    <w:multiLevelType w:val="hybridMultilevel"/>
    <w:tmpl w:val="495E293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6"/>
  </w:num>
  <w:num w:numId="5">
    <w:abstractNumId w:val="0"/>
  </w:num>
  <w:num w:numId="6">
    <w:abstractNumId w:val="18"/>
  </w:num>
  <w:num w:numId="7">
    <w:abstractNumId w:val="21"/>
  </w:num>
  <w:num w:numId="8">
    <w:abstractNumId w:val="34"/>
  </w:num>
  <w:num w:numId="9">
    <w:abstractNumId w:val="33"/>
  </w:num>
  <w:num w:numId="10">
    <w:abstractNumId w:val="24"/>
  </w:num>
  <w:num w:numId="11">
    <w:abstractNumId w:val="32"/>
  </w:num>
  <w:num w:numId="12">
    <w:abstractNumId w:val="13"/>
  </w:num>
  <w:num w:numId="13">
    <w:abstractNumId w:val="20"/>
  </w:num>
  <w:num w:numId="14">
    <w:abstractNumId w:val="29"/>
  </w:num>
  <w:num w:numId="15">
    <w:abstractNumId w:val="31"/>
  </w:num>
  <w:num w:numId="16">
    <w:abstractNumId w:val="4"/>
  </w:num>
  <w:num w:numId="17">
    <w:abstractNumId w:val="11"/>
  </w:num>
  <w:num w:numId="18">
    <w:abstractNumId w:val="14"/>
  </w:num>
  <w:num w:numId="19">
    <w:abstractNumId w:val="9"/>
  </w:num>
  <w:num w:numId="20">
    <w:abstractNumId w:val="17"/>
  </w:num>
  <w:num w:numId="21">
    <w:abstractNumId w:val="19"/>
  </w:num>
  <w:num w:numId="22">
    <w:abstractNumId w:val="2"/>
  </w:num>
  <w:num w:numId="23">
    <w:abstractNumId w:val="25"/>
  </w:num>
  <w:num w:numId="24">
    <w:abstractNumId w:val="10"/>
  </w:num>
  <w:num w:numId="25">
    <w:abstractNumId w:val="8"/>
  </w:num>
  <w:num w:numId="26">
    <w:abstractNumId w:val="6"/>
  </w:num>
  <w:num w:numId="27">
    <w:abstractNumId w:val="7"/>
  </w:num>
  <w:num w:numId="28">
    <w:abstractNumId w:val="5"/>
  </w:num>
  <w:num w:numId="29">
    <w:abstractNumId w:val="1"/>
  </w:num>
  <w:num w:numId="30">
    <w:abstractNumId w:val="28"/>
  </w:num>
  <w:num w:numId="31">
    <w:abstractNumId w:val="3"/>
  </w:num>
  <w:num w:numId="32">
    <w:abstractNumId w:val="27"/>
  </w:num>
  <w:num w:numId="33">
    <w:abstractNumId w:val="30"/>
  </w:num>
  <w:num w:numId="34">
    <w:abstractNumId w:val="12"/>
  </w:num>
  <w:num w:numId="35">
    <w:abstractNumId w:val="15"/>
  </w:num>
  <w:num w:numId="36">
    <w:abstractNumId w:val="35"/>
  </w:num>
  <w:num w:numId="37">
    <w:abstractNumId w:val="2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0"/>
    <w:rsid w:val="00001B14"/>
    <w:rsid w:val="0000223D"/>
    <w:rsid w:val="00003F78"/>
    <w:rsid w:val="00007A72"/>
    <w:rsid w:val="00014217"/>
    <w:rsid w:val="00016D96"/>
    <w:rsid w:val="000204D7"/>
    <w:rsid w:val="00023186"/>
    <w:rsid w:val="000251CF"/>
    <w:rsid w:val="0002760A"/>
    <w:rsid w:val="00030E3B"/>
    <w:rsid w:val="000412A9"/>
    <w:rsid w:val="00047504"/>
    <w:rsid w:val="0004765C"/>
    <w:rsid w:val="00055C49"/>
    <w:rsid w:val="00055F85"/>
    <w:rsid w:val="00062469"/>
    <w:rsid w:val="000624BB"/>
    <w:rsid w:val="00065E7A"/>
    <w:rsid w:val="00070329"/>
    <w:rsid w:val="00076CEB"/>
    <w:rsid w:val="00097020"/>
    <w:rsid w:val="000A2068"/>
    <w:rsid w:val="000A2163"/>
    <w:rsid w:val="000A2D03"/>
    <w:rsid w:val="000A59F1"/>
    <w:rsid w:val="000A7160"/>
    <w:rsid w:val="000C0CD4"/>
    <w:rsid w:val="000C0FAD"/>
    <w:rsid w:val="000D20C3"/>
    <w:rsid w:val="000D3252"/>
    <w:rsid w:val="000D33B0"/>
    <w:rsid w:val="000D4BCA"/>
    <w:rsid w:val="000D6F55"/>
    <w:rsid w:val="000E540F"/>
    <w:rsid w:val="000F7D22"/>
    <w:rsid w:val="000F7EFE"/>
    <w:rsid w:val="0010315C"/>
    <w:rsid w:val="00110F18"/>
    <w:rsid w:val="00112DAF"/>
    <w:rsid w:val="00113F65"/>
    <w:rsid w:val="001172DF"/>
    <w:rsid w:val="00117706"/>
    <w:rsid w:val="001211F4"/>
    <w:rsid w:val="0012364E"/>
    <w:rsid w:val="00125045"/>
    <w:rsid w:val="00133935"/>
    <w:rsid w:val="00136CCE"/>
    <w:rsid w:val="00142FFF"/>
    <w:rsid w:val="001439B8"/>
    <w:rsid w:val="001456D2"/>
    <w:rsid w:val="00150A87"/>
    <w:rsid w:val="001516CC"/>
    <w:rsid w:val="0015441E"/>
    <w:rsid w:val="00154FB9"/>
    <w:rsid w:val="00155CC7"/>
    <w:rsid w:val="00164DC3"/>
    <w:rsid w:val="001772FD"/>
    <w:rsid w:val="001864A7"/>
    <w:rsid w:val="00191F85"/>
    <w:rsid w:val="00192D59"/>
    <w:rsid w:val="00193822"/>
    <w:rsid w:val="001A68D2"/>
    <w:rsid w:val="001B0BE9"/>
    <w:rsid w:val="001B0EE8"/>
    <w:rsid w:val="001B572E"/>
    <w:rsid w:val="001B5DC4"/>
    <w:rsid w:val="001C2ADB"/>
    <w:rsid w:val="001D042E"/>
    <w:rsid w:val="001E6FC5"/>
    <w:rsid w:val="001F1EEC"/>
    <w:rsid w:val="001F46B0"/>
    <w:rsid w:val="00202CCC"/>
    <w:rsid w:val="00206241"/>
    <w:rsid w:val="00214879"/>
    <w:rsid w:val="00215839"/>
    <w:rsid w:val="00217045"/>
    <w:rsid w:val="0022679D"/>
    <w:rsid w:val="00232D77"/>
    <w:rsid w:val="0025569E"/>
    <w:rsid w:val="00256934"/>
    <w:rsid w:val="00257842"/>
    <w:rsid w:val="00257FC8"/>
    <w:rsid w:val="0026665D"/>
    <w:rsid w:val="0026689F"/>
    <w:rsid w:val="00266F08"/>
    <w:rsid w:val="00272DAA"/>
    <w:rsid w:val="00274F50"/>
    <w:rsid w:val="0028259F"/>
    <w:rsid w:val="00290D54"/>
    <w:rsid w:val="00290F7E"/>
    <w:rsid w:val="00292F2E"/>
    <w:rsid w:val="002A347E"/>
    <w:rsid w:val="002B1729"/>
    <w:rsid w:val="002C3471"/>
    <w:rsid w:val="002C6550"/>
    <w:rsid w:val="002D0CA4"/>
    <w:rsid w:val="002D2541"/>
    <w:rsid w:val="002D5C8F"/>
    <w:rsid w:val="002D6644"/>
    <w:rsid w:val="002E34AD"/>
    <w:rsid w:val="002E75BE"/>
    <w:rsid w:val="002F6971"/>
    <w:rsid w:val="00300062"/>
    <w:rsid w:val="00300BFE"/>
    <w:rsid w:val="003027B5"/>
    <w:rsid w:val="00307A76"/>
    <w:rsid w:val="0031057B"/>
    <w:rsid w:val="003175D6"/>
    <w:rsid w:val="003209B9"/>
    <w:rsid w:val="003225FB"/>
    <w:rsid w:val="00325932"/>
    <w:rsid w:val="003326F9"/>
    <w:rsid w:val="003368F8"/>
    <w:rsid w:val="00351F6B"/>
    <w:rsid w:val="00352811"/>
    <w:rsid w:val="00355613"/>
    <w:rsid w:val="00355C93"/>
    <w:rsid w:val="00362B1E"/>
    <w:rsid w:val="0037172B"/>
    <w:rsid w:val="00380AC7"/>
    <w:rsid w:val="00392C4C"/>
    <w:rsid w:val="00394AE4"/>
    <w:rsid w:val="003A07F2"/>
    <w:rsid w:val="003A0D34"/>
    <w:rsid w:val="003B2466"/>
    <w:rsid w:val="003C6018"/>
    <w:rsid w:val="003C7F0B"/>
    <w:rsid w:val="003D24F0"/>
    <w:rsid w:val="003D6EB5"/>
    <w:rsid w:val="003E1F68"/>
    <w:rsid w:val="003E4B6D"/>
    <w:rsid w:val="003F566F"/>
    <w:rsid w:val="00400DD5"/>
    <w:rsid w:val="00401C0F"/>
    <w:rsid w:val="00403109"/>
    <w:rsid w:val="004067C5"/>
    <w:rsid w:val="00406FBA"/>
    <w:rsid w:val="004153AA"/>
    <w:rsid w:val="004159ED"/>
    <w:rsid w:val="00416CD2"/>
    <w:rsid w:val="00427DB8"/>
    <w:rsid w:val="00436FC8"/>
    <w:rsid w:val="004502DB"/>
    <w:rsid w:val="0045655F"/>
    <w:rsid w:val="00461782"/>
    <w:rsid w:val="00465A3D"/>
    <w:rsid w:val="004666F4"/>
    <w:rsid w:val="00466CA1"/>
    <w:rsid w:val="00482675"/>
    <w:rsid w:val="004931B3"/>
    <w:rsid w:val="00493735"/>
    <w:rsid w:val="00494DFB"/>
    <w:rsid w:val="004952AB"/>
    <w:rsid w:val="00496A86"/>
    <w:rsid w:val="004A1B3E"/>
    <w:rsid w:val="004B487C"/>
    <w:rsid w:val="004B5AD3"/>
    <w:rsid w:val="004C3D6A"/>
    <w:rsid w:val="004D698F"/>
    <w:rsid w:val="004F470F"/>
    <w:rsid w:val="004F4B33"/>
    <w:rsid w:val="004F5B88"/>
    <w:rsid w:val="005038ED"/>
    <w:rsid w:val="00505DF0"/>
    <w:rsid w:val="005131B9"/>
    <w:rsid w:val="00513D1D"/>
    <w:rsid w:val="005165D5"/>
    <w:rsid w:val="005168F6"/>
    <w:rsid w:val="005229DF"/>
    <w:rsid w:val="005261DA"/>
    <w:rsid w:val="00531A14"/>
    <w:rsid w:val="005344F6"/>
    <w:rsid w:val="00536A61"/>
    <w:rsid w:val="0054117D"/>
    <w:rsid w:val="005505D8"/>
    <w:rsid w:val="00560BAA"/>
    <w:rsid w:val="00563B69"/>
    <w:rsid w:val="00564000"/>
    <w:rsid w:val="005719C9"/>
    <w:rsid w:val="00576C94"/>
    <w:rsid w:val="00580AA0"/>
    <w:rsid w:val="00590774"/>
    <w:rsid w:val="005B1DA4"/>
    <w:rsid w:val="005B2316"/>
    <w:rsid w:val="005B3365"/>
    <w:rsid w:val="005C1D38"/>
    <w:rsid w:val="005C215B"/>
    <w:rsid w:val="005C3AB9"/>
    <w:rsid w:val="005C55F8"/>
    <w:rsid w:val="005F678F"/>
    <w:rsid w:val="00611B06"/>
    <w:rsid w:val="00621165"/>
    <w:rsid w:val="00623D9D"/>
    <w:rsid w:val="00624E54"/>
    <w:rsid w:val="0063307F"/>
    <w:rsid w:val="006518DC"/>
    <w:rsid w:val="00654A73"/>
    <w:rsid w:val="00662C9F"/>
    <w:rsid w:val="00663FDA"/>
    <w:rsid w:val="006705DA"/>
    <w:rsid w:val="00670DFF"/>
    <w:rsid w:val="006735BF"/>
    <w:rsid w:val="006829A5"/>
    <w:rsid w:val="0068311C"/>
    <w:rsid w:val="00685F0C"/>
    <w:rsid w:val="00696295"/>
    <w:rsid w:val="006A14D6"/>
    <w:rsid w:val="006A21B2"/>
    <w:rsid w:val="006A4FD2"/>
    <w:rsid w:val="006B1236"/>
    <w:rsid w:val="006B524B"/>
    <w:rsid w:val="006C3880"/>
    <w:rsid w:val="006C7CEA"/>
    <w:rsid w:val="006E00E4"/>
    <w:rsid w:val="006E057A"/>
    <w:rsid w:val="006E1989"/>
    <w:rsid w:val="006E35E1"/>
    <w:rsid w:val="006F2C11"/>
    <w:rsid w:val="006F414F"/>
    <w:rsid w:val="006F54C4"/>
    <w:rsid w:val="006F7B0E"/>
    <w:rsid w:val="007046E6"/>
    <w:rsid w:val="00705583"/>
    <w:rsid w:val="0070723A"/>
    <w:rsid w:val="007101A2"/>
    <w:rsid w:val="00710455"/>
    <w:rsid w:val="00716CA5"/>
    <w:rsid w:val="007226BC"/>
    <w:rsid w:val="0072553F"/>
    <w:rsid w:val="00731FB6"/>
    <w:rsid w:val="00735A87"/>
    <w:rsid w:val="00742550"/>
    <w:rsid w:val="00747471"/>
    <w:rsid w:val="00747DED"/>
    <w:rsid w:val="00755119"/>
    <w:rsid w:val="00756F77"/>
    <w:rsid w:val="00762097"/>
    <w:rsid w:val="00765DC8"/>
    <w:rsid w:val="0076638A"/>
    <w:rsid w:val="007675C9"/>
    <w:rsid w:val="00770F58"/>
    <w:rsid w:val="00785B01"/>
    <w:rsid w:val="00786B9E"/>
    <w:rsid w:val="00790A28"/>
    <w:rsid w:val="007A6B58"/>
    <w:rsid w:val="007B0CE8"/>
    <w:rsid w:val="007B23DD"/>
    <w:rsid w:val="007C43FE"/>
    <w:rsid w:val="007D0FB0"/>
    <w:rsid w:val="007F4407"/>
    <w:rsid w:val="007F769B"/>
    <w:rsid w:val="008021DC"/>
    <w:rsid w:val="00803724"/>
    <w:rsid w:val="00803EA7"/>
    <w:rsid w:val="0080532C"/>
    <w:rsid w:val="00812C86"/>
    <w:rsid w:val="00817553"/>
    <w:rsid w:val="008240D0"/>
    <w:rsid w:val="0084124C"/>
    <w:rsid w:val="0084160F"/>
    <w:rsid w:val="00844437"/>
    <w:rsid w:val="008523B9"/>
    <w:rsid w:val="00852CF7"/>
    <w:rsid w:val="008535BF"/>
    <w:rsid w:val="00866305"/>
    <w:rsid w:val="00871A11"/>
    <w:rsid w:val="00871FAF"/>
    <w:rsid w:val="00875DF3"/>
    <w:rsid w:val="00877879"/>
    <w:rsid w:val="008926C0"/>
    <w:rsid w:val="008946C2"/>
    <w:rsid w:val="00894E98"/>
    <w:rsid w:val="008A4213"/>
    <w:rsid w:val="008C1D43"/>
    <w:rsid w:val="008C223C"/>
    <w:rsid w:val="008C40D5"/>
    <w:rsid w:val="008C52E5"/>
    <w:rsid w:val="008D45B2"/>
    <w:rsid w:val="008D57F9"/>
    <w:rsid w:val="008D593B"/>
    <w:rsid w:val="008D7CB8"/>
    <w:rsid w:val="008E03C2"/>
    <w:rsid w:val="008E6838"/>
    <w:rsid w:val="008F75EA"/>
    <w:rsid w:val="00904914"/>
    <w:rsid w:val="00913E95"/>
    <w:rsid w:val="0091573E"/>
    <w:rsid w:val="00920D5E"/>
    <w:rsid w:val="00921D47"/>
    <w:rsid w:val="009237B2"/>
    <w:rsid w:val="00933C59"/>
    <w:rsid w:val="0093574E"/>
    <w:rsid w:val="009403F5"/>
    <w:rsid w:val="00945C9F"/>
    <w:rsid w:val="009535C1"/>
    <w:rsid w:val="0096478D"/>
    <w:rsid w:val="009749A6"/>
    <w:rsid w:val="00976AB4"/>
    <w:rsid w:val="00976BAE"/>
    <w:rsid w:val="00984275"/>
    <w:rsid w:val="00986493"/>
    <w:rsid w:val="00993872"/>
    <w:rsid w:val="00995251"/>
    <w:rsid w:val="009A3475"/>
    <w:rsid w:val="009B5637"/>
    <w:rsid w:val="009B6115"/>
    <w:rsid w:val="009C45E0"/>
    <w:rsid w:val="009D2760"/>
    <w:rsid w:val="009E2411"/>
    <w:rsid w:val="009E5197"/>
    <w:rsid w:val="009F13C5"/>
    <w:rsid w:val="009F5542"/>
    <w:rsid w:val="009F5D85"/>
    <w:rsid w:val="009F67AA"/>
    <w:rsid w:val="00A03D64"/>
    <w:rsid w:val="00A053BE"/>
    <w:rsid w:val="00A22E9C"/>
    <w:rsid w:val="00A32E6D"/>
    <w:rsid w:val="00A33102"/>
    <w:rsid w:val="00A41D56"/>
    <w:rsid w:val="00A46CA3"/>
    <w:rsid w:val="00A5082F"/>
    <w:rsid w:val="00A534E8"/>
    <w:rsid w:val="00A5470F"/>
    <w:rsid w:val="00A54CE6"/>
    <w:rsid w:val="00A5750D"/>
    <w:rsid w:val="00A577F3"/>
    <w:rsid w:val="00A60263"/>
    <w:rsid w:val="00A64279"/>
    <w:rsid w:val="00A65A22"/>
    <w:rsid w:val="00A65ABF"/>
    <w:rsid w:val="00A6746A"/>
    <w:rsid w:val="00A71747"/>
    <w:rsid w:val="00A71943"/>
    <w:rsid w:val="00A87FC5"/>
    <w:rsid w:val="00AA0B23"/>
    <w:rsid w:val="00AA62E6"/>
    <w:rsid w:val="00AB372F"/>
    <w:rsid w:val="00AB38C4"/>
    <w:rsid w:val="00AB7680"/>
    <w:rsid w:val="00AC0721"/>
    <w:rsid w:val="00AC506A"/>
    <w:rsid w:val="00AC78E8"/>
    <w:rsid w:val="00AD65E3"/>
    <w:rsid w:val="00AD6A2F"/>
    <w:rsid w:val="00AE24A6"/>
    <w:rsid w:val="00AE2A6B"/>
    <w:rsid w:val="00AF1A6B"/>
    <w:rsid w:val="00AF557D"/>
    <w:rsid w:val="00B25FE1"/>
    <w:rsid w:val="00B31626"/>
    <w:rsid w:val="00B36DB6"/>
    <w:rsid w:val="00B40ABD"/>
    <w:rsid w:val="00B42EC9"/>
    <w:rsid w:val="00B502B7"/>
    <w:rsid w:val="00B554B4"/>
    <w:rsid w:val="00B64ED0"/>
    <w:rsid w:val="00B658F3"/>
    <w:rsid w:val="00B66DD2"/>
    <w:rsid w:val="00B868A9"/>
    <w:rsid w:val="00B90C2E"/>
    <w:rsid w:val="00B92066"/>
    <w:rsid w:val="00BA3E75"/>
    <w:rsid w:val="00BB1030"/>
    <w:rsid w:val="00BB5082"/>
    <w:rsid w:val="00BB7627"/>
    <w:rsid w:val="00BC57CB"/>
    <w:rsid w:val="00BC74B9"/>
    <w:rsid w:val="00BD17A2"/>
    <w:rsid w:val="00BD3FDD"/>
    <w:rsid w:val="00BE0284"/>
    <w:rsid w:val="00BE2DA2"/>
    <w:rsid w:val="00BE40F1"/>
    <w:rsid w:val="00BE41E7"/>
    <w:rsid w:val="00BF3DCC"/>
    <w:rsid w:val="00BF422F"/>
    <w:rsid w:val="00BF6621"/>
    <w:rsid w:val="00BF67BA"/>
    <w:rsid w:val="00C02C51"/>
    <w:rsid w:val="00C07264"/>
    <w:rsid w:val="00C11842"/>
    <w:rsid w:val="00C14D03"/>
    <w:rsid w:val="00C169D6"/>
    <w:rsid w:val="00C20572"/>
    <w:rsid w:val="00C246E7"/>
    <w:rsid w:val="00C24A61"/>
    <w:rsid w:val="00C36587"/>
    <w:rsid w:val="00C422B4"/>
    <w:rsid w:val="00C53B9B"/>
    <w:rsid w:val="00C53E02"/>
    <w:rsid w:val="00C61575"/>
    <w:rsid w:val="00C646C0"/>
    <w:rsid w:val="00C67BAD"/>
    <w:rsid w:val="00C7161A"/>
    <w:rsid w:val="00C73148"/>
    <w:rsid w:val="00C74278"/>
    <w:rsid w:val="00C74C33"/>
    <w:rsid w:val="00C821E3"/>
    <w:rsid w:val="00C875D5"/>
    <w:rsid w:val="00C9504A"/>
    <w:rsid w:val="00CA5F1C"/>
    <w:rsid w:val="00CB318F"/>
    <w:rsid w:val="00CB326F"/>
    <w:rsid w:val="00CC1BAD"/>
    <w:rsid w:val="00CC6D15"/>
    <w:rsid w:val="00CD1E9B"/>
    <w:rsid w:val="00CD40FF"/>
    <w:rsid w:val="00CE16AB"/>
    <w:rsid w:val="00CE2567"/>
    <w:rsid w:val="00CE43AD"/>
    <w:rsid w:val="00CE57CD"/>
    <w:rsid w:val="00CF4D75"/>
    <w:rsid w:val="00D112F9"/>
    <w:rsid w:val="00D11778"/>
    <w:rsid w:val="00D143B6"/>
    <w:rsid w:val="00D23656"/>
    <w:rsid w:val="00D23F9C"/>
    <w:rsid w:val="00D24B52"/>
    <w:rsid w:val="00D2509F"/>
    <w:rsid w:val="00D2600B"/>
    <w:rsid w:val="00D26A9A"/>
    <w:rsid w:val="00D4438B"/>
    <w:rsid w:val="00D508E7"/>
    <w:rsid w:val="00D62215"/>
    <w:rsid w:val="00D6283E"/>
    <w:rsid w:val="00D6369A"/>
    <w:rsid w:val="00D64060"/>
    <w:rsid w:val="00D6450E"/>
    <w:rsid w:val="00D70CAE"/>
    <w:rsid w:val="00D74663"/>
    <w:rsid w:val="00D80102"/>
    <w:rsid w:val="00D802A9"/>
    <w:rsid w:val="00D817E1"/>
    <w:rsid w:val="00D86C74"/>
    <w:rsid w:val="00D92A7C"/>
    <w:rsid w:val="00D93AE9"/>
    <w:rsid w:val="00D94C69"/>
    <w:rsid w:val="00DA46E3"/>
    <w:rsid w:val="00DB5059"/>
    <w:rsid w:val="00DC4247"/>
    <w:rsid w:val="00DD1FB9"/>
    <w:rsid w:val="00DE008E"/>
    <w:rsid w:val="00DF2F5D"/>
    <w:rsid w:val="00E0042B"/>
    <w:rsid w:val="00E01DE1"/>
    <w:rsid w:val="00E11188"/>
    <w:rsid w:val="00E129E8"/>
    <w:rsid w:val="00E2669C"/>
    <w:rsid w:val="00E33A49"/>
    <w:rsid w:val="00E364CE"/>
    <w:rsid w:val="00E45152"/>
    <w:rsid w:val="00E45DD5"/>
    <w:rsid w:val="00E51CD8"/>
    <w:rsid w:val="00E52341"/>
    <w:rsid w:val="00E55A58"/>
    <w:rsid w:val="00E56E57"/>
    <w:rsid w:val="00E62DD0"/>
    <w:rsid w:val="00E62FC0"/>
    <w:rsid w:val="00E7188A"/>
    <w:rsid w:val="00E93943"/>
    <w:rsid w:val="00E944DF"/>
    <w:rsid w:val="00E96BDD"/>
    <w:rsid w:val="00E977E3"/>
    <w:rsid w:val="00EA24B3"/>
    <w:rsid w:val="00EB2FC4"/>
    <w:rsid w:val="00EB376C"/>
    <w:rsid w:val="00EB4E18"/>
    <w:rsid w:val="00ED48A3"/>
    <w:rsid w:val="00ED6A2A"/>
    <w:rsid w:val="00EE5355"/>
    <w:rsid w:val="00EE6339"/>
    <w:rsid w:val="00EF729E"/>
    <w:rsid w:val="00F00C0A"/>
    <w:rsid w:val="00F15F0E"/>
    <w:rsid w:val="00F31021"/>
    <w:rsid w:val="00F329E9"/>
    <w:rsid w:val="00F34868"/>
    <w:rsid w:val="00F3741F"/>
    <w:rsid w:val="00F37B4C"/>
    <w:rsid w:val="00F42462"/>
    <w:rsid w:val="00F5488F"/>
    <w:rsid w:val="00F655C0"/>
    <w:rsid w:val="00F726E1"/>
    <w:rsid w:val="00F73EB4"/>
    <w:rsid w:val="00F741D9"/>
    <w:rsid w:val="00F84576"/>
    <w:rsid w:val="00F84875"/>
    <w:rsid w:val="00F851B5"/>
    <w:rsid w:val="00FA0BE7"/>
    <w:rsid w:val="00FA54BB"/>
    <w:rsid w:val="00FA55DF"/>
    <w:rsid w:val="00FB3B54"/>
    <w:rsid w:val="00FC381B"/>
    <w:rsid w:val="00FD14CA"/>
    <w:rsid w:val="00FE4A1D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58FCC"/>
  <w15:docId w15:val="{0E55915F-2B38-48AF-B22E-A16187E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59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DB50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B50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B50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B50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B505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B505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B505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B505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B505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50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B50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B50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B5059"/>
    <w:pPr>
      <w:ind w:left="900" w:hanging="900"/>
    </w:pPr>
  </w:style>
  <w:style w:type="paragraph" w:styleId="TDC1">
    <w:name w:val="toc 1"/>
    <w:basedOn w:val="Normal"/>
    <w:next w:val="Normal"/>
    <w:uiPriority w:val="39"/>
    <w:rsid w:val="00191F85"/>
    <w:pPr>
      <w:tabs>
        <w:tab w:val="right" w:pos="9360"/>
      </w:tabs>
      <w:spacing w:before="240" w:after="60"/>
      <w:ind w:right="720"/>
    </w:pPr>
    <w:rPr>
      <w:rFonts w:ascii="Arial" w:hAnsi="Arial"/>
      <w:b/>
      <w:i/>
    </w:rPr>
  </w:style>
  <w:style w:type="paragraph" w:styleId="TDC2">
    <w:name w:val="toc 2"/>
    <w:basedOn w:val="Normal"/>
    <w:next w:val="Normal"/>
    <w:uiPriority w:val="39"/>
    <w:rsid w:val="00191F85"/>
    <w:pPr>
      <w:tabs>
        <w:tab w:val="right" w:pos="9360"/>
      </w:tabs>
      <w:ind w:left="432" w:right="720"/>
    </w:pPr>
    <w:rPr>
      <w:rFonts w:ascii="Arial" w:hAnsi="Arial"/>
      <w:b/>
      <w:i/>
    </w:rPr>
  </w:style>
  <w:style w:type="paragraph" w:styleId="TDC3">
    <w:name w:val="toc 3"/>
    <w:basedOn w:val="Normal"/>
    <w:next w:val="Normal"/>
    <w:semiHidden/>
    <w:rsid w:val="00191F85"/>
    <w:pPr>
      <w:tabs>
        <w:tab w:val="left" w:pos="1440"/>
        <w:tab w:val="right" w:pos="9360"/>
      </w:tabs>
      <w:ind w:left="864"/>
    </w:pPr>
    <w:rPr>
      <w:rFonts w:ascii="Arial" w:hAnsi="Arial"/>
      <w:b/>
      <w:i/>
    </w:rPr>
  </w:style>
  <w:style w:type="paragraph" w:styleId="Encabezado">
    <w:name w:val="header"/>
    <w:basedOn w:val="Normal"/>
    <w:link w:val="EncabezadoCar"/>
    <w:rsid w:val="00DB505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B505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B5059"/>
  </w:style>
  <w:style w:type="paragraph" w:customStyle="1" w:styleId="Bullet1">
    <w:name w:val="Bullet1"/>
    <w:basedOn w:val="Normal"/>
    <w:rsid w:val="00DB5059"/>
    <w:pPr>
      <w:ind w:left="720" w:hanging="432"/>
    </w:pPr>
  </w:style>
  <w:style w:type="paragraph" w:customStyle="1" w:styleId="Bullet2">
    <w:name w:val="Bullet2"/>
    <w:basedOn w:val="Normal"/>
    <w:rsid w:val="00DB505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B5059"/>
    <w:pPr>
      <w:keepLines/>
      <w:spacing w:after="120"/>
    </w:pPr>
  </w:style>
  <w:style w:type="paragraph" w:styleId="Textoindependiente">
    <w:name w:val="Body Text"/>
    <w:basedOn w:val="Normal"/>
    <w:rsid w:val="00DB505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DB505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B5059"/>
    <w:rPr>
      <w:sz w:val="20"/>
      <w:vertAlign w:val="superscript"/>
    </w:rPr>
  </w:style>
  <w:style w:type="paragraph" w:styleId="Textonotapie">
    <w:name w:val="footnote text"/>
    <w:basedOn w:val="Normal"/>
    <w:semiHidden/>
    <w:rsid w:val="00DB50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50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505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505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505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191F85"/>
    <w:pPr>
      <w:ind w:left="600"/>
    </w:pPr>
    <w:rPr>
      <w:rFonts w:ascii="Arial" w:hAnsi="Arial"/>
      <w:b/>
      <w:i/>
    </w:rPr>
  </w:style>
  <w:style w:type="paragraph" w:styleId="TDC5">
    <w:name w:val="toc 5"/>
    <w:basedOn w:val="Normal"/>
    <w:next w:val="Normal"/>
    <w:autoRedefine/>
    <w:semiHidden/>
    <w:rsid w:val="00191F85"/>
    <w:pPr>
      <w:ind w:left="800"/>
    </w:pPr>
    <w:rPr>
      <w:rFonts w:ascii="Arial" w:hAnsi="Arial"/>
      <w:b/>
      <w:i/>
    </w:rPr>
  </w:style>
  <w:style w:type="paragraph" w:styleId="TDC6">
    <w:name w:val="toc 6"/>
    <w:basedOn w:val="Normal"/>
    <w:next w:val="Normal"/>
    <w:autoRedefine/>
    <w:semiHidden/>
    <w:rsid w:val="00191F85"/>
    <w:pPr>
      <w:ind w:left="1000"/>
    </w:pPr>
    <w:rPr>
      <w:rFonts w:ascii="Arial" w:hAnsi="Arial"/>
      <w:b/>
      <w:i/>
    </w:rPr>
  </w:style>
  <w:style w:type="paragraph" w:styleId="TDC7">
    <w:name w:val="toc 7"/>
    <w:basedOn w:val="Normal"/>
    <w:next w:val="Normal"/>
    <w:autoRedefine/>
    <w:semiHidden/>
    <w:rsid w:val="00191F85"/>
    <w:pPr>
      <w:ind w:left="1200"/>
    </w:pPr>
    <w:rPr>
      <w:rFonts w:ascii="Arial" w:hAnsi="Arial"/>
      <w:b/>
      <w:i/>
    </w:rPr>
  </w:style>
  <w:style w:type="paragraph" w:styleId="TDC8">
    <w:name w:val="toc 8"/>
    <w:basedOn w:val="Normal"/>
    <w:next w:val="Normal"/>
    <w:autoRedefine/>
    <w:semiHidden/>
    <w:rsid w:val="00191F85"/>
    <w:pPr>
      <w:ind w:left="1400"/>
    </w:pPr>
    <w:rPr>
      <w:rFonts w:ascii="Arial" w:hAnsi="Arial"/>
      <w:b/>
      <w:i/>
    </w:rPr>
  </w:style>
  <w:style w:type="paragraph" w:styleId="TDC9">
    <w:name w:val="toc 9"/>
    <w:basedOn w:val="Normal"/>
    <w:next w:val="Normal"/>
    <w:autoRedefine/>
    <w:semiHidden/>
    <w:rsid w:val="00191F85"/>
    <w:pPr>
      <w:ind w:left="1600"/>
    </w:pPr>
    <w:rPr>
      <w:rFonts w:ascii="Arial" w:hAnsi="Arial"/>
      <w:b/>
      <w:i/>
    </w:rPr>
  </w:style>
  <w:style w:type="paragraph" w:styleId="Textoindependiente2">
    <w:name w:val="Body Text 2"/>
    <w:basedOn w:val="Normal"/>
    <w:rsid w:val="00DB5059"/>
    <w:rPr>
      <w:i/>
      <w:color w:val="0000FF"/>
    </w:rPr>
  </w:style>
  <w:style w:type="paragraph" w:styleId="Sangradetextonormal">
    <w:name w:val="Body Text Indent"/>
    <w:basedOn w:val="Normal"/>
    <w:rsid w:val="00DB50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50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505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B1030"/>
    <w:pPr>
      <w:spacing w:after="120"/>
      <w:ind w:left="72"/>
      <w:jc w:val="both"/>
    </w:pPr>
    <w:rPr>
      <w:rFonts w:ascii="Arial" w:hAnsi="Arial" w:cs="Arial"/>
      <w:color w:val="000000" w:themeColor="text1"/>
      <w:lang w:val="es-VE"/>
    </w:rPr>
  </w:style>
  <w:style w:type="character" w:styleId="Hipervnculo">
    <w:name w:val="Hyperlink"/>
    <w:basedOn w:val="Fuentedeprrafopredeter"/>
    <w:uiPriority w:val="99"/>
    <w:rsid w:val="00DB5059"/>
    <w:rPr>
      <w:color w:val="0000FF"/>
      <w:u w:val="single"/>
    </w:rPr>
  </w:style>
  <w:style w:type="table" w:styleId="Tablaconcuadrcula">
    <w:name w:val="Table Grid"/>
    <w:basedOn w:val="Tablanormal"/>
    <w:rsid w:val="00A5082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92A7C"/>
    <w:rPr>
      <w:sz w:val="16"/>
      <w:szCs w:val="16"/>
    </w:rPr>
  </w:style>
  <w:style w:type="paragraph" w:styleId="Textocomentario">
    <w:name w:val="annotation text"/>
    <w:basedOn w:val="Normal"/>
    <w:semiHidden/>
    <w:rsid w:val="00D92A7C"/>
  </w:style>
  <w:style w:type="character" w:customStyle="1" w:styleId="InfoBlueCar">
    <w:name w:val="InfoBlue Car"/>
    <w:basedOn w:val="Fuentedeprrafopredeter"/>
    <w:link w:val="InfoBlue"/>
    <w:rsid w:val="00BB1030"/>
    <w:rPr>
      <w:rFonts w:ascii="Arial" w:hAnsi="Arial" w:cs="Arial"/>
      <w:color w:val="000000" w:themeColor="text1"/>
      <w:lang w:eastAsia="en-US"/>
    </w:rPr>
  </w:style>
  <w:style w:type="paragraph" w:styleId="Textodeglobo">
    <w:name w:val="Balloon Text"/>
    <w:basedOn w:val="Normal"/>
    <w:semiHidden/>
    <w:rsid w:val="00C7314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Normal"/>
    <w:rsid w:val="008E03C2"/>
    <w:pPr>
      <w:suppressAutoHyphens/>
      <w:spacing w:line="240" w:lineRule="auto"/>
      <w:jc w:val="center"/>
    </w:pPr>
    <w:rPr>
      <w:rFonts w:ascii="Arial" w:hAnsi="Arial" w:cs="Arial"/>
      <w:b/>
      <w:sz w:val="3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0251CF"/>
    <w:pPr>
      <w:widowControl/>
      <w:spacing w:before="100" w:beforeAutospacing="1" w:after="100" w:afterAutospacing="1" w:line="240" w:lineRule="auto"/>
    </w:pPr>
    <w:rPr>
      <w:sz w:val="24"/>
      <w:szCs w:val="24"/>
      <w:lang w:val="es-VE" w:eastAsia="es-VE"/>
    </w:rPr>
  </w:style>
  <w:style w:type="character" w:customStyle="1" w:styleId="apple-tab-span">
    <w:name w:val="apple-tab-span"/>
    <w:basedOn w:val="Fuentedeprrafopredeter"/>
    <w:rsid w:val="00F42462"/>
  </w:style>
  <w:style w:type="paragraph" w:styleId="Prrafodelista">
    <w:name w:val="List Paragraph"/>
    <w:basedOn w:val="Normal"/>
    <w:uiPriority w:val="34"/>
    <w:qFormat/>
    <w:rsid w:val="002D2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5B1DA4"/>
    <w:rPr>
      <w:lang w:val="es-ES" w:eastAsia="en-US"/>
    </w:rPr>
  </w:style>
  <w:style w:type="paragraph" w:customStyle="1" w:styleId="Default">
    <w:name w:val="Default"/>
    <w:rsid w:val="00A22E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39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910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71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721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2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71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66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83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982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35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41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1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73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42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40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2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20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6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Plantilla_Visi&#243;n%20del%20Sistema_2014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6992-2319-4413-9972-8E19DED8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Plantilla_Visión del Sistema_2014-1.dotx</Template>
  <TotalTime>1177</TotalTime>
  <Pages>8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del Sistema</vt:lpstr>
    </vt:vector>
  </TitlesOfParts>
  <Company>Hewlett-Packard</Company>
  <LinksUpToDate>false</LinksUpToDate>
  <CharactersWithSpaces>11415</CharactersWithSpaces>
  <SharedDoc>false</SharedDoc>
  <HLinks>
    <vt:vector size="306" baseType="variant">
      <vt:variant>
        <vt:i4>1507380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_Toc141555141</vt:lpwstr>
      </vt:variant>
      <vt:variant>
        <vt:i4>1507380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_Toc141555140</vt:lpwstr>
      </vt:variant>
      <vt:variant>
        <vt:i4>1048628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_Toc141555139</vt:lpwstr>
      </vt:variant>
      <vt:variant>
        <vt:i4>1048628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_Toc141555138</vt:lpwstr>
      </vt:variant>
      <vt:variant>
        <vt:i4>1048628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_Toc141555137</vt:lpwstr>
      </vt:variant>
      <vt:variant>
        <vt:i4>1048628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_Toc141555136</vt:lpwstr>
      </vt:variant>
      <vt:variant>
        <vt:i4>1048628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_Toc141555135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_Toc141555134</vt:lpwstr>
      </vt:variant>
      <vt:variant>
        <vt:i4>1048628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_Toc141555133</vt:lpwstr>
      </vt:variant>
      <vt:variant>
        <vt:i4>1048628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_Toc141555132</vt:lpwstr>
      </vt:variant>
      <vt:variant>
        <vt:i4>1048628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_Toc141555131</vt:lpwstr>
      </vt:variant>
      <vt:variant>
        <vt:i4>1048628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_Toc141555130</vt:lpwstr>
      </vt:variant>
      <vt:variant>
        <vt:i4>1114164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_Toc141555129</vt:lpwstr>
      </vt:variant>
      <vt:variant>
        <vt:i4>1114164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_Toc141555128</vt:lpwstr>
      </vt:variant>
      <vt:variant>
        <vt:i4>1114164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_Toc141555127</vt:lpwstr>
      </vt:variant>
      <vt:variant>
        <vt:i4>1114164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_Toc141555126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_Toc141555125</vt:lpwstr>
      </vt:variant>
      <vt:variant>
        <vt:i4>1114164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_Toc141555124</vt:lpwstr>
      </vt:variant>
      <vt:variant>
        <vt:i4>1114164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_Toc141555123</vt:lpwstr>
      </vt:variant>
      <vt:variant>
        <vt:i4>1114164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_Toc141555122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_Toc141555121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_Toc141555120</vt:lpwstr>
      </vt:variant>
      <vt:variant>
        <vt:i4>1179700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_Toc141555119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_Toc141555118</vt:lpwstr>
      </vt:variant>
      <vt:variant>
        <vt:i4>1179700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_Toc141555117</vt:lpwstr>
      </vt:variant>
      <vt:variant>
        <vt:i4>1179700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_Toc141555116</vt:lpwstr>
      </vt:variant>
      <vt:variant>
        <vt:i4>1179700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_Toc141555115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_Toc141555114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_Toc141555113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_Toc141555112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_Toc141555111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_Toc141555110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_Toc141555109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_Toc141555108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_Toc141555107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_Toc141555106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_Toc141555105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_Toc141555104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_Toc141555103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_Toc141555102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_Toc141555101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_Toc141555100</vt:lpwstr>
      </vt:variant>
      <vt:variant>
        <vt:i4>1703989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_Toc141555099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_Toc141555098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_Toc141555097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_Toc141555096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_Toc141555095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_Toc141555094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_Toc141555093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_Toc141555092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_Toc141555091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subject>&lt;Nombre del Sistema&gt;</dc:subject>
  <dc:creator>yasanchez</dc:creator>
  <cp:lastModifiedBy>iranid perez</cp:lastModifiedBy>
  <cp:revision>41</cp:revision>
  <cp:lastPrinted>2016-06-02T13:49:00Z</cp:lastPrinted>
  <dcterms:created xsi:type="dcterms:W3CDTF">2016-06-02T13:15:00Z</dcterms:created>
  <dcterms:modified xsi:type="dcterms:W3CDTF">2016-10-06T21:07:00Z</dcterms:modified>
</cp:coreProperties>
</file>