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72" w:rsidRDefault="00007A72" w:rsidP="00007A72">
      <w:pPr>
        <w:pStyle w:val="Heading"/>
        <w:ind w:left="1440"/>
        <w:jc w:val="right"/>
        <w:rPr>
          <w:color w:val="000000" w:themeColor="text1"/>
          <w:szCs w:val="36"/>
          <w:lang w:val="es-VE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Pr="00662C9F" w:rsidRDefault="00662C9F" w:rsidP="00662C9F">
      <w:pPr>
        <w:rPr>
          <w:lang w:val="es-VE" w:eastAsia="ar-SA"/>
        </w:rPr>
      </w:pPr>
    </w:p>
    <w:p w:rsidR="00007A72" w:rsidRDefault="008E03C2" w:rsidP="00007A72">
      <w:pPr>
        <w:pStyle w:val="Heading"/>
        <w:ind w:left="1440"/>
        <w:jc w:val="right"/>
        <w:rPr>
          <w:lang w:val="es-VE"/>
        </w:rPr>
      </w:pPr>
      <w:r w:rsidRPr="000251CF">
        <w:rPr>
          <w:color w:val="000000" w:themeColor="text1"/>
          <w:szCs w:val="36"/>
          <w:lang w:val="es-VE"/>
        </w:rPr>
        <w:t xml:space="preserve">Sistema de Gestión </w:t>
      </w:r>
      <w:r w:rsidR="00007A72">
        <w:rPr>
          <w:lang w:val="es-VE"/>
        </w:rPr>
        <w:t xml:space="preserve">de Programa de Servicio      </w:t>
      </w:r>
    </w:p>
    <w:p w:rsidR="00007A72" w:rsidRDefault="00007A72" w:rsidP="00007A72">
      <w:pPr>
        <w:pStyle w:val="Heading"/>
        <w:ind w:left="1440"/>
        <w:jc w:val="right"/>
        <w:rPr>
          <w:lang w:val="es-VE"/>
        </w:rPr>
      </w:pPr>
      <w:r>
        <w:rPr>
          <w:color w:val="000000" w:themeColor="text1"/>
          <w:szCs w:val="36"/>
          <w:lang w:val="es-VE"/>
        </w:rPr>
        <w:t xml:space="preserve">                                        </w:t>
      </w:r>
      <w:r>
        <w:rPr>
          <w:lang w:val="es-VE"/>
        </w:rPr>
        <w:t>Comunitario, SIGESC.</w:t>
      </w:r>
    </w:p>
    <w:p w:rsidR="000251CF" w:rsidRPr="000251CF" w:rsidRDefault="00007A72" w:rsidP="00007A72">
      <w:pPr>
        <w:pStyle w:val="Heading"/>
        <w:ind w:left="1440"/>
        <w:jc w:val="right"/>
        <w:rPr>
          <w:b w:val="0"/>
          <w:szCs w:val="36"/>
          <w:lang w:val="es-VE"/>
        </w:rPr>
      </w:pPr>
      <w:r>
        <w:rPr>
          <w:lang w:val="es-VE"/>
        </w:rPr>
        <w:t xml:space="preserve">                                                </w:t>
      </w:r>
      <w:r w:rsidR="000D20C3">
        <w:rPr>
          <w:szCs w:val="36"/>
          <w:lang w:val="es-VE"/>
        </w:rPr>
        <w:t xml:space="preserve"> Plan de Iteración</w:t>
      </w:r>
      <w:r w:rsidR="00014217">
        <w:rPr>
          <w:szCs w:val="36"/>
          <w:lang w:val="es-VE"/>
        </w:rPr>
        <w:t>.</w:t>
      </w:r>
    </w:p>
    <w:p w:rsidR="00976BAE" w:rsidRDefault="00007A72" w:rsidP="00007A72">
      <w:pPr>
        <w:pStyle w:val="Ttulo"/>
        <w:jc w:val="right"/>
        <w:rPr>
          <w:sz w:val="28"/>
        </w:rPr>
      </w:pPr>
      <w:r>
        <w:rPr>
          <w:sz w:val="28"/>
          <w:lang w:val="es-VE"/>
        </w:rPr>
        <w:t xml:space="preserve"> </w:t>
      </w:r>
      <w:r w:rsidR="0093574E">
        <w:rPr>
          <w:sz w:val="28"/>
        </w:rPr>
        <w:t xml:space="preserve">Versión </w:t>
      </w:r>
      <w:r w:rsidR="00E60F14">
        <w:rPr>
          <w:sz w:val="28"/>
        </w:rPr>
        <w:t>9.0</w:t>
      </w:r>
      <w:r w:rsidR="00014217">
        <w:rPr>
          <w:sz w:val="28"/>
        </w:rPr>
        <w:t>.</w:t>
      </w:r>
    </w:p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Integrantes: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Iranid Pérez 08-11369</w:t>
      </w:r>
    </w:p>
    <w:p w:rsidR="00FA55DF" w:rsidRPr="00AB372F" w:rsidRDefault="00FA55DF" w:rsidP="00FA55DF">
      <w:pPr>
        <w:jc w:val="right"/>
        <w:rPr>
          <w:rFonts w:ascii="Arial" w:hAnsi="Arial" w:cs="Arial"/>
          <w:lang w:val="es-VE"/>
        </w:rPr>
      </w:pPr>
      <w:proofErr w:type="spellStart"/>
      <w:r w:rsidRPr="00AB372F">
        <w:rPr>
          <w:rFonts w:ascii="Arial" w:hAnsi="Arial" w:cs="Arial"/>
          <w:lang w:val="es-VE"/>
        </w:rPr>
        <w:t>Hetsy</w:t>
      </w:r>
      <w:proofErr w:type="spellEnd"/>
      <w:r w:rsidRPr="00AB372F">
        <w:rPr>
          <w:rFonts w:ascii="Arial" w:hAnsi="Arial" w:cs="Arial"/>
          <w:lang w:val="es-VE"/>
        </w:rPr>
        <w:t xml:space="preserve"> Rodríguez 06-40232</w:t>
      </w:r>
    </w:p>
    <w:p w:rsidR="00FA55DF" w:rsidRPr="00AB372F" w:rsidRDefault="00FA55DF" w:rsidP="00FA55DF">
      <w:pPr>
        <w:jc w:val="right"/>
        <w:rPr>
          <w:rFonts w:ascii="Arial" w:hAnsi="Arial" w:cs="Arial"/>
          <w:lang w:val="es-VE"/>
        </w:rPr>
      </w:pPr>
      <w:r w:rsidRPr="00AB372F">
        <w:rPr>
          <w:rFonts w:ascii="Arial" w:hAnsi="Arial" w:cs="Arial"/>
          <w:lang w:val="es-VE"/>
        </w:rPr>
        <w:t xml:space="preserve">Daniel </w:t>
      </w:r>
      <w:proofErr w:type="spellStart"/>
      <w:r w:rsidRPr="00AB372F">
        <w:rPr>
          <w:rFonts w:ascii="Arial" w:hAnsi="Arial" w:cs="Arial"/>
          <w:lang w:val="es-VE"/>
        </w:rPr>
        <w:t>Zeait</w:t>
      </w:r>
      <w:proofErr w:type="spellEnd"/>
      <w:r w:rsidRPr="00AB372F">
        <w:rPr>
          <w:rFonts w:ascii="Arial" w:hAnsi="Arial" w:cs="Arial"/>
          <w:lang w:val="es-VE"/>
        </w:rPr>
        <w:t xml:space="preserve"> 08-11216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Joel Rivas 11-10866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proofErr w:type="spellStart"/>
      <w:r w:rsidRPr="00DE7B78">
        <w:rPr>
          <w:rFonts w:ascii="Arial" w:hAnsi="Arial" w:cs="Arial"/>
        </w:rPr>
        <w:t>Jesus</w:t>
      </w:r>
      <w:proofErr w:type="spellEnd"/>
      <w:r w:rsidRPr="00DE7B78">
        <w:rPr>
          <w:rFonts w:ascii="Arial" w:hAnsi="Arial" w:cs="Arial"/>
        </w:rPr>
        <w:t xml:space="preserve"> Sánchez 10-10898</w:t>
      </w:r>
    </w:p>
    <w:p w:rsidR="00976BAE" w:rsidRPr="00FA55DF" w:rsidRDefault="00FA55DF" w:rsidP="00FA55DF">
      <w:pPr>
        <w:jc w:val="right"/>
        <w:rPr>
          <w:rFonts w:ascii="Arial" w:hAnsi="Arial" w:cs="Arial"/>
        </w:rPr>
      </w:pPr>
      <w:proofErr w:type="spellStart"/>
      <w:r w:rsidRPr="00DE7B78">
        <w:rPr>
          <w:rFonts w:ascii="Arial" w:hAnsi="Arial" w:cs="Arial"/>
        </w:rPr>
        <w:t>Nilver</w:t>
      </w:r>
      <w:proofErr w:type="spellEnd"/>
      <w:r w:rsidRPr="00DE7B78">
        <w:rPr>
          <w:rFonts w:ascii="Arial" w:hAnsi="Arial" w:cs="Arial"/>
        </w:rPr>
        <w:t xml:space="preserve"> Viera </w:t>
      </w:r>
      <w:r>
        <w:rPr>
          <w:rFonts w:ascii="Arial" w:hAnsi="Arial" w:cs="Arial"/>
        </w:rPr>
        <w:t>07-41654</w:t>
      </w:r>
    </w:p>
    <w:p w:rsidR="00976BAE" w:rsidRPr="000A2068" w:rsidRDefault="00976BAE" w:rsidP="00D74663">
      <w:pPr>
        <w:widowControl/>
        <w:spacing w:line="240" w:lineRule="auto"/>
        <w:ind w:left="720" w:hanging="720"/>
        <w:sectPr w:rsidR="00976BAE" w:rsidRPr="000A2068">
          <w:headerReference w:type="default" r:id="rId8"/>
          <w:footerReference w:type="even" r:id="rId9"/>
          <w:pgSz w:w="12240" w:h="15840"/>
          <w:pgMar w:top="758" w:right="1440" w:bottom="1440" w:left="1440" w:header="720" w:footer="720" w:gutter="0"/>
          <w:cols w:space="720"/>
          <w:vAlign w:val="center"/>
        </w:sectPr>
      </w:pPr>
    </w:p>
    <w:p w:rsidR="00976BAE" w:rsidRPr="000A2068" w:rsidRDefault="00976BAE" w:rsidP="00976BAE">
      <w:pPr>
        <w:pStyle w:val="Ttulo"/>
      </w:pPr>
      <w:r w:rsidRPr="000A2068">
        <w:lastRenderedPageBreak/>
        <w:t>Historia</w:t>
      </w:r>
      <w:r w:rsidR="004A1B3E">
        <w:t>l</w:t>
      </w:r>
      <w:r w:rsidRPr="000A2068">
        <w:t xml:space="preserve">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2368"/>
        <w:gridCol w:w="3519"/>
        <w:gridCol w:w="2189"/>
      </w:tblGrid>
      <w:tr w:rsidR="00976BA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Fecha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Versión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Descripción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Autor</w:t>
            </w:r>
          </w:p>
        </w:tc>
      </w:tr>
      <w:tr w:rsidR="004F5B88" w:rsidRPr="000A2068" w:rsidTr="00A64279">
        <w:trPr>
          <w:trHeight w:val="569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A64279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10/02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5B88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A64279">
              <w:rPr>
                <w:rFonts w:ascii="Arial" w:hAnsi="Arial" w:cs="Arial"/>
              </w:rPr>
              <w:t>1.0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proofErr w:type="spellStart"/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-Quantum-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Syscorp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RupDev</w:t>
            </w:r>
            <w:proofErr w:type="spellEnd"/>
          </w:p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814A50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20/02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64279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proofErr w:type="spellStart"/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-Quantum-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Syscorp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RupDev</w:t>
            </w:r>
            <w:proofErr w:type="spellEnd"/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814A50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1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4/03/16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A64279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proofErr w:type="spellStart"/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-Quantum-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Syscorp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RupDev</w:t>
            </w:r>
            <w:proofErr w:type="spellEnd"/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28/04/1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F769B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</w:rPr>
              <w:t xml:space="preserve"> de la primera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SLEEK Software</w:t>
            </w:r>
          </w:p>
        </w:tc>
      </w:tr>
      <w:tr w:rsidR="00B90C2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7F769B" w:rsidRDefault="00B90C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Default="00B90C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B90C2E" w:rsidRDefault="00B90C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</w:t>
            </w:r>
            <w:r w:rsidR="00B92066">
              <w:rPr>
                <w:rFonts w:ascii="Arial" w:hAnsi="Arial" w:cs="Arial"/>
                <w:lang w:val="es-VE"/>
              </w:rPr>
              <w:t xml:space="preserve">de la segunda </w:t>
            </w:r>
            <w:r>
              <w:rPr>
                <w:rFonts w:ascii="Arial" w:hAnsi="Arial" w:cs="Arial"/>
                <w:lang w:val="es-VE"/>
              </w:rPr>
              <w:t>fase de construcción</w:t>
            </w:r>
            <w:r w:rsidR="00292F2E">
              <w:rPr>
                <w:rFonts w:ascii="Arial" w:hAnsi="Arial" w:cs="Arial"/>
                <w:lang w:val="es-VE"/>
              </w:rPr>
              <w:t>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B90C2E" w:rsidRDefault="00B90C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292F2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02/06/16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de la tercera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852CF7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06/06/16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9A3475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852CF7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de la cuarta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84124C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30/09/16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 de la quinta fase de construcción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P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SLEEK Software</w:t>
            </w:r>
          </w:p>
        </w:tc>
      </w:tr>
      <w:tr w:rsidR="003C6018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6018" w:rsidRDefault="003C6018" w:rsidP="003C6018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6018" w:rsidRDefault="003C6018" w:rsidP="003C6018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6018" w:rsidRDefault="003C6018" w:rsidP="003C6018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 de la quinta fase de construcción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6018" w:rsidRPr="0084124C" w:rsidRDefault="003C6018" w:rsidP="003C6018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SLEEK Software</w:t>
            </w:r>
          </w:p>
        </w:tc>
      </w:tr>
      <w:tr w:rsidR="006351DC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351DC" w:rsidRDefault="006351DC" w:rsidP="006351D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/10/16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351DC" w:rsidRDefault="006351DC" w:rsidP="006351D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351DC" w:rsidRDefault="006351DC" w:rsidP="006351D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 de iteración de la </w:t>
            </w:r>
            <w:r>
              <w:rPr>
                <w:rFonts w:ascii="Arial" w:hAnsi="Arial" w:cs="Arial"/>
              </w:rPr>
              <w:t>sexta</w:t>
            </w:r>
            <w:r>
              <w:rPr>
                <w:rFonts w:ascii="Arial" w:hAnsi="Arial" w:cs="Arial"/>
              </w:rPr>
              <w:t xml:space="preserve"> fase de construcción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351DC" w:rsidRPr="0084124C" w:rsidRDefault="006351DC" w:rsidP="006351D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SLEEK Software</w:t>
            </w:r>
          </w:p>
        </w:tc>
      </w:tr>
    </w:tbl>
    <w:p w:rsidR="00976BAE" w:rsidRPr="000A2068" w:rsidRDefault="00976BAE" w:rsidP="00976BAE"/>
    <w:p w:rsidR="00215839" w:rsidRPr="004159ED" w:rsidRDefault="00976BAE" w:rsidP="00FB3B54">
      <w:pPr>
        <w:pStyle w:val="Ttulo"/>
        <w:rPr>
          <w:rFonts w:asciiTheme="minorHAnsi" w:eastAsiaTheme="minorEastAsia" w:hAnsiTheme="minorHAnsi" w:cstheme="minorBidi"/>
          <w:b w:val="0"/>
          <w:i/>
          <w:sz w:val="22"/>
          <w:szCs w:val="22"/>
          <w:lang w:eastAsia="es-VE"/>
        </w:rPr>
      </w:pPr>
      <w:r w:rsidRPr="000A2068">
        <w:rPr>
          <w:b w:val="0"/>
        </w:rPr>
        <w:br w:type="page"/>
      </w:r>
      <w:r w:rsidR="000D20C3">
        <w:lastRenderedPageBreak/>
        <w:t>Tabla de Contenido</w:t>
      </w:r>
      <w:r w:rsidR="006A14D6" w:rsidRPr="000A2068">
        <w:rPr>
          <w:rFonts w:cs="Arial"/>
        </w:rPr>
        <w:fldChar w:fldCharType="begin"/>
      </w:r>
      <w:r w:rsidR="00191F85" w:rsidRPr="000A2068">
        <w:rPr>
          <w:rFonts w:cs="Arial"/>
        </w:rPr>
        <w:instrText xml:space="preserve"> TOC \o "1-3" \h \z \u </w:instrText>
      </w:r>
      <w:r w:rsidR="006A14D6" w:rsidRPr="000A2068">
        <w:rPr>
          <w:rFonts w:cs="Arial"/>
        </w:rPr>
        <w:fldChar w:fldCharType="separate"/>
      </w:r>
    </w:p>
    <w:p w:rsidR="00215839" w:rsidRPr="004159ED" w:rsidRDefault="00AB46A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3" w:history="1">
        <w:r w:rsidR="00215839" w:rsidRPr="004159ED">
          <w:rPr>
            <w:rStyle w:val="Hipervnculo"/>
            <w:b w:val="0"/>
            <w:i w:val="0"/>
          </w:rPr>
          <w:t>1.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Introducción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_Toc381641793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AB46A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4" w:history="1">
        <w:r w:rsidR="00215839" w:rsidRPr="004159ED">
          <w:rPr>
            <w:rStyle w:val="Hipervnculo"/>
            <w:b w:val="0"/>
            <w:i w:val="0"/>
          </w:rPr>
          <w:t>1.1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Propósito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_Toc381641794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AB46A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5" w:history="1">
        <w:r w:rsidR="00215839" w:rsidRPr="004159ED">
          <w:rPr>
            <w:rStyle w:val="Hipervnculo"/>
            <w:b w:val="0"/>
            <w:i w:val="0"/>
          </w:rPr>
          <w:t>1.2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Alcance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_Toc381641795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AB46A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6" w:history="1">
        <w:r w:rsidR="00215839" w:rsidRPr="004159ED">
          <w:rPr>
            <w:rStyle w:val="Hipervnculo"/>
            <w:b w:val="0"/>
            <w:i w:val="0"/>
          </w:rPr>
          <w:t>1.3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Definiciones, Siglas y Abreviaciones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_Toc381641796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AB46A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7" w:history="1">
        <w:r w:rsidR="00215839" w:rsidRPr="004159ED">
          <w:rPr>
            <w:rStyle w:val="Hipervnculo"/>
            <w:b w:val="0"/>
            <w:i w:val="0"/>
          </w:rPr>
          <w:t>1.4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Referencias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_Toc381641797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5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AB46A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8" w:history="1">
        <w:r w:rsidR="00215839" w:rsidRPr="004159ED">
          <w:rPr>
            <w:rStyle w:val="Hipervnculo"/>
            <w:b w:val="0"/>
            <w:i w:val="0"/>
          </w:rPr>
          <w:t>1.5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Descripción</w:t>
        </w:r>
        <w:r w:rsidR="00215839" w:rsidRPr="004159ED">
          <w:rPr>
            <w:b w:val="0"/>
            <w:i w:val="0"/>
            <w:webHidden/>
          </w:rPr>
          <w:tab/>
        </w:r>
      </w:hyperlink>
      <w:r w:rsidR="00C74C33">
        <w:rPr>
          <w:b w:val="0"/>
          <w:i w:val="0"/>
        </w:rPr>
        <w:t>5</w:t>
      </w:r>
    </w:p>
    <w:p w:rsidR="00215839" w:rsidRPr="004159ED" w:rsidRDefault="00AB46AD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9" w:history="1">
        <w:r w:rsidR="00215839" w:rsidRPr="004159ED">
          <w:rPr>
            <w:rStyle w:val="Hipervnculo"/>
            <w:b w:val="0"/>
            <w:i w:val="0"/>
          </w:rPr>
          <w:t>2.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Plan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_Toc381641799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5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466CA1" w:rsidRPr="000D20C3" w:rsidRDefault="00AB46AD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803" w:history="1">
        <w:r w:rsidR="00215839" w:rsidRPr="004159ED">
          <w:rPr>
            <w:rStyle w:val="Hipervnculo"/>
            <w:b w:val="0"/>
            <w:i w:val="0"/>
          </w:rPr>
          <w:t>3.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Recursos</w:t>
        </w:r>
        <w:r w:rsidR="00215839" w:rsidRPr="004159ED">
          <w:rPr>
            <w:b w:val="0"/>
            <w:i w:val="0"/>
            <w:webHidden/>
          </w:rPr>
          <w:tab/>
        </w:r>
      </w:hyperlink>
      <w:r w:rsidR="00871A11">
        <w:rPr>
          <w:b w:val="0"/>
          <w:i w:val="0"/>
        </w:rPr>
        <w:t>6</w:t>
      </w:r>
    </w:p>
    <w:p w:rsidR="00215839" w:rsidRPr="004159ED" w:rsidRDefault="00AB46AD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810" w:history="1">
        <w:r w:rsidR="00215839" w:rsidRPr="004159ED">
          <w:rPr>
            <w:rStyle w:val="Hipervnculo"/>
            <w:b w:val="0"/>
            <w:i w:val="0"/>
          </w:rPr>
          <w:t>4.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Casos de Uso</w:t>
        </w:r>
        <w:r w:rsidR="00215839" w:rsidRPr="004159ED">
          <w:rPr>
            <w:b w:val="0"/>
            <w:i w:val="0"/>
            <w:webHidden/>
          </w:rPr>
          <w:tab/>
        </w:r>
      </w:hyperlink>
      <w:r w:rsidR="00F3741F">
        <w:rPr>
          <w:b w:val="0"/>
          <w:i w:val="0"/>
        </w:rPr>
        <w:t>6</w:t>
      </w:r>
    </w:p>
    <w:p w:rsidR="000D20C3" w:rsidRPr="000D20C3" w:rsidRDefault="00AB46AD" w:rsidP="000D20C3">
      <w:pPr>
        <w:pStyle w:val="TDC1"/>
        <w:tabs>
          <w:tab w:val="left" w:pos="432"/>
        </w:tabs>
        <w:rPr>
          <w:b w:val="0"/>
          <w:i w:val="0"/>
        </w:rPr>
      </w:pPr>
      <w:hyperlink w:anchor="_Toc381641817" w:history="1">
        <w:r w:rsidR="00215839" w:rsidRPr="004159ED">
          <w:rPr>
            <w:rStyle w:val="Hipervnculo"/>
            <w:b w:val="0"/>
            <w:i w:val="0"/>
          </w:rPr>
          <w:t>5.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Criterios de Evaluación</w:t>
        </w:r>
        <w:r w:rsidR="00215839" w:rsidRPr="004159ED">
          <w:rPr>
            <w:b w:val="0"/>
            <w:i w:val="0"/>
            <w:webHidden/>
          </w:rPr>
          <w:tab/>
        </w:r>
      </w:hyperlink>
      <w:r w:rsidR="00871A11">
        <w:rPr>
          <w:b w:val="0"/>
          <w:i w:val="0"/>
        </w:rPr>
        <w:t>7</w:t>
      </w:r>
    </w:p>
    <w:p w:rsidR="00AC78E8" w:rsidRDefault="006A14D6" w:rsidP="00154FB9">
      <w:pPr>
        <w:pStyle w:val="Ttulo1"/>
        <w:numPr>
          <w:ilvl w:val="0"/>
          <w:numId w:val="0"/>
        </w:numPr>
        <w:jc w:val="center"/>
      </w:pPr>
      <w:r w:rsidRPr="000A2068">
        <w:rPr>
          <w:rFonts w:cs="Arial"/>
          <w:i/>
          <w:sz w:val="20"/>
        </w:rPr>
        <w:fldChar w:fldCharType="end"/>
      </w:r>
    </w:p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Default="00AC78E8" w:rsidP="00AC78E8">
      <w:pPr>
        <w:pStyle w:val="Ttulo1"/>
        <w:numPr>
          <w:ilvl w:val="0"/>
          <w:numId w:val="0"/>
        </w:numPr>
        <w:tabs>
          <w:tab w:val="left" w:pos="240"/>
        </w:tabs>
      </w:pPr>
      <w:r>
        <w:tab/>
      </w:r>
    </w:p>
    <w:p w:rsidR="00976BAE" w:rsidRPr="000A2068" w:rsidRDefault="00976BAE" w:rsidP="00154FB9">
      <w:pPr>
        <w:pStyle w:val="Ttulo1"/>
        <w:numPr>
          <w:ilvl w:val="0"/>
          <w:numId w:val="0"/>
        </w:numPr>
        <w:jc w:val="center"/>
      </w:pPr>
      <w:r w:rsidRPr="00AC78E8">
        <w:br w:type="page"/>
      </w:r>
      <w:r w:rsidR="000D20C3">
        <w:rPr>
          <w:sz w:val="36"/>
        </w:rPr>
        <w:lastRenderedPageBreak/>
        <w:t>Plan de Iteración</w:t>
      </w:r>
      <w:r w:rsidR="000D20C3" w:rsidRPr="000A2068">
        <w:t xml:space="preserve"> </w:t>
      </w:r>
    </w:p>
    <w:p w:rsidR="00976BAE" w:rsidRPr="000A2068" w:rsidRDefault="00976BAE" w:rsidP="00976BAE">
      <w:pPr>
        <w:pStyle w:val="Ttulo1"/>
        <w:numPr>
          <w:ilvl w:val="0"/>
          <w:numId w:val="2"/>
        </w:numPr>
      </w:pPr>
      <w:bookmarkStart w:id="0" w:name="_Toc44671092"/>
      <w:bookmarkStart w:id="1" w:name="1"/>
      <w:bookmarkStart w:id="2" w:name="_Toc77727566"/>
      <w:bookmarkStart w:id="3" w:name="_Toc77467511"/>
      <w:bookmarkStart w:id="4" w:name="_Toc381641793"/>
      <w:bookmarkEnd w:id="0"/>
      <w:r w:rsidRPr="000A2068">
        <w:t>Introducción</w:t>
      </w:r>
      <w:bookmarkEnd w:id="1"/>
      <w:bookmarkEnd w:id="2"/>
      <w:bookmarkEnd w:id="3"/>
      <w:bookmarkEnd w:id="4"/>
      <w:r w:rsidRPr="000A2068">
        <w:t xml:space="preserve"> </w:t>
      </w:r>
    </w:p>
    <w:p w:rsidR="00976BAE" w:rsidRDefault="00976BAE" w:rsidP="00976BAE">
      <w:pPr>
        <w:pStyle w:val="Ttulo2"/>
        <w:numPr>
          <w:ilvl w:val="1"/>
          <w:numId w:val="2"/>
        </w:numPr>
      </w:pPr>
      <w:bookmarkStart w:id="5" w:name="_Toc44671093"/>
      <w:bookmarkStart w:id="6" w:name="1.1"/>
      <w:bookmarkStart w:id="7" w:name="_Toc77727567"/>
      <w:bookmarkStart w:id="8" w:name="_Toc77467512"/>
      <w:bookmarkStart w:id="9" w:name="_Toc381641794"/>
      <w:bookmarkEnd w:id="5"/>
      <w:r w:rsidRPr="000A2068">
        <w:t>Propósito</w:t>
      </w:r>
      <w:bookmarkEnd w:id="6"/>
      <w:bookmarkEnd w:id="7"/>
      <w:bookmarkEnd w:id="8"/>
      <w:bookmarkEnd w:id="9"/>
      <w:r w:rsidRPr="000A2068">
        <w:t xml:space="preserve"> </w:t>
      </w:r>
    </w:p>
    <w:p w:rsidR="000251CF" w:rsidRPr="000251CF" w:rsidRDefault="000251CF" w:rsidP="000251CF"/>
    <w:p w:rsidR="000D20C3" w:rsidRPr="000D20C3" w:rsidRDefault="000D20C3" w:rsidP="000D20C3">
      <w:pPr>
        <w:spacing w:before="34" w:line="277" w:lineRule="auto"/>
        <w:ind w:left="221" w:right="163" w:firstLine="720"/>
        <w:jc w:val="both"/>
        <w:rPr>
          <w:rFonts w:ascii="Arial" w:hAnsi="Arial" w:cs="Arial"/>
          <w:lang w:val="es-VE"/>
        </w:rPr>
      </w:pPr>
      <w:r w:rsidRPr="000D20C3">
        <w:rPr>
          <w:rFonts w:ascii="Arial" w:hAnsi="Arial" w:cs="Arial"/>
          <w:spacing w:val="2"/>
          <w:lang w:val="es-VE"/>
        </w:rPr>
        <w:t>E</w:t>
      </w:r>
      <w:r w:rsidRPr="000D20C3">
        <w:rPr>
          <w:rFonts w:ascii="Arial" w:hAnsi="Arial" w:cs="Arial"/>
          <w:lang w:val="es-VE"/>
        </w:rPr>
        <w:t xml:space="preserve">l </w:t>
      </w:r>
      <w:r w:rsidRPr="000D20C3">
        <w:rPr>
          <w:rFonts w:ascii="Arial" w:hAnsi="Arial" w:cs="Arial"/>
          <w:spacing w:val="4"/>
          <w:lang w:val="es-VE"/>
        </w:rPr>
        <w:t>p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ó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rr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9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7"/>
          <w:lang w:val="es-VE"/>
        </w:rPr>
        <w:t>f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,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y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 xml:space="preserve">a 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ec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ac</w:t>
      </w:r>
      <w:r w:rsidRPr="000D20C3">
        <w:rPr>
          <w:rFonts w:ascii="Arial" w:hAnsi="Arial" w:cs="Arial"/>
          <w:spacing w:val="8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5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="00494DFB">
        <w:rPr>
          <w:rFonts w:ascii="Arial" w:hAnsi="Arial" w:cs="Arial"/>
          <w:lang w:val="es-VE"/>
        </w:rPr>
        <w:t xml:space="preserve"> primera</w:t>
      </w:r>
      <w:r w:rsidR="008946C2">
        <w:rPr>
          <w:rFonts w:ascii="Arial" w:hAnsi="Arial" w:cs="Arial"/>
          <w:spacing w:val="3"/>
          <w:lang w:val="es-VE"/>
        </w:rPr>
        <w:t xml:space="preserve"> </w:t>
      </w:r>
      <w:r w:rsidRPr="00494DFB">
        <w:rPr>
          <w:rFonts w:ascii="Arial" w:hAnsi="Arial" w:cs="Arial"/>
          <w:spacing w:val="-8"/>
          <w:lang w:val="es-VE"/>
        </w:rPr>
        <w:t>i</w:t>
      </w:r>
      <w:r w:rsidRPr="00494DFB">
        <w:rPr>
          <w:rFonts w:ascii="Arial" w:hAnsi="Arial" w:cs="Arial"/>
          <w:spacing w:val="4"/>
          <w:lang w:val="es-VE"/>
        </w:rPr>
        <w:t>t</w:t>
      </w:r>
      <w:r w:rsidRPr="00494DFB">
        <w:rPr>
          <w:rFonts w:ascii="Arial" w:hAnsi="Arial" w:cs="Arial"/>
          <w:spacing w:val="-1"/>
          <w:lang w:val="es-VE"/>
        </w:rPr>
        <w:t>e</w:t>
      </w:r>
      <w:r w:rsidRPr="00494DFB">
        <w:rPr>
          <w:rFonts w:ascii="Arial" w:hAnsi="Arial" w:cs="Arial"/>
          <w:spacing w:val="1"/>
          <w:lang w:val="es-VE"/>
        </w:rPr>
        <w:t>r</w:t>
      </w:r>
      <w:r w:rsidRPr="00494DFB">
        <w:rPr>
          <w:rFonts w:ascii="Arial" w:hAnsi="Arial" w:cs="Arial"/>
          <w:spacing w:val="-1"/>
          <w:lang w:val="es-VE"/>
        </w:rPr>
        <w:t>a</w:t>
      </w:r>
      <w:r w:rsidRPr="00494DFB">
        <w:rPr>
          <w:rFonts w:ascii="Arial" w:hAnsi="Arial" w:cs="Arial"/>
          <w:spacing w:val="3"/>
          <w:lang w:val="es-VE"/>
        </w:rPr>
        <w:t>c</w:t>
      </w:r>
      <w:r w:rsidRPr="00494DFB">
        <w:rPr>
          <w:rFonts w:ascii="Arial" w:hAnsi="Arial" w:cs="Arial"/>
          <w:spacing w:val="-8"/>
          <w:lang w:val="es-VE"/>
        </w:rPr>
        <w:t>i</w:t>
      </w:r>
      <w:r w:rsidRPr="00494DFB">
        <w:rPr>
          <w:rFonts w:ascii="Arial" w:hAnsi="Arial" w:cs="Arial"/>
          <w:spacing w:val="9"/>
          <w:lang w:val="es-VE"/>
        </w:rPr>
        <w:t>ó</w:t>
      </w:r>
      <w:r w:rsidRPr="00494DFB">
        <w:rPr>
          <w:rFonts w:ascii="Arial" w:hAnsi="Arial" w:cs="Arial"/>
          <w:lang w:val="es-VE"/>
        </w:rPr>
        <w:t>n 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7"/>
          <w:lang w:val="es-VE"/>
        </w:rPr>
        <w:t>f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="008946C2">
        <w:rPr>
          <w:rFonts w:ascii="Arial" w:hAnsi="Arial" w:cs="Arial"/>
          <w:spacing w:val="7"/>
          <w:lang w:val="es-VE"/>
        </w:rPr>
        <w:t>Construcción</w:t>
      </w:r>
      <w:r w:rsidRPr="000D20C3">
        <w:rPr>
          <w:rFonts w:ascii="Arial" w:hAnsi="Arial" w:cs="Arial"/>
          <w:lang w:val="es-VE"/>
        </w:rPr>
        <w:t xml:space="preserve"> de</w:t>
      </w:r>
      <w:r w:rsidR="008946C2">
        <w:rPr>
          <w:rFonts w:ascii="Arial" w:hAnsi="Arial" w:cs="Arial"/>
          <w:spacing w:val="7"/>
          <w:lang w:val="es-VE"/>
        </w:rPr>
        <w:t xml:space="preserve">l Sistema de Gestión </w:t>
      </w:r>
      <w:r w:rsidR="00494DFB">
        <w:rPr>
          <w:rFonts w:ascii="Arial" w:hAnsi="Arial" w:cs="Arial"/>
          <w:spacing w:val="7"/>
          <w:lang w:val="es-VE"/>
        </w:rPr>
        <w:t xml:space="preserve">de Servicio Comunitario </w:t>
      </w:r>
      <w:r w:rsidR="008946C2">
        <w:rPr>
          <w:rFonts w:ascii="Arial" w:hAnsi="Arial" w:cs="Arial"/>
          <w:spacing w:val="7"/>
          <w:lang w:val="es-VE"/>
        </w:rPr>
        <w:t>(SIGE</w:t>
      </w:r>
      <w:r w:rsidR="00494DFB">
        <w:rPr>
          <w:rFonts w:ascii="Arial" w:hAnsi="Arial" w:cs="Arial"/>
          <w:spacing w:val="7"/>
          <w:lang w:val="es-VE"/>
        </w:rPr>
        <w:t>SC</w:t>
      </w:r>
      <w:r w:rsidR="008946C2">
        <w:rPr>
          <w:rFonts w:ascii="Arial" w:hAnsi="Arial" w:cs="Arial"/>
          <w:spacing w:val="7"/>
          <w:lang w:val="es-VE"/>
        </w:rPr>
        <w:t>)</w:t>
      </w:r>
      <w:r w:rsidRPr="000D20C3">
        <w:rPr>
          <w:rFonts w:ascii="Arial" w:hAnsi="Arial" w:cs="Arial"/>
          <w:lang w:val="es-VE"/>
        </w:rPr>
        <w:t>.</w:t>
      </w:r>
    </w:p>
    <w:p w:rsidR="000D20C3" w:rsidRPr="000D20C3" w:rsidRDefault="000D20C3" w:rsidP="000D20C3">
      <w:pPr>
        <w:spacing w:before="19" w:line="220" w:lineRule="exact"/>
        <w:rPr>
          <w:rFonts w:ascii="Arial" w:hAnsi="Arial" w:cs="Arial"/>
          <w:sz w:val="22"/>
          <w:szCs w:val="22"/>
          <w:lang w:val="es-VE"/>
        </w:rPr>
      </w:pPr>
    </w:p>
    <w:p w:rsidR="000D20C3" w:rsidRPr="000D20C3" w:rsidRDefault="000D20C3" w:rsidP="000D20C3">
      <w:pPr>
        <w:spacing w:line="275" w:lineRule="auto"/>
        <w:ind w:left="221" w:right="171" w:firstLine="720"/>
        <w:jc w:val="both"/>
        <w:rPr>
          <w:rFonts w:ascii="Arial" w:hAnsi="Arial" w:cs="Arial"/>
          <w:lang w:val="es-VE"/>
        </w:rPr>
      </w:pPr>
      <w:r w:rsidRPr="000D20C3">
        <w:rPr>
          <w:rFonts w:ascii="Arial" w:hAnsi="Arial" w:cs="Arial"/>
          <w:spacing w:val="2"/>
          <w:lang w:val="es-VE"/>
        </w:rPr>
        <w:t>T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d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-5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lang w:val="es-VE"/>
        </w:rPr>
        <w:t>do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9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3"/>
          <w:lang w:val="es-VE"/>
        </w:rPr>
        <w:t>á</w:t>
      </w:r>
      <w:r w:rsidRPr="000D20C3">
        <w:rPr>
          <w:rFonts w:ascii="Arial" w:hAnsi="Arial" w:cs="Arial"/>
          <w:lang w:val="es-VE"/>
        </w:rPr>
        <w:t>m</w:t>
      </w:r>
      <w:r w:rsidRPr="000D20C3">
        <w:rPr>
          <w:rFonts w:ascii="Arial" w:hAnsi="Arial" w:cs="Arial"/>
          <w:spacing w:val="-3"/>
          <w:lang w:val="es-VE"/>
        </w:rPr>
        <w:t>i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3"/>
          <w:lang w:val="es-VE"/>
        </w:rPr>
        <w:t>f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m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to</w:t>
      </w:r>
      <w:r w:rsidRPr="000D20C3">
        <w:rPr>
          <w:rFonts w:ascii="Arial" w:hAnsi="Arial" w:cs="Arial"/>
          <w:spacing w:val="-4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og</w:t>
      </w:r>
      <w:r w:rsidRPr="000D20C3">
        <w:rPr>
          <w:rFonts w:ascii="Arial" w:hAnsi="Arial" w:cs="Arial"/>
          <w:spacing w:val="-8"/>
          <w:lang w:val="es-VE"/>
        </w:rPr>
        <w:t>í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R</w:t>
      </w:r>
      <w:r w:rsidRPr="000D20C3">
        <w:rPr>
          <w:rFonts w:ascii="Arial" w:hAnsi="Arial" w:cs="Arial"/>
          <w:lang w:val="es-VE"/>
        </w:rPr>
        <w:t>UP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l 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rr</w:t>
      </w:r>
      <w:r w:rsidRPr="000D20C3">
        <w:rPr>
          <w:rFonts w:ascii="Arial" w:hAnsi="Arial" w:cs="Arial"/>
          <w:lang w:val="es-VE"/>
        </w:rPr>
        <w:t>ol</w:t>
      </w:r>
      <w:r w:rsidRPr="000D20C3">
        <w:rPr>
          <w:rFonts w:ascii="Arial" w:hAnsi="Arial" w:cs="Arial"/>
          <w:spacing w:val="-7"/>
          <w:lang w:val="es-VE"/>
        </w:rPr>
        <w:t>l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 xml:space="preserve">l </w:t>
      </w:r>
      <w:r w:rsidRPr="000D20C3">
        <w:rPr>
          <w:rFonts w:ascii="Arial" w:hAnsi="Arial" w:cs="Arial"/>
          <w:spacing w:val="5"/>
          <w:lang w:val="es-VE"/>
        </w:rPr>
        <w:t>S</w:t>
      </w:r>
      <w:r w:rsidR="008946C2">
        <w:rPr>
          <w:rFonts w:ascii="Arial" w:hAnsi="Arial" w:cs="Arial"/>
          <w:spacing w:val="-8"/>
          <w:lang w:val="es-VE"/>
        </w:rPr>
        <w:t>IGE</w:t>
      </w:r>
      <w:r w:rsidR="00494DFB">
        <w:rPr>
          <w:rFonts w:ascii="Arial" w:hAnsi="Arial" w:cs="Arial"/>
          <w:spacing w:val="-8"/>
          <w:lang w:val="es-VE"/>
        </w:rPr>
        <w:t>SC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U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5"/>
          <w:lang w:val="es-VE"/>
        </w:rPr>
        <w:t>r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5"/>
          <w:lang w:val="es-VE"/>
        </w:rPr>
        <w:t>S</w:t>
      </w:r>
      <w:r w:rsidRPr="000D20C3">
        <w:rPr>
          <w:rFonts w:ascii="Arial" w:hAnsi="Arial" w:cs="Arial"/>
          <w:lang w:val="es-VE"/>
        </w:rPr>
        <w:t>i</w:t>
      </w:r>
      <w:r w:rsidRPr="000D20C3">
        <w:rPr>
          <w:rFonts w:ascii="Arial" w:hAnsi="Arial" w:cs="Arial"/>
          <w:spacing w:val="-7"/>
          <w:lang w:val="es-VE"/>
        </w:rPr>
        <w:t>m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B</w:t>
      </w:r>
      <w:r w:rsidRPr="000D20C3">
        <w:rPr>
          <w:rFonts w:ascii="Arial" w:hAnsi="Arial" w:cs="Arial"/>
          <w:spacing w:val="8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lí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.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2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spacing w:val="-5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 xml:space="preserve">a 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ac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ce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,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 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bi</w:t>
      </w:r>
      <w:r w:rsidRPr="000D20C3">
        <w:rPr>
          <w:rFonts w:ascii="Arial" w:hAnsi="Arial" w:cs="Arial"/>
          <w:spacing w:val="1"/>
          <w:lang w:val="es-VE"/>
        </w:rPr>
        <w:t>l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 xml:space="preserve">y 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g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8"/>
          <w:lang w:val="es-VE"/>
        </w:rPr>
        <w:t>j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 xml:space="preserve">s 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g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 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l</w:t>
      </w:r>
      <w:r w:rsidRPr="000D20C3">
        <w:rPr>
          <w:rFonts w:ascii="Arial" w:hAnsi="Arial" w:cs="Arial"/>
          <w:spacing w:val="-6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q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po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3"/>
          <w:lang w:val="es-VE"/>
        </w:rPr>
        <w:t>r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.</w:t>
      </w:r>
    </w:p>
    <w:p w:rsidR="000251CF" w:rsidRPr="000D20C3" w:rsidRDefault="000251CF" w:rsidP="000251CF">
      <w:pPr>
        <w:rPr>
          <w:rFonts w:ascii="Arial" w:hAnsi="Arial" w:cs="Arial"/>
          <w:color w:val="1C1C1C"/>
          <w:lang w:val="es-VE"/>
        </w:rPr>
      </w:pPr>
    </w:p>
    <w:p w:rsidR="00BB1030" w:rsidRPr="000251CF" w:rsidRDefault="00BB1030" w:rsidP="000251CF"/>
    <w:p w:rsidR="00976BAE" w:rsidRDefault="00976BAE" w:rsidP="00976BAE">
      <w:pPr>
        <w:pStyle w:val="Ttulo2"/>
        <w:numPr>
          <w:ilvl w:val="1"/>
          <w:numId w:val="2"/>
        </w:numPr>
      </w:pPr>
      <w:bookmarkStart w:id="10" w:name="_Toc44671094"/>
      <w:bookmarkStart w:id="11" w:name="1.2"/>
      <w:bookmarkStart w:id="12" w:name="_Toc77727568"/>
      <w:bookmarkStart w:id="13" w:name="_Toc77467513"/>
      <w:bookmarkStart w:id="14" w:name="_Toc381641795"/>
      <w:bookmarkEnd w:id="10"/>
      <w:r w:rsidRPr="000A2068">
        <w:t>Alcance</w:t>
      </w:r>
      <w:bookmarkEnd w:id="11"/>
      <w:bookmarkEnd w:id="12"/>
      <w:bookmarkEnd w:id="13"/>
      <w:bookmarkEnd w:id="14"/>
      <w:r w:rsidRPr="000A2068">
        <w:t xml:space="preserve"> </w:t>
      </w:r>
    </w:p>
    <w:p w:rsidR="000251CF" w:rsidRDefault="000251CF" w:rsidP="000251CF"/>
    <w:p w:rsidR="00BF6621" w:rsidRPr="00BF6621" w:rsidRDefault="00BF6621" w:rsidP="00BF6621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lang w:val="es-VE"/>
        </w:rPr>
        <w:t xml:space="preserve">l </w:t>
      </w:r>
      <w:r w:rsidRPr="00BF6621">
        <w:rPr>
          <w:rFonts w:ascii="Arial" w:hAnsi="Arial" w:cs="Arial"/>
          <w:spacing w:val="4"/>
          <w:lang w:val="es-VE"/>
        </w:rPr>
        <w:t>p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y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e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á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7"/>
          <w:lang w:val="es-VE"/>
        </w:rPr>
        <w:t>l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de </w:t>
      </w:r>
      <w:proofErr w:type="gramStart"/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8"/>
          <w:lang w:val="es-VE"/>
        </w:rPr>
        <w:t>y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 xml:space="preserve">o 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iv</w:t>
      </w:r>
      <w:r w:rsidRPr="00BF6621">
        <w:rPr>
          <w:rFonts w:ascii="Arial" w:hAnsi="Arial" w:cs="Arial"/>
          <w:lang w:val="es-VE"/>
        </w:rPr>
        <w:t>o</w:t>
      </w:r>
      <w:proofErr w:type="gramEnd"/>
      <w:r w:rsidRPr="00BF6621">
        <w:rPr>
          <w:rFonts w:ascii="Arial" w:hAnsi="Arial" w:cs="Arial"/>
          <w:lang w:val="es-VE"/>
        </w:rPr>
        <w:t xml:space="preserve">  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 xml:space="preserve">, 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42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4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7"/>
          <w:lang w:val="es-VE"/>
        </w:rPr>
        <w:t>f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 xml:space="preserve">a 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6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 xml:space="preserve">a 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.</w:t>
      </w:r>
      <w:r w:rsidRPr="00BF6621">
        <w:rPr>
          <w:rFonts w:ascii="Arial" w:hAnsi="Arial" w:cs="Arial"/>
          <w:spacing w:val="48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47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4"/>
          <w:lang w:val="es-VE"/>
        </w:rPr>
        <w:t>ot</w:t>
      </w:r>
      <w:r w:rsidRPr="00BF6621">
        <w:rPr>
          <w:rFonts w:ascii="Arial" w:hAnsi="Arial" w:cs="Arial"/>
          <w:spacing w:val="-4"/>
          <w:lang w:val="es-VE"/>
        </w:rPr>
        <w:t>iv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4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4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lang w:val="es-VE"/>
        </w:rPr>
        <w:t xml:space="preserve">da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27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(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to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lang w:val="es-VE"/>
        </w:rPr>
        <w:t>da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5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1"/>
          <w:lang w:val="es-VE"/>
        </w:rPr>
        <w:t>)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5"/>
          <w:lang w:val="es-VE"/>
        </w:rPr>
        <w:t>(</w:t>
      </w:r>
      <w:r w:rsidRPr="00BF6621">
        <w:rPr>
          <w:rFonts w:ascii="Arial" w:hAnsi="Arial" w:cs="Arial"/>
          <w:spacing w:val="-7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)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(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)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ga</w:t>
      </w:r>
      <w:r w:rsidRPr="00BF6621">
        <w:rPr>
          <w:rFonts w:ascii="Arial" w:hAnsi="Arial" w:cs="Arial"/>
          <w:spacing w:val="1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za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m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to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h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spacing w:val="-3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que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h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8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d.</w:t>
      </w:r>
    </w:p>
    <w:p w:rsidR="00BF6621" w:rsidRPr="00BF6621" w:rsidRDefault="00BF6621" w:rsidP="00BF6621">
      <w:pPr>
        <w:spacing w:before="1" w:line="240" w:lineRule="exact"/>
        <w:rPr>
          <w:rFonts w:ascii="Arial" w:hAnsi="Arial" w:cs="Arial"/>
          <w:sz w:val="24"/>
          <w:szCs w:val="24"/>
          <w:lang w:val="es-VE"/>
        </w:rPr>
      </w:pPr>
    </w:p>
    <w:p w:rsidR="00BF6621" w:rsidRPr="00BF6621" w:rsidRDefault="00BF6621" w:rsidP="00BF6621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BF6621">
        <w:rPr>
          <w:rFonts w:ascii="Arial" w:hAnsi="Arial" w:cs="Arial"/>
          <w:spacing w:val="1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ib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8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"/>
          <w:lang w:val="es-VE"/>
        </w:rPr>
        <w:t xml:space="preserve"> 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>
        <w:rPr>
          <w:rFonts w:ascii="Arial" w:hAnsi="Arial" w:cs="Arial"/>
          <w:lang w:val="es-VE"/>
        </w:rPr>
        <w:t>ha utilizado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 xml:space="preserve">l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ec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>
        <w:rPr>
          <w:rFonts w:ascii="Arial" w:hAnsi="Arial" w:cs="Arial"/>
          <w:spacing w:val="-8"/>
          <w:lang w:val="es-VE"/>
        </w:rPr>
        <w:t>el modelo de casos de uso</w:t>
      </w:r>
      <w:r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1"/>
          <w:lang w:val="es-VE"/>
        </w:rPr>
        <w:t xml:space="preserve"> </w:t>
      </w:r>
      <w:r w:rsidRPr="00BF6621">
        <w:rPr>
          <w:rFonts w:ascii="Arial" w:hAnsi="Arial" w:cs="Arial"/>
          <w:spacing w:val="5"/>
          <w:lang w:val="es-VE"/>
        </w:rPr>
        <w:t>S</w:t>
      </w:r>
      <w:r>
        <w:rPr>
          <w:rFonts w:ascii="Arial" w:hAnsi="Arial" w:cs="Arial"/>
          <w:spacing w:val="-4"/>
          <w:lang w:val="es-VE"/>
        </w:rPr>
        <w:t>IGE</w:t>
      </w:r>
      <w:r w:rsidR="009F13C5">
        <w:rPr>
          <w:rFonts w:ascii="Arial" w:hAnsi="Arial" w:cs="Arial"/>
          <w:spacing w:val="-4"/>
          <w:lang w:val="es-VE"/>
        </w:rPr>
        <w:t>SC</w:t>
      </w:r>
      <w:r>
        <w:rPr>
          <w:rFonts w:ascii="Arial" w:hAnsi="Arial" w:cs="Arial"/>
          <w:spacing w:val="-4"/>
          <w:lang w:val="es-VE"/>
        </w:rPr>
        <w:t>,</w:t>
      </w:r>
      <w:r>
        <w:rPr>
          <w:rFonts w:ascii="Arial" w:hAnsi="Arial" w:cs="Arial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 d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to</w:t>
      </w:r>
      <w:r w:rsidRPr="00BF6621">
        <w:rPr>
          <w:rFonts w:ascii="Arial" w:hAnsi="Arial" w:cs="Arial"/>
          <w:lang w:val="es-VE"/>
        </w:rPr>
        <w:t>s 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qu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7"/>
          <w:lang w:val="es-VE"/>
        </w:rPr>
        <w:t>f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w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ón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Re</w:t>
      </w:r>
      <w:r w:rsidRPr="00BF6621">
        <w:rPr>
          <w:rFonts w:ascii="Arial" w:hAnsi="Arial" w:cs="Arial"/>
          <w:lang w:val="es-VE"/>
        </w:rPr>
        <w:t>qu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m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to</w:t>
      </w:r>
      <w:r w:rsidRPr="00BF6621">
        <w:rPr>
          <w:rFonts w:ascii="Arial" w:hAnsi="Arial" w:cs="Arial"/>
          <w:lang w:val="es-VE"/>
        </w:rPr>
        <w:t>s 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5"/>
          <w:lang w:val="es-VE"/>
        </w:rPr>
        <w:t>S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.</w:t>
      </w:r>
    </w:p>
    <w:p w:rsidR="000251CF" w:rsidRPr="000251CF" w:rsidRDefault="000251CF" w:rsidP="000251CF">
      <w:pPr>
        <w:rPr>
          <w:lang w:val="es-VE"/>
        </w:rPr>
      </w:pPr>
    </w:p>
    <w:p w:rsidR="00C9504A" w:rsidRDefault="00976BAE" w:rsidP="00C9504A">
      <w:pPr>
        <w:pStyle w:val="Ttulo2"/>
        <w:numPr>
          <w:ilvl w:val="1"/>
          <w:numId w:val="2"/>
        </w:numPr>
      </w:pPr>
      <w:bookmarkStart w:id="15" w:name="_Toc44671095"/>
      <w:bookmarkStart w:id="16" w:name="1.3"/>
      <w:bookmarkStart w:id="17" w:name="_Toc77727569"/>
      <w:bookmarkStart w:id="18" w:name="_Toc77467514"/>
      <w:bookmarkStart w:id="19" w:name="_Toc381641796"/>
      <w:bookmarkEnd w:id="15"/>
      <w:r w:rsidRPr="000A2068">
        <w:t>Definiciones, Siglas y Abreviaciones</w:t>
      </w:r>
      <w:bookmarkEnd w:id="16"/>
      <w:bookmarkEnd w:id="17"/>
      <w:bookmarkEnd w:id="18"/>
      <w:bookmarkEnd w:id="19"/>
      <w:r w:rsidRPr="000A2068">
        <w:t xml:space="preserve"> </w:t>
      </w:r>
    </w:p>
    <w:p w:rsidR="00993872" w:rsidRDefault="00993872" w:rsidP="00993872">
      <w:pPr>
        <w:spacing w:line="220" w:lineRule="exact"/>
        <w:ind w:left="581"/>
      </w:pPr>
    </w:p>
    <w:p w:rsidR="00993872" w:rsidRPr="00993872" w:rsidRDefault="00993872" w:rsidP="00993872">
      <w:pPr>
        <w:spacing w:line="220" w:lineRule="exact"/>
        <w:ind w:left="581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1"/>
          <w:position w:val="-1"/>
          <w:lang w:val="es-VE"/>
        </w:rPr>
        <w:t>S</w:t>
      </w:r>
      <w:r w:rsidRPr="00993872">
        <w:rPr>
          <w:rFonts w:ascii="Arial" w:hAnsi="Arial" w:cs="Arial"/>
          <w:position w:val="-1"/>
          <w:lang w:val="es-VE"/>
        </w:rPr>
        <w:t>e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p</w:t>
      </w:r>
      <w:r w:rsidRPr="00993872">
        <w:rPr>
          <w:rFonts w:ascii="Arial" w:hAnsi="Arial" w:cs="Arial"/>
          <w:spacing w:val="1"/>
          <w:position w:val="-1"/>
          <w:lang w:val="es-VE"/>
        </w:rPr>
        <w:t>r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2"/>
          <w:position w:val="-1"/>
          <w:lang w:val="es-VE"/>
        </w:rPr>
        <w:t>s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spacing w:val="4"/>
          <w:position w:val="-1"/>
          <w:lang w:val="es-VE"/>
        </w:rPr>
        <w:t>t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2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 xml:space="preserve">s </w:t>
      </w:r>
      <w:r w:rsidRPr="00993872">
        <w:rPr>
          <w:rFonts w:ascii="Arial" w:hAnsi="Arial" w:cs="Arial"/>
          <w:spacing w:val="2"/>
          <w:position w:val="-1"/>
          <w:lang w:val="es-VE"/>
        </w:rPr>
        <w:t>s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g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3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s a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3"/>
          <w:position w:val="-1"/>
          <w:lang w:val="es-VE"/>
        </w:rPr>
        <w:t>e</w:t>
      </w:r>
      <w:r w:rsidRPr="00993872">
        <w:rPr>
          <w:rFonts w:ascii="Arial" w:hAnsi="Arial" w:cs="Arial"/>
          <w:spacing w:val="-8"/>
          <w:position w:val="-1"/>
          <w:lang w:val="es-VE"/>
        </w:rPr>
        <w:t>m</w:t>
      </w:r>
      <w:r w:rsidRPr="00993872">
        <w:rPr>
          <w:rFonts w:ascii="Arial" w:hAnsi="Arial" w:cs="Arial"/>
          <w:spacing w:val="4"/>
          <w:position w:val="-1"/>
          <w:lang w:val="es-VE"/>
        </w:rPr>
        <w:t>p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3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r</w:t>
      </w:r>
      <w:r w:rsidRPr="00993872">
        <w:rPr>
          <w:rFonts w:ascii="Arial" w:hAnsi="Arial" w:cs="Arial"/>
          <w:spacing w:val="3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a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1"/>
          <w:position w:val="-1"/>
          <w:lang w:val="es-VE"/>
        </w:rPr>
        <w:t>c</w:t>
      </w:r>
      <w:r w:rsidRPr="00993872">
        <w:rPr>
          <w:rFonts w:ascii="Arial" w:hAnsi="Arial" w:cs="Arial"/>
          <w:spacing w:val="4"/>
          <w:position w:val="-1"/>
          <w:lang w:val="es-VE"/>
        </w:rPr>
        <w:t>o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spacing w:val="4"/>
          <w:position w:val="-1"/>
          <w:lang w:val="es-VE"/>
        </w:rPr>
        <w:t>t</w:t>
      </w:r>
      <w:r w:rsidRPr="00993872">
        <w:rPr>
          <w:rFonts w:ascii="Arial" w:hAnsi="Arial" w:cs="Arial"/>
          <w:spacing w:val="-4"/>
          <w:position w:val="-1"/>
          <w:lang w:val="es-VE"/>
        </w:rPr>
        <w:t>in</w:t>
      </w:r>
      <w:r w:rsidRPr="00993872">
        <w:rPr>
          <w:rFonts w:ascii="Arial" w:hAnsi="Arial" w:cs="Arial"/>
          <w:position w:val="-1"/>
          <w:lang w:val="es-VE"/>
        </w:rPr>
        <w:t>u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8"/>
          <w:position w:val="-1"/>
          <w:lang w:val="es-VE"/>
        </w:rPr>
        <w:t>ó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position w:val="-1"/>
          <w:lang w:val="es-VE"/>
        </w:rPr>
        <w:t>,</w:t>
      </w:r>
      <w:r w:rsidRPr="00993872">
        <w:rPr>
          <w:rFonts w:ascii="Arial" w:hAnsi="Arial" w:cs="Arial"/>
          <w:spacing w:val="4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1"/>
          <w:position w:val="-1"/>
          <w:lang w:val="es-VE"/>
        </w:rPr>
        <w:t>c</w:t>
      </w:r>
      <w:r w:rsidRPr="00993872">
        <w:rPr>
          <w:rFonts w:ascii="Arial" w:hAnsi="Arial" w:cs="Arial"/>
          <w:spacing w:val="4"/>
          <w:position w:val="-1"/>
          <w:lang w:val="es-VE"/>
        </w:rPr>
        <w:t>o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2"/>
          <w:position w:val="-1"/>
          <w:lang w:val="es-VE"/>
        </w:rPr>
        <w:t xml:space="preserve"> s</w:t>
      </w:r>
      <w:r w:rsidRPr="00993872">
        <w:rPr>
          <w:rFonts w:ascii="Arial" w:hAnsi="Arial" w:cs="Arial"/>
          <w:position w:val="-1"/>
          <w:lang w:val="es-VE"/>
        </w:rPr>
        <w:t>u</w:t>
      </w:r>
      <w:r w:rsidRPr="00993872">
        <w:rPr>
          <w:rFonts w:ascii="Arial" w:hAnsi="Arial" w:cs="Arial"/>
          <w:spacing w:val="2"/>
          <w:position w:val="-1"/>
          <w:lang w:val="es-VE"/>
        </w:rPr>
        <w:t xml:space="preserve"> s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g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1"/>
          <w:position w:val="-1"/>
          <w:lang w:val="es-VE"/>
        </w:rPr>
        <w:t>f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do</w:t>
      </w:r>
      <w:r w:rsidRPr="00993872">
        <w:rPr>
          <w:rFonts w:ascii="Arial" w:hAnsi="Arial" w:cs="Arial"/>
          <w:spacing w:val="6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y</w:t>
      </w:r>
      <w:r w:rsidRPr="00993872">
        <w:rPr>
          <w:rFonts w:ascii="Arial" w:hAnsi="Arial" w:cs="Arial"/>
          <w:spacing w:val="-6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d</w:t>
      </w:r>
      <w:r w:rsidRPr="00993872">
        <w:rPr>
          <w:rFonts w:ascii="Arial" w:hAnsi="Arial" w:cs="Arial"/>
          <w:spacing w:val="3"/>
          <w:position w:val="-1"/>
          <w:lang w:val="es-VE"/>
        </w:rPr>
        <w:t>e</w:t>
      </w:r>
      <w:r w:rsidRPr="00993872">
        <w:rPr>
          <w:rFonts w:ascii="Arial" w:hAnsi="Arial" w:cs="Arial"/>
          <w:spacing w:val="-3"/>
          <w:position w:val="-1"/>
          <w:lang w:val="es-VE"/>
        </w:rPr>
        <w:t>f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n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8"/>
          <w:position w:val="-1"/>
          <w:lang w:val="es-VE"/>
        </w:rPr>
        <w:t>o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2"/>
          <w:position w:val="-1"/>
          <w:lang w:val="es-VE"/>
        </w:rPr>
        <w:t>s</w:t>
      </w:r>
      <w:r w:rsidRPr="00993872">
        <w:rPr>
          <w:rFonts w:ascii="Arial" w:hAnsi="Arial" w:cs="Arial"/>
          <w:position w:val="-1"/>
          <w:lang w:val="es-VE"/>
        </w:rPr>
        <w:t>:</w:t>
      </w:r>
    </w:p>
    <w:p w:rsidR="000251CF" w:rsidRPr="00993872" w:rsidRDefault="000251CF" w:rsidP="000251CF">
      <w:pPr>
        <w:rPr>
          <w:lang w:val="es-VE"/>
        </w:rPr>
      </w:pPr>
    </w:p>
    <w:p w:rsidR="00BF6621" w:rsidRPr="00BF6621" w:rsidRDefault="00BF6621" w:rsidP="00BB1030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F6621">
        <w:rPr>
          <w:rFonts w:ascii="Arial" w:hAnsi="Arial" w:cs="Arial"/>
          <w:b/>
          <w:spacing w:val="-4"/>
          <w:lang w:val="es-VE"/>
        </w:rPr>
        <w:t>A</w:t>
      </w:r>
      <w:r w:rsidRPr="00BF6621">
        <w:rPr>
          <w:rFonts w:ascii="Arial" w:hAnsi="Arial" w:cs="Arial"/>
          <w:b/>
          <w:spacing w:val="-1"/>
          <w:lang w:val="es-VE"/>
        </w:rPr>
        <w:t>c</w:t>
      </w:r>
      <w:r w:rsidRPr="00BF6621">
        <w:rPr>
          <w:rFonts w:ascii="Arial" w:hAnsi="Arial" w:cs="Arial"/>
          <w:b/>
          <w:spacing w:val="4"/>
          <w:lang w:val="es-VE"/>
        </w:rPr>
        <w:t>to</w:t>
      </w:r>
      <w:r w:rsidRPr="00BF6621">
        <w:rPr>
          <w:rFonts w:ascii="Arial" w:hAnsi="Arial" w:cs="Arial"/>
          <w:b/>
          <w:spacing w:val="1"/>
          <w:lang w:val="es-VE"/>
        </w:rPr>
        <w:t>r</w:t>
      </w:r>
      <w:r w:rsidRPr="00BF6621">
        <w:rPr>
          <w:rFonts w:ascii="Arial" w:hAnsi="Arial" w:cs="Arial"/>
          <w:b/>
          <w:spacing w:val="-1"/>
          <w:lang w:val="es-VE"/>
        </w:rPr>
        <w:t>e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lang w:val="es-VE"/>
        </w:rPr>
        <w:t>:</w:t>
      </w:r>
      <w:r w:rsidRPr="00BF6621">
        <w:rPr>
          <w:rFonts w:ascii="Arial" w:hAnsi="Arial" w:cs="Arial"/>
          <w:b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go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x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que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in</w:t>
      </w:r>
      <w:r w:rsidRPr="00BF6621">
        <w:rPr>
          <w:rFonts w:ascii="Arial" w:hAnsi="Arial" w:cs="Arial"/>
          <w:lang w:val="es-VE"/>
        </w:rPr>
        <w:t>te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úa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5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-1"/>
          <w:lang w:val="es-VE"/>
        </w:rPr>
        <w:t>a</w:t>
      </w:r>
      <w:r>
        <w:rPr>
          <w:rFonts w:ascii="Arial" w:hAnsi="Arial" w:cs="Arial"/>
          <w:spacing w:val="-1"/>
          <w:lang w:val="es-VE"/>
        </w:rPr>
        <w:t>.</w:t>
      </w:r>
    </w:p>
    <w:p w:rsidR="00BF6621" w:rsidRPr="00BF6621" w:rsidRDefault="00BF6621" w:rsidP="00BB1030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F6621">
        <w:rPr>
          <w:rFonts w:ascii="Arial" w:hAnsi="Arial" w:cs="Arial"/>
          <w:b/>
          <w:spacing w:val="-1"/>
          <w:lang w:val="es-VE"/>
        </w:rPr>
        <w:t>Ca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spacing w:val="4"/>
          <w:lang w:val="es-VE"/>
        </w:rPr>
        <w:t>o</w:t>
      </w:r>
      <w:r w:rsidRPr="00BF6621">
        <w:rPr>
          <w:rFonts w:ascii="Arial" w:hAnsi="Arial" w:cs="Arial"/>
          <w:b/>
          <w:lang w:val="es-VE"/>
        </w:rPr>
        <w:t>s</w:t>
      </w:r>
      <w:r w:rsidRPr="00BF6621">
        <w:rPr>
          <w:rFonts w:ascii="Arial" w:hAnsi="Arial" w:cs="Arial"/>
          <w:b/>
          <w:spacing w:val="24"/>
          <w:lang w:val="es-VE"/>
        </w:rPr>
        <w:t xml:space="preserve"> </w:t>
      </w:r>
      <w:r w:rsidRPr="00BF6621">
        <w:rPr>
          <w:rFonts w:ascii="Arial" w:hAnsi="Arial" w:cs="Arial"/>
          <w:b/>
          <w:lang w:val="es-VE"/>
        </w:rPr>
        <w:t>de</w:t>
      </w:r>
      <w:r w:rsidRPr="00BF6621">
        <w:rPr>
          <w:rFonts w:ascii="Arial" w:hAnsi="Arial" w:cs="Arial"/>
          <w:b/>
          <w:spacing w:val="25"/>
          <w:lang w:val="es-VE"/>
        </w:rPr>
        <w:t xml:space="preserve"> </w:t>
      </w:r>
      <w:r w:rsidRPr="00BF6621">
        <w:rPr>
          <w:rFonts w:ascii="Arial" w:hAnsi="Arial" w:cs="Arial"/>
          <w:b/>
          <w:lang w:val="es-VE"/>
        </w:rPr>
        <w:t>U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spacing w:val="4"/>
          <w:lang w:val="es-VE"/>
        </w:rPr>
        <w:t>o</w:t>
      </w:r>
      <w:r w:rsidRPr="00BF6621">
        <w:rPr>
          <w:rFonts w:ascii="Arial" w:hAnsi="Arial" w:cs="Arial"/>
          <w:b/>
          <w:lang w:val="es-VE"/>
        </w:rPr>
        <w:t>: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ec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que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18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za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1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de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v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lang w:val="es-VE"/>
        </w:rPr>
        <w:t>t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3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.</w:t>
      </w:r>
    </w:p>
    <w:p w:rsidR="009F13C5" w:rsidRPr="00807548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rPr>
          <w:rFonts w:ascii="Arial" w:eastAsia="Arial" w:hAnsi="Arial" w:cs="Arial"/>
          <w:color w:val="000000"/>
          <w:u w:val="single"/>
        </w:rPr>
      </w:pPr>
      <w:proofErr w:type="spellStart"/>
      <w:r w:rsidRPr="009F13C5">
        <w:rPr>
          <w:rFonts w:ascii="Arial" w:eastAsia="Arial" w:hAnsi="Arial" w:cs="Arial"/>
          <w:b/>
          <w:color w:val="000000"/>
        </w:rPr>
        <w:t>DEx</w:t>
      </w:r>
      <w:proofErr w:type="spellEnd"/>
      <w:r w:rsidRPr="009F13C5">
        <w:rPr>
          <w:rFonts w:ascii="Arial" w:eastAsia="Arial" w:hAnsi="Arial" w:cs="Arial"/>
          <w:color w:val="000000"/>
        </w:rPr>
        <w:t>:</w:t>
      </w:r>
      <w:r w:rsidRPr="00807548">
        <w:rPr>
          <w:rFonts w:ascii="Arial" w:eastAsia="Arial" w:hAnsi="Arial" w:cs="Arial"/>
          <w:color w:val="000000"/>
        </w:rPr>
        <w:t xml:space="preserve"> Decanato de Extensión.</w:t>
      </w:r>
    </w:p>
    <w:p w:rsidR="00A22E9C" w:rsidRPr="00A22E9C" w:rsidRDefault="00A22E9C" w:rsidP="00A22E9C">
      <w:pPr>
        <w:pStyle w:val="Textoindependiente"/>
        <w:numPr>
          <w:ilvl w:val="0"/>
          <w:numId w:val="6"/>
        </w:numPr>
        <w:shd w:val="clear" w:color="auto" w:fill="FFFFFF"/>
        <w:tabs>
          <w:tab w:val="left" w:pos="0"/>
        </w:tabs>
        <w:suppressAutoHyphens/>
        <w:spacing w:after="0" w:line="271" w:lineRule="auto"/>
        <w:jc w:val="both"/>
        <w:rPr>
          <w:rFonts w:ascii="Arial" w:hAnsi="Arial" w:cs="Arial"/>
          <w:color w:val="222222"/>
          <w:lang w:val="es-VE"/>
        </w:rPr>
      </w:pPr>
      <w:r>
        <w:rPr>
          <w:rFonts w:ascii="Arial" w:hAnsi="Arial" w:cs="Arial"/>
          <w:b/>
          <w:bCs/>
          <w:color w:val="222222"/>
          <w:lang w:val="es-VE"/>
        </w:rPr>
        <w:t>ER</w:t>
      </w:r>
      <w:r w:rsidR="00CE2567">
        <w:rPr>
          <w:rFonts w:ascii="Arial" w:hAnsi="Arial" w:cs="Arial"/>
          <w:b/>
          <w:bCs/>
          <w:color w:val="222222"/>
          <w:lang w:val="es-VE"/>
        </w:rPr>
        <w:t>E</w:t>
      </w:r>
      <w:r w:rsidRPr="00A22E9C">
        <w:rPr>
          <w:rFonts w:ascii="Arial" w:hAnsi="Arial" w:cs="Arial"/>
          <w:b/>
          <w:bCs/>
          <w:color w:val="222222"/>
          <w:lang w:val="es-VE"/>
        </w:rPr>
        <w:t xml:space="preserve">: </w:t>
      </w:r>
      <w:r>
        <w:rPr>
          <w:rFonts w:ascii="Arial" w:hAnsi="Arial" w:cs="Arial"/>
          <w:color w:val="222222"/>
          <w:lang w:val="es-VE"/>
        </w:rPr>
        <w:t>Entidad Relación</w:t>
      </w:r>
      <w:r w:rsidR="00CE2567">
        <w:rPr>
          <w:rFonts w:ascii="Arial" w:hAnsi="Arial" w:cs="Arial"/>
          <w:color w:val="222222"/>
          <w:lang w:val="es-VE"/>
        </w:rPr>
        <w:t xml:space="preserve"> Extendido</w:t>
      </w:r>
      <w:r w:rsidRPr="00A22E9C">
        <w:rPr>
          <w:rFonts w:ascii="Arial" w:hAnsi="Arial" w:cs="Arial"/>
          <w:color w:val="222222"/>
          <w:lang w:val="es-VE"/>
        </w:rPr>
        <w:t>.</w:t>
      </w:r>
    </w:p>
    <w:p w:rsidR="000251CF" w:rsidRPr="000251CF" w:rsidRDefault="000251CF" w:rsidP="000251CF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0251CF">
        <w:rPr>
          <w:rFonts w:ascii="Arial" w:hAnsi="Arial" w:cs="Arial"/>
          <w:b/>
          <w:bCs/>
          <w:color w:val="1C1C1C"/>
          <w:lang w:val="es-VE" w:eastAsia="es-VE"/>
        </w:rPr>
        <w:t xml:space="preserve">RUP: </w:t>
      </w:r>
      <w:r w:rsidRPr="000251CF">
        <w:rPr>
          <w:rFonts w:ascii="Arial" w:hAnsi="Arial" w:cs="Arial"/>
          <w:color w:val="1C1C1C"/>
          <w:lang w:val="es-VE" w:eastAsia="es-VE"/>
        </w:rPr>
        <w:t xml:space="preserve">Son las siglas de </w:t>
      </w:r>
      <w:proofErr w:type="spellStart"/>
      <w:r w:rsidRPr="000251CF">
        <w:rPr>
          <w:rFonts w:ascii="Arial" w:hAnsi="Arial" w:cs="Arial"/>
          <w:color w:val="1C1C1C"/>
          <w:lang w:val="es-VE" w:eastAsia="es-VE"/>
        </w:rPr>
        <w:t>Rational</w:t>
      </w:r>
      <w:proofErr w:type="spellEnd"/>
      <w:r w:rsidRPr="000251CF">
        <w:rPr>
          <w:rFonts w:ascii="Arial" w:hAnsi="Arial" w:cs="Arial"/>
          <w:color w:val="1C1C1C"/>
          <w:lang w:val="es-VE" w:eastAsia="es-VE"/>
        </w:rPr>
        <w:t xml:space="preserve"> </w:t>
      </w:r>
      <w:proofErr w:type="spellStart"/>
      <w:r w:rsidRPr="000251CF">
        <w:rPr>
          <w:rFonts w:ascii="Arial" w:hAnsi="Arial" w:cs="Arial"/>
          <w:color w:val="1C1C1C"/>
          <w:lang w:val="es-VE" w:eastAsia="es-VE"/>
        </w:rPr>
        <w:t>Unified</w:t>
      </w:r>
      <w:proofErr w:type="spellEnd"/>
      <w:r w:rsidRPr="000251CF">
        <w:rPr>
          <w:rFonts w:ascii="Arial" w:hAnsi="Arial" w:cs="Arial"/>
          <w:color w:val="1C1C1C"/>
          <w:lang w:val="es-VE" w:eastAsia="es-VE"/>
        </w:rPr>
        <w:t xml:space="preserve"> </w:t>
      </w:r>
      <w:proofErr w:type="spellStart"/>
      <w:r w:rsidRPr="000251CF">
        <w:rPr>
          <w:rFonts w:ascii="Arial" w:hAnsi="Arial" w:cs="Arial"/>
          <w:color w:val="1C1C1C"/>
          <w:lang w:val="es-VE" w:eastAsia="es-VE"/>
        </w:rPr>
        <w:t>Process</w:t>
      </w:r>
      <w:proofErr w:type="spellEnd"/>
      <w:r w:rsidRPr="000251CF">
        <w:rPr>
          <w:rFonts w:ascii="Arial" w:hAnsi="Arial" w:cs="Arial"/>
          <w:color w:val="1C1C1C"/>
          <w:lang w:val="es-VE" w:eastAsia="es-VE"/>
        </w:rPr>
        <w:t>. Se trata de una metodología para describir el proceso de desarrollo de software.</w:t>
      </w:r>
    </w:p>
    <w:p w:rsidR="00BB1030" w:rsidRPr="000251CF" w:rsidRDefault="000251CF" w:rsidP="00BB1030">
      <w:pPr>
        <w:widowControl/>
        <w:numPr>
          <w:ilvl w:val="0"/>
          <w:numId w:val="6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0251CF">
        <w:rPr>
          <w:rFonts w:ascii="Arial" w:hAnsi="Arial" w:cs="Arial"/>
          <w:b/>
          <w:bCs/>
          <w:color w:val="1C1C1C"/>
          <w:lang w:val="es-VE" w:eastAsia="es-VE"/>
        </w:rPr>
        <w:t>SIGE</w:t>
      </w:r>
      <w:r w:rsidR="009F13C5">
        <w:rPr>
          <w:rFonts w:ascii="Arial" w:hAnsi="Arial" w:cs="Arial"/>
          <w:b/>
          <w:bCs/>
          <w:color w:val="1C1C1C"/>
          <w:lang w:val="es-VE" w:eastAsia="es-VE"/>
        </w:rPr>
        <w:t>SC</w:t>
      </w:r>
      <w:r w:rsidRPr="000251CF">
        <w:rPr>
          <w:rFonts w:ascii="Arial" w:hAnsi="Arial" w:cs="Arial"/>
          <w:b/>
          <w:bCs/>
          <w:color w:val="1C1C1C"/>
          <w:lang w:val="es-VE" w:eastAsia="es-VE"/>
        </w:rPr>
        <w:t>:</w:t>
      </w:r>
      <w:r w:rsidRPr="000251CF">
        <w:rPr>
          <w:rFonts w:ascii="Arial" w:hAnsi="Arial" w:cs="Arial"/>
          <w:color w:val="1C1C1C"/>
          <w:lang w:val="es-VE" w:eastAsia="es-VE"/>
        </w:rPr>
        <w:t xml:space="preserve"> Sistema de Gestión de </w:t>
      </w:r>
      <w:r w:rsidR="00904914">
        <w:rPr>
          <w:rFonts w:ascii="Arial" w:hAnsi="Arial" w:cs="Arial"/>
          <w:color w:val="1C1C1C"/>
          <w:lang w:val="es-VE" w:eastAsia="es-VE"/>
        </w:rPr>
        <w:t>Servicio Comunitario</w:t>
      </w:r>
      <w:r w:rsidRPr="000251CF">
        <w:rPr>
          <w:rFonts w:ascii="Arial" w:hAnsi="Arial" w:cs="Arial"/>
          <w:color w:val="1C1C1C"/>
          <w:lang w:val="es-VE" w:eastAsia="es-VE"/>
        </w:rPr>
        <w:t>.</w:t>
      </w:r>
    </w:p>
    <w:p w:rsidR="00BB1030" w:rsidRPr="009F13C5" w:rsidRDefault="000251CF" w:rsidP="00BB1030">
      <w:pPr>
        <w:widowControl/>
        <w:numPr>
          <w:ilvl w:val="0"/>
          <w:numId w:val="6"/>
        </w:numPr>
        <w:spacing w:after="120" w:line="276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B1030">
        <w:rPr>
          <w:rFonts w:ascii="Arial" w:hAnsi="Arial" w:cs="Arial"/>
          <w:b/>
          <w:bCs/>
          <w:color w:val="1C1C1C"/>
          <w:lang w:val="es-VE" w:eastAsia="es-VE"/>
        </w:rPr>
        <w:t>USB:</w:t>
      </w:r>
      <w:r w:rsidRPr="00BB1030">
        <w:rPr>
          <w:rFonts w:ascii="Arial" w:hAnsi="Arial" w:cs="Arial"/>
          <w:color w:val="1C1C1C"/>
          <w:lang w:val="es-VE" w:eastAsia="es-VE"/>
        </w:rPr>
        <w:t xml:space="preserve"> Universidad Simón Bolívar.</w:t>
      </w:r>
    </w:p>
    <w:p w:rsidR="009F13C5" w:rsidRPr="009F13C5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rPr>
          <w:rFonts w:ascii="Arial" w:eastAsia="Arial" w:hAnsi="Arial" w:cs="Arial"/>
          <w:color w:val="000000"/>
          <w:u w:val="single"/>
          <w:lang w:val="es-VE"/>
        </w:rPr>
      </w:pPr>
      <w:r w:rsidRPr="009F13C5">
        <w:rPr>
          <w:rFonts w:ascii="Arial" w:eastAsia="Arial" w:hAnsi="Arial" w:cs="Arial"/>
          <w:b/>
          <w:color w:val="000000"/>
          <w:lang w:val="es-VE"/>
        </w:rPr>
        <w:t>CFCG</w:t>
      </w:r>
      <w:r w:rsidRPr="009F13C5">
        <w:rPr>
          <w:rFonts w:ascii="Arial" w:eastAsia="Arial" w:hAnsi="Arial" w:cs="Arial"/>
          <w:color w:val="000000"/>
          <w:lang w:val="es-VE"/>
        </w:rPr>
        <w:t>:</w:t>
      </w:r>
      <w:r w:rsidRPr="00807548">
        <w:rPr>
          <w:rFonts w:ascii="Arial" w:eastAsia="Arial" w:hAnsi="Arial" w:cs="Arial"/>
          <w:color w:val="000000"/>
          <w:lang w:val="es-VE"/>
        </w:rPr>
        <w:t xml:space="preserve"> Coordinación de Formación Complementaria General.</w:t>
      </w:r>
    </w:p>
    <w:p w:rsidR="009F13C5" w:rsidRPr="00807548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jc w:val="both"/>
        <w:rPr>
          <w:lang w:val="es-VE"/>
        </w:rPr>
      </w:pPr>
      <w:r w:rsidRPr="009F13C5">
        <w:rPr>
          <w:rFonts w:ascii="Arial" w:eastAsia="Arial" w:hAnsi="Arial" w:cs="Arial"/>
          <w:b/>
          <w:color w:val="000000"/>
          <w:lang w:val="es-VE"/>
        </w:rPr>
        <w:t>ERS:</w:t>
      </w:r>
      <w:r w:rsidRPr="00807548">
        <w:rPr>
          <w:rFonts w:ascii="Arial" w:eastAsia="Arial" w:hAnsi="Arial" w:cs="Arial"/>
          <w:color w:val="000000"/>
          <w:lang w:val="es-VE"/>
        </w:rPr>
        <w:t xml:space="preserve"> Especificación de Requerimientos de Software.</w:t>
      </w:r>
    </w:p>
    <w:p w:rsidR="009F13C5" w:rsidRPr="004666F4" w:rsidRDefault="004666F4" w:rsidP="00CF4D75">
      <w:pPr>
        <w:numPr>
          <w:ilvl w:val="0"/>
          <w:numId w:val="6"/>
        </w:numPr>
        <w:suppressAutoHyphens/>
        <w:spacing w:line="360" w:lineRule="auto"/>
        <w:ind w:hanging="436"/>
        <w:contextualSpacing/>
        <w:rPr>
          <w:rFonts w:ascii="Arial" w:eastAsia="Arial" w:hAnsi="Arial" w:cs="Arial"/>
          <w:b/>
          <w:color w:val="000000"/>
          <w:lang w:val="es-VE"/>
        </w:rPr>
      </w:pPr>
      <w:r w:rsidRPr="004666F4">
        <w:rPr>
          <w:rFonts w:ascii="Arial" w:eastAsia="Arial" w:hAnsi="Arial" w:cs="Arial"/>
          <w:b/>
          <w:color w:val="000000"/>
          <w:lang w:val="es-VE"/>
        </w:rPr>
        <w:t>DAS:</w:t>
      </w:r>
      <w:r>
        <w:rPr>
          <w:rFonts w:ascii="Arial" w:eastAsia="Arial" w:hAnsi="Arial" w:cs="Arial"/>
          <w:b/>
          <w:color w:val="000000"/>
          <w:lang w:val="es-VE"/>
        </w:rPr>
        <w:t xml:space="preserve"> </w:t>
      </w:r>
      <w:r>
        <w:rPr>
          <w:rFonts w:ascii="Arial" w:eastAsia="Arial" w:hAnsi="Arial" w:cs="Arial"/>
          <w:color w:val="000000"/>
          <w:lang w:val="es-VE"/>
        </w:rPr>
        <w:t>Documento de Arquitectura de Software.</w:t>
      </w:r>
    </w:p>
    <w:p w:rsidR="009F13C5" w:rsidRPr="00BB1030" w:rsidRDefault="009F13C5" w:rsidP="009F13C5">
      <w:pPr>
        <w:widowControl/>
        <w:spacing w:after="120" w:line="276" w:lineRule="auto"/>
        <w:ind w:left="720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</w:p>
    <w:p w:rsidR="00BB1030" w:rsidRPr="00BB1030" w:rsidRDefault="00BB1030" w:rsidP="00BB1030">
      <w:pPr>
        <w:widowControl/>
        <w:spacing w:after="120" w:line="276" w:lineRule="auto"/>
        <w:ind w:left="720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</w:p>
    <w:p w:rsidR="00993872" w:rsidRDefault="00C875D5" w:rsidP="00993872">
      <w:pPr>
        <w:pStyle w:val="Ttulo2"/>
        <w:numPr>
          <w:ilvl w:val="1"/>
          <w:numId w:val="2"/>
        </w:numPr>
      </w:pPr>
      <w:bookmarkStart w:id="20" w:name="_Toc77467516"/>
      <w:bookmarkStart w:id="21" w:name="_Toc381641797"/>
      <w:bookmarkStart w:id="22" w:name="1.5"/>
      <w:bookmarkStart w:id="23" w:name="_Toc77727571"/>
      <w:bookmarkEnd w:id="20"/>
      <w:r w:rsidRPr="000A2068">
        <w:t>Referencias</w:t>
      </w:r>
      <w:bookmarkEnd w:id="21"/>
      <w:r w:rsidRPr="000A2068">
        <w:t xml:space="preserve"> </w:t>
      </w:r>
    </w:p>
    <w:p w:rsidR="00CF4D75" w:rsidRPr="00CF4D75" w:rsidRDefault="00CF4D75" w:rsidP="00CF4D75">
      <w:pPr>
        <w:pStyle w:val="Prrafodelista"/>
        <w:numPr>
          <w:ilvl w:val="3"/>
          <w:numId w:val="20"/>
        </w:numPr>
        <w:ind w:left="709" w:hanging="425"/>
        <w:jc w:val="both"/>
        <w:rPr>
          <w:rFonts w:ascii="Arial" w:hAnsi="Arial" w:cs="Arial"/>
        </w:rPr>
      </w:pPr>
      <w:r w:rsidRPr="00CF4D75">
        <w:rPr>
          <w:rFonts w:ascii="Arial" w:hAnsi="Arial" w:cs="Arial"/>
        </w:rPr>
        <w:t xml:space="preserve"> Plan</w:t>
      </w:r>
      <w:r w:rsidR="0084124C">
        <w:rPr>
          <w:rFonts w:ascii="Arial" w:hAnsi="Arial" w:cs="Arial"/>
        </w:rPr>
        <w:t xml:space="preserve"> de Iteración. Versión 7</w:t>
      </w:r>
      <w:r>
        <w:rPr>
          <w:rFonts w:ascii="Arial" w:hAnsi="Arial" w:cs="Arial"/>
        </w:rPr>
        <w:t>.</w:t>
      </w:r>
      <w:r w:rsidR="00F5488F">
        <w:rPr>
          <w:rFonts w:ascii="Arial" w:hAnsi="Arial" w:cs="Arial"/>
        </w:rPr>
        <w:t>0.</w:t>
      </w:r>
    </w:p>
    <w:p w:rsidR="00993872" w:rsidRPr="00993872" w:rsidRDefault="00993872" w:rsidP="00CF4D75">
      <w:pPr>
        <w:pStyle w:val="Ttulo2"/>
        <w:numPr>
          <w:ilvl w:val="0"/>
          <w:numId w:val="20"/>
        </w:numPr>
        <w:ind w:hanging="436"/>
        <w:rPr>
          <w:b w:val="0"/>
        </w:rPr>
      </w:pPr>
      <w:r w:rsidRPr="00993872">
        <w:rPr>
          <w:b w:val="0"/>
          <w:lang w:val="es-VE"/>
        </w:rPr>
        <w:t>D</w:t>
      </w:r>
      <w:r w:rsidRPr="00993872">
        <w:rPr>
          <w:b w:val="0"/>
          <w:spacing w:val="3"/>
          <w:lang w:val="es-VE"/>
        </w:rPr>
        <w:t>o</w:t>
      </w:r>
      <w:r w:rsidRPr="00993872">
        <w:rPr>
          <w:b w:val="0"/>
          <w:spacing w:val="-1"/>
          <w:lang w:val="es-VE"/>
        </w:rPr>
        <w:t>c</w:t>
      </w:r>
      <w:r w:rsidRPr="00993872">
        <w:rPr>
          <w:b w:val="0"/>
          <w:lang w:val="es-VE"/>
        </w:rPr>
        <w:t>u</w:t>
      </w:r>
      <w:r w:rsidRPr="00993872">
        <w:rPr>
          <w:b w:val="0"/>
          <w:spacing w:val="-8"/>
          <w:lang w:val="es-VE"/>
        </w:rPr>
        <w:t>m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4"/>
          <w:lang w:val="es-VE"/>
        </w:rPr>
        <w:t>n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o</w:t>
      </w:r>
      <w:r w:rsidRPr="00993872">
        <w:rPr>
          <w:b w:val="0"/>
          <w:spacing w:val="6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-3"/>
          <w:lang w:val="es-VE"/>
        </w:rPr>
        <w:t xml:space="preserve"> </w:t>
      </w:r>
      <w:r w:rsidRPr="00993872">
        <w:rPr>
          <w:b w:val="0"/>
          <w:spacing w:val="-4"/>
          <w:lang w:val="es-VE"/>
        </w:rPr>
        <w:t>l</w:t>
      </w:r>
      <w:r w:rsidRPr="00993872">
        <w:rPr>
          <w:b w:val="0"/>
          <w:lang w:val="es-VE"/>
        </w:rPr>
        <w:t>a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spacing w:val="-4"/>
          <w:lang w:val="es-VE"/>
        </w:rPr>
        <w:t>A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lang w:val="es-VE"/>
        </w:rPr>
        <w:t>q</w:t>
      </w:r>
      <w:r w:rsidRPr="00993872">
        <w:rPr>
          <w:b w:val="0"/>
          <w:spacing w:val="4"/>
          <w:lang w:val="es-VE"/>
        </w:rPr>
        <w:t>u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spacing w:val="-1"/>
          <w:lang w:val="es-VE"/>
        </w:rPr>
        <w:t>ec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u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lang w:val="es-VE"/>
        </w:rPr>
        <w:t>a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1"/>
          <w:lang w:val="es-VE"/>
        </w:rPr>
        <w:t xml:space="preserve"> S</w:t>
      </w:r>
      <w:r w:rsidRPr="00993872">
        <w:rPr>
          <w:b w:val="0"/>
          <w:spacing w:val="4"/>
          <w:lang w:val="es-VE"/>
        </w:rPr>
        <w:t>o</w:t>
      </w:r>
      <w:r w:rsidRPr="00993872">
        <w:rPr>
          <w:b w:val="0"/>
          <w:spacing w:val="-7"/>
          <w:lang w:val="es-VE"/>
        </w:rPr>
        <w:t>f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w</w:t>
      </w:r>
      <w:r w:rsidRPr="00993872">
        <w:rPr>
          <w:b w:val="0"/>
          <w:spacing w:val="-1"/>
          <w:lang w:val="es-VE"/>
        </w:rPr>
        <w:t>a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lang w:val="es-VE"/>
        </w:rPr>
        <w:t>. V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2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="0084124C">
        <w:rPr>
          <w:b w:val="0"/>
          <w:lang w:val="es-VE"/>
        </w:rPr>
        <w:t>3</w:t>
      </w:r>
      <w:r w:rsidR="00CF4D75">
        <w:rPr>
          <w:b w:val="0"/>
          <w:lang w:val="es-VE"/>
        </w:rPr>
        <w:t>.</w:t>
      </w:r>
      <w:r w:rsidR="0084124C">
        <w:rPr>
          <w:b w:val="0"/>
          <w:lang w:val="es-VE"/>
        </w:rPr>
        <w:t>0</w:t>
      </w:r>
    </w:p>
    <w:p w:rsidR="00DE008E" w:rsidRDefault="00993872" w:rsidP="00CF4D75">
      <w:pPr>
        <w:pStyle w:val="Ttulo2"/>
        <w:numPr>
          <w:ilvl w:val="0"/>
          <w:numId w:val="20"/>
        </w:numPr>
        <w:ind w:hanging="436"/>
        <w:rPr>
          <w:b w:val="0"/>
          <w:lang w:val="es-VE"/>
        </w:rPr>
      </w:pPr>
      <w:r w:rsidRPr="00993872">
        <w:rPr>
          <w:b w:val="0"/>
          <w:spacing w:val="2"/>
          <w:lang w:val="es-VE"/>
        </w:rPr>
        <w:t>E</w:t>
      </w:r>
      <w:r w:rsidRPr="00993872">
        <w:rPr>
          <w:b w:val="0"/>
          <w:spacing w:val="-2"/>
          <w:lang w:val="es-VE"/>
        </w:rPr>
        <w:t>s</w:t>
      </w:r>
      <w:r w:rsidRPr="00993872">
        <w:rPr>
          <w:b w:val="0"/>
          <w:lang w:val="es-VE"/>
        </w:rPr>
        <w:t>p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3"/>
          <w:lang w:val="es-VE"/>
        </w:rPr>
        <w:t>c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1"/>
          <w:lang w:val="es-VE"/>
        </w:rPr>
        <w:t>f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-1"/>
          <w:lang w:val="es-VE"/>
        </w:rPr>
        <w:t>ca</w:t>
      </w:r>
      <w:r w:rsidRPr="00993872">
        <w:rPr>
          <w:b w:val="0"/>
          <w:spacing w:val="3"/>
          <w:lang w:val="es-VE"/>
        </w:rPr>
        <w:t>c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8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spacing w:val="-1"/>
          <w:lang w:val="es-VE"/>
        </w:rPr>
        <w:t>Re</w:t>
      </w:r>
      <w:r w:rsidRPr="00993872">
        <w:rPr>
          <w:b w:val="0"/>
          <w:lang w:val="es-VE"/>
        </w:rPr>
        <w:t>qu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5"/>
          <w:lang w:val="es-VE"/>
        </w:rPr>
        <w:t>r</w:t>
      </w:r>
      <w:r w:rsidRPr="00993872">
        <w:rPr>
          <w:b w:val="0"/>
          <w:lang w:val="es-VE"/>
        </w:rPr>
        <w:t>i</w:t>
      </w:r>
      <w:r w:rsidRPr="00993872">
        <w:rPr>
          <w:b w:val="0"/>
          <w:spacing w:val="1"/>
          <w:lang w:val="es-VE"/>
        </w:rPr>
        <w:t>m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4"/>
          <w:lang w:val="es-VE"/>
        </w:rPr>
        <w:t>n</w:t>
      </w:r>
      <w:r w:rsidRPr="00993872">
        <w:rPr>
          <w:b w:val="0"/>
          <w:spacing w:val="4"/>
          <w:lang w:val="es-VE"/>
        </w:rPr>
        <w:t>to</w:t>
      </w:r>
      <w:r w:rsidRPr="00993872">
        <w:rPr>
          <w:b w:val="0"/>
          <w:lang w:val="es-VE"/>
        </w:rPr>
        <w:t>s d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lang w:val="es-VE"/>
        </w:rPr>
        <w:t>l</w:t>
      </w:r>
      <w:r w:rsidRPr="00993872">
        <w:rPr>
          <w:b w:val="0"/>
          <w:spacing w:val="-6"/>
          <w:lang w:val="es-VE"/>
        </w:rPr>
        <w:t xml:space="preserve"> </w:t>
      </w:r>
      <w:r w:rsidRPr="00993872">
        <w:rPr>
          <w:b w:val="0"/>
          <w:spacing w:val="5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-2"/>
          <w:lang w:val="es-VE"/>
        </w:rPr>
        <w:t>s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8"/>
          <w:lang w:val="es-VE"/>
        </w:rPr>
        <w:t>m</w:t>
      </w:r>
      <w:r w:rsidRPr="00993872">
        <w:rPr>
          <w:b w:val="0"/>
          <w:spacing w:val="-1"/>
          <w:lang w:val="es-VE"/>
        </w:rPr>
        <w:t>a</w:t>
      </w:r>
      <w:r w:rsidRPr="00993872">
        <w:rPr>
          <w:b w:val="0"/>
          <w:lang w:val="es-VE"/>
        </w:rPr>
        <w:t>.</w:t>
      </w:r>
      <w:r w:rsidRPr="00993872">
        <w:rPr>
          <w:b w:val="0"/>
          <w:spacing w:val="4"/>
          <w:lang w:val="es-VE"/>
        </w:rPr>
        <w:t xml:space="preserve"> </w:t>
      </w:r>
      <w:r w:rsidRPr="00993872">
        <w:rPr>
          <w:b w:val="0"/>
          <w:lang w:val="es-VE"/>
        </w:rPr>
        <w:t>V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2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="0084124C">
        <w:rPr>
          <w:b w:val="0"/>
          <w:lang w:val="es-VE"/>
        </w:rPr>
        <w:t>1.3</w:t>
      </w:r>
    </w:p>
    <w:p w:rsidR="00993872" w:rsidRDefault="00993872" w:rsidP="00CF4D75">
      <w:pPr>
        <w:pStyle w:val="Prrafodelista"/>
        <w:numPr>
          <w:ilvl w:val="0"/>
          <w:numId w:val="20"/>
        </w:numPr>
        <w:ind w:hanging="436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lang w:val="es-VE"/>
        </w:rPr>
        <w:t>Modelo de Casos de Uso refinado.</w:t>
      </w:r>
    </w:p>
    <w:p w:rsidR="00993872" w:rsidRPr="00993872" w:rsidRDefault="00993872" w:rsidP="00993872">
      <w:pPr>
        <w:pStyle w:val="Prrafodelista"/>
        <w:rPr>
          <w:rFonts w:ascii="Arial" w:hAnsi="Arial" w:cs="Arial"/>
          <w:lang w:val="es-VE"/>
        </w:rPr>
      </w:pPr>
    </w:p>
    <w:p w:rsidR="00DE008E" w:rsidRPr="000A2068" w:rsidRDefault="00FD14CA" w:rsidP="00DE008E">
      <w:pPr>
        <w:pStyle w:val="Ttulo2"/>
        <w:numPr>
          <w:ilvl w:val="1"/>
          <w:numId w:val="2"/>
        </w:numPr>
      </w:pPr>
      <w:bookmarkStart w:id="24" w:name="_Toc381641798"/>
      <w:r w:rsidRPr="000A2068">
        <w:t>Descripción</w:t>
      </w:r>
      <w:bookmarkEnd w:id="24"/>
    </w:p>
    <w:p w:rsidR="00993872" w:rsidRPr="00EF7D25" w:rsidRDefault="00993872" w:rsidP="00993872">
      <w:pPr>
        <w:spacing w:before="19" w:line="200" w:lineRule="exact"/>
        <w:rPr>
          <w:lang w:val="es-VE"/>
        </w:rPr>
      </w:pPr>
    </w:p>
    <w:p w:rsidR="00993872" w:rsidRPr="00993872" w:rsidRDefault="00993872" w:rsidP="00993872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lang w:val="es-VE"/>
        </w:rPr>
        <w:t xml:space="preserve">l </w:t>
      </w:r>
      <w:r w:rsidRPr="00993872">
        <w:rPr>
          <w:rFonts w:ascii="Arial" w:hAnsi="Arial" w:cs="Arial"/>
          <w:spacing w:val="5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 de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nu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4"/>
          <w:lang w:val="es-VE"/>
        </w:rPr>
        <w:t>uestra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 xml:space="preserve"> e</w:t>
      </w:r>
      <w:r w:rsidRPr="00993872">
        <w:rPr>
          <w:rFonts w:ascii="Arial" w:hAnsi="Arial" w:cs="Arial"/>
          <w:lang w:val="es-VE"/>
        </w:rPr>
        <w:t xml:space="preserve">l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 xml:space="preserve">l y </w:t>
      </w:r>
      <w:proofErr w:type="gramStart"/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l  de</w:t>
      </w:r>
      <w:proofErr w:type="gramEnd"/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46"/>
          <w:lang w:val="es-VE"/>
        </w:rPr>
        <w:t xml:space="preserve"> </w:t>
      </w:r>
      <w:r w:rsidRPr="00993872">
        <w:rPr>
          <w:rFonts w:ascii="Arial" w:hAnsi="Arial" w:cs="Arial"/>
          <w:spacing w:val="2"/>
          <w:lang w:val="es-VE"/>
        </w:rPr>
        <w:t>s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="00B42EC9">
        <w:rPr>
          <w:rFonts w:ascii="Arial" w:hAnsi="Arial" w:cs="Arial"/>
          <w:lang w:val="es-VE"/>
        </w:rPr>
        <w:t>primera</w:t>
      </w:r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 xml:space="preserve">n  de 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3"/>
          <w:lang w:val="es-VE"/>
        </w:rPr>
        <w:t>f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49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lang w:val="es-VE"/>
        </w:rPr>
        <w:t xml:space="preserve">e </w:t>
      </w:r>
      <w:r w:rsidRPr="00993872">
        <w:rPr>
          <w:rFonts w:ascii="Arial" w:hAnsi="Arial" w:cs="Arial"/>
          <w:spacing w:val="2"/>
          <w:lang w:val="es-VE"/>
        </w:rPr>
        <w:t>Construcción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7"/>
          <w:lang w:val="es-VE"/>
        </w:rPr>
        <w:t>l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p</w:t>
      </w:r>
      <w:r w:rsidRPr="00993872">
        <w:rPr>
          <w:rFonts w:ascii="Arial" w:hAnsi="Arial" w:cs="Arial"/>
          <w:spacing w:val="-3"/>
          <w:lang w:val="es-VE"/>
        </w:rPr>
        <w:t>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y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1"/>
          <w:lang w:val="es-VE"/>
        </w:rPr>
        <w:t>o</w:t>
      </w:r>
      <w:r w:rsidRPr="00993872">
        <w:rPr>
          <w:rFonts w:ascii="Arial" w:hAnsi="Arial" w:cs="Arial"/>
          <w:lang w:val="es-VE"/>
        </w:rPr>
        <w:t>.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to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g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m</w:t>
      </w:r>
      <w:r>
        <w:rPr>
          <w:rFonts w:ascii="Arial" w:hAnsi="Arial" w:cs="Arial"/>
          <w:spacing w:val="4"/>
          <w:lang w:val="es-VE"/>
        </w:rPr>
        <w:t>uestra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g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y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n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ni</w:t>
      </w:r>
      <w:r w:rsidRPr="00993872">
        <w:rPr>
          <w:rFonts w:ascii="Arial" w:hAnsi="Arial" w:cs="Arial"/>
          <w:spacing w:val="2"/>
          <w:lang w:val="es-VE"/>
        </w:rPr>
        <w:t>f</w:t>
      </w:r>
      <w:r w:rsidRPr="00993872">
        <w:rPr>
          <w:rFonts w:ascii="Arial" w:hAnsi="Arial" w:cs="Arial"/>
          <w:lang w:val="es-VE"/>
        </w:rPr>
        <w:t>ic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r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="00D6369A">
        <w:rPr>
          <w:rFonts w:ascii="Arial" w:hAnsi="Arial" w:cs="Arial"/>
          <w:spacing w:val="-4"/>
          <w:lang w:val="es-VE"/>
        </w:rPr>
        <w:t>los</w:t>
      </w:r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8"/>
          <w:lang w:val="es-VE"/>
        </w:rPr>
        <w:t>j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iv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(r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>po de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du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-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h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za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6"/>
          <w:lang w:val="es-VE"/>
        </w:rPr>
        <w:t>)</w:t>
      </w:r>
      <w:r w:rsidRPr="00993872">
        <w:rPr>
          <w:rFonts w:ascii="Arial" w:hAnsi="Arial" w:cs="Arial"/>
          <w:lang w:val="es-VE"/>
        </w:rPr>
        <w:t>.</w:t>
      </w:r>
    </w:p>
    <w:p w:rsidR="00993872" w:rsidRPr="00993872" w:rsidRDefault="00993872" w:rsidP="00993872">
      <w:pPr>
        <w:spacing w:before="1" w:line="180" w:lineRule="exact"/>
        <w:rPr>
          <w:rFonts w:ascii="Arial" w:hAnsi="Arial" w:cs="Arial"/>
          <w:sz w:val="18"/>
          <w:szCs w:val="18"/>
          <w:lang w:val="es-VE"/>
        </w:rPr>
      </w:pPr>
    </w:p>
    <w:p w:rsidR="00C875D5" w:rsidRDefault="00993872" w:rsidP="00164DC3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lang w:val="es-VE"/>
        </w:rPr>
        <w:t xml:space="preserve">n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r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="00D6369A">
        <w:rPr>
          <w:rFonts w:ascii="Arial" w:hAnsi="Arial" w:cs="Arial"/>
          <w:spacing w:val="-1"/>
          <w:lang w:val="es-VE"/>
        </w:rPr>
        <w:t>muestran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y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es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3"/>
          <w:lang w:val="es-VE"/>
        </w:rPr>
        <w:t xml:space="preserve"> 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9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 xml:space="preserve">s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y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x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to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.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Por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proofErr w:type="gramStart"/>
      <w:r w:rsidRPr="00993872">
        <w:rPr>
          <w:rFonts w:ascii="Arial" w:hAnsi="Arial" w:cs="Arial"/>
          <w:spacing w:val="4"/>
          <w:lang w:val="es-VE"/>
        </w:rPr>
        <w:t>ú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o</w:t>
      </w:r>
      <w:proofErr w:type="gramEnd"/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9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im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5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 xml:space="preserve">s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li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j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5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to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lang w:val="es-VE"/>
        </w:rPr>
        <w:t>ha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ni</w:t>
      </w:r>
      <w:r w:rsidRPr="00993872">
        <w:rPr>
          <w:rFonts w:ascii="Arial" w:hAnsi="Arial" w:cs="Arial"/>
          <w:spacing w:val="2"/>
          <w:lang w:val="es-VE"/>
        </w:rPr>
        <w:t>f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1"/>
          <w:lang w:val="es-VE"/>
        </w:rPr>
        <w:t>ca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 de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.</w:t>
      </w:r>
    </w:p>
    <w:p w:rsidR="00164DC3" w:rsidRPr="00164DC3" w:rsidRDefault="00164DC3" w:rsidP="00164DC3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</w:p>
    <w:p w:rsidR="00164DC3" w:rsidRPr="00164DC3" w:rsidRDefault="00976BAE" w:rsidP="00164DC3">
      <w:pPr>
        <w:pStyle w:val="Ttulo1"/>
        <w:numPr>
          <w:ilvl w:val="0"/>
          <w:numId w:val="2"/>
        </w:numPr>
      </w:pPr>
      <w:bookmarkStart w:id="25" w:name="_Toc77467517"/>
      <w:bookmarkStart w:id="26" w:name="2"/>
      <w:bookmarkStart w:id="27" w:name="_Toc77727572"/>
      <w:bookmarkStart w:id="28" w:name="_Toc381641799"/>
      <w:bookmarkStart w:id="29" w:name="_Toc44671101"/>
      <w:bookmarkEnd w:id="22"/>
      <w:bookmarkEnd w:id="23"/>
      <w:bookmarkEnd w:id="25"/>
      <w:r w:rsidRPr="000A2068">
        <w:t>P</w:t>
      </w:r>
      <w:bookmarkEnd w:id="26"/>
      <w:bookmarkEnd w:id="27"/>
      <w:bookmarkEnd w:id="28"/>
      <w:r w:rsidR="00D6369A">
        <w:t>lan</w:t>
      </w:r>
    </w:p>
    <w:p w:rsidR="00C02C51" w:rsidRPr="000A2068" w:rsidRDefault="00C02C51" w:rsidP="00C02C51"/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121"/>
        <w:gridCol w:w="1464"/>
        <w:gridCol w:w="1243"/>
        <w:gridCol w:w="1734"/>
        <w:gridCol w:w="1673"/>
      </w:tblGrid>
      <w:tr w:rsidR="00B36DB6" w:rsidRPr="008461B8" w:rsidTr="00BB5082">
        <w:trPr>
          <w:trHeight w:val="329"/>
        </w:trPr>
        <w:tc>
          <w:tcPr>
            <w:tcW w:w="2263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bookmarkStart w:id="30" w:name="_Toc77467518"/>
            <w:bookmarkEnd w:id="30"/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Actividad</w:t>
            </w:r>
          </w:p>
        </w:tc>
        <w:tc>
          <w:tcPr>
            <w:tcW w:w="1121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Trimestre</w:t>
            </w:r>
          </w:p>
        </w:tc>
        <w:tc>
          <w:tcPr>
            <w:tcW w:w="1464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Duración</w:t>
            </w:r>
          </w:p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(Semanas)</w:t>
            </w:r>
          </w:p>
        </w:tc>
        <w:tc>
          <w:tcPr>
            <w:tcW w:w="1243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Iteración</w:t>
            </w:r>
          </w:p>
        </w:tc>
        <w:tc>
          <w:tcPr>
            <w:tcW w:w="1734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Responsable</w:t>
            </w:r>
            <w:r w:rsidR="00B42E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(s)</w:t>
            </w:r>
          </w:p>
        </w:tc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Hito</w:t>
            </w:r>
          </w:p>
        </w:tc>
      </w:tr>
      <w:tr w:rsidR="003A07F2" w:rsidRPr="008461B8" w:rsidTr="00BB5082">
        <w:trPr>
          <w:trHeight w:val="329"/>
        </w:trPr>
        <w:tc>
          <w:tcPr>
            <w:tcW w:w="2263" w:type="dxa"/>
            <w:shd w:val="clear" w:color="auto" w:fill="FFFFFF" w:themeFill="background1"/>
          </w:tcPr>
          <w:p w:rsidR="003A07F2" w:rsidRPr="009749A6" w:rsidRDefault="007B23DD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</w:rPr>
              <w:t>Actualizar casos de prueba</w:t>
            </w:r>
          </w:p>
        </w:tc>
        <w:tc>
          <w:tcPr>
            <w:tcW w:w="1121" w:type="dxa"/>
            <w:shd w:val="clear" w:color="auto" w:fill="FFFFFF" w:themeFill="background1"/>
          </w:tcPr>
          <w:p w:rsidR="003A07F2" w:rsidRPr="009749A6" w:rsidRDefault="0084124C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3</w:t>
            </w:r>
          </w:p>
        </w:tc>
        <w:tc>
          <w:tcPr>
            <w:tcW w:w="1464" w:type="dxa"/>
            <w:shd w:val="clear" w:color="auto" w:fill="FFFFFF" w:themeFill="background1"/>
          </w:tcPr>
          <w:p w:rsidR="003A07F2" w:rsidRPr="009749A6" w:rsidRDefault="00F5488F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1</w:t>
            </w:r>
          </w:p>
        </w:tc>
        <w:tc>
          <w:tcPr>
            <w:tcW w:w="1243" w:type="dxa"/>
            <w:shd w:val="clear" w:color="auto" w:fill="FFFFFF" w:themeFill="background1"/>
          </w:tcPr>
          <w:p w:rsidR="003A07F2" w:rsidRPr="009749A6" w:rsidRDefault="0084124C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5</w:t>
            </w:r>
          </w:p>
        </w:tc>
        <w:tc>
          <w:tcPr>
            <w:tcW w:w="1734" w:type="dxa"/>
            <w:shd w:val="clear" w:color="auto" w:fill="FFFFFF" w:themeFill="background1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Hetsy</w:t>
            </w:r>
            <w:proofErr w:type="spellEnd"/>
            <w:r>
              <w:rPr>
                <w:rFonts w:ascii="Arial" w:hAnsi="Arial" w:cs="Arial"/>
                <w:color w:val="000000"/>
                <w:lang w:val="es-VE"/>
              </w:rPr>
              <w:t xml:space="preserve"> Rodríguez, Daniel </w:t>
            </w: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Zeait</w:t>
            </w:r>
            <w:proofErr w:type="spellEnd"/>
          </w:p>
          <w:p w:rsidR="00BD3FDD" w:rsidRPr="00164DC3" w:rsidRDefault="00BD3FDD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Pérez,</w:t>
            </w:r>
          </w:p>
        </w:tc>
        <w:tc>
          <w:tcPr>
            <w:tcW w:w="1673" w:type="dxa"/>
            <w:tcBorders>
              <w:bottom w:val="nil"/>
            </w:tcBorders>
            <w:shd w:val="clear" w:color="auto" w:fill="FFFFFF" w:themeFill="background1"/>
          </w:tcPr>
          <w:p w:rsidR="003A07F2" w:rsidRPr="00B36DB6" w:rsidRDefault="003A07F2" w:rsidP="003A07F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</w:p>
        </w:tc>
      </w:tr>
      <w:tr w:rsidR="003A07F2" w:rsidRPr="008461B8" w:rsidTr="00D2130D">
        <w:trPr>
          <w:trHeight w:val="414"/>
        </w:trPr>
        <w:tc>
          <w:tcPr>
            <w:tcW w:w="2263" w:type="dxa"/>
          </w:tcPr>
          <w:p w:rsidR="00BD3FDD" w:rsidRPr="00164DC3" w:rsidRDefault="007B23DD" w:rsidP="005719C9">
            <w:pPr>
              <w:jc w:val="center"/>
              <w:rPr>
                <w:rFonts w:ascii="Arial" w:hAnsi="Arial" w:cs="Arial"/>
                <w:bCs/>
                <w:color w:val="000000"/>
                <w:lang w:val="es-VE"/>
              </w:rPr>
            </w:pPr>
            <w:r>
              <w:rPr>
                <w:rFonts w:ascii="Arial" w:hAnsi="Arial" w:cs="Arial"/>
              </w:rPr>
              <w:t>Actualizar casos de uso</w:t>
            </w:r>
          </w:p>
        </w:tc>
        <w:tc>
          <w:tcPr>
            <w:tcW w:w="1121" w:type="dxa"/>
          </w:tcPr>
          <w:p w:rsidR="003A07F2" w:rsidRPr="00A64279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3A07F2" w:rsidRPr="00164DC3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Pr="00164DC3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Hetsy</w:t>
            </w:r>
            <w:proofErr w:type="spellEnd"/>
            <w:r>
              <w:rPr>
                <w:rFonts w:ascii="Arial" w:hAnsi="Arial" w:cs="Arial"/>
                <w:color w:val="000000"/>
                <w:lang w:val="es-VE"/>
              </w:rPr>
              <w:t xml:space="preserve"> Rodríguez, Daniel </w:t>
            </w: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Zeait</w:t>
            </w:r>
            <w:proofErr w:type="spellEnd"/>
          </w:p>
          <w:p w:rsidR="007B23DD" w:rsidRPr="00164DC3" w:rsidRDefault="007B23DD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</w:t>
            </w:r>
          </w:p>
        </w:tc>
        <w:tc>
          <w:tcPr>
            <w:tcW w:w="1673" w:type="dxa"/>
            <w:vMerge w:val="restart"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3A07F2" w:rsidRPr="008461B8" w:rsidTr="00D2130D">
        <w:trPr>
          <w:trHeight w:val="391"/>
        </w:trPr>
        <w:tc>
          <w:tcPr>
            <w:tcW w:w="2263" w:type="dxa"/>
          </w:tcPr>
          <w:p w:rsidR="003A07F2" w:rsidRPr="00CC6D15" w:rsidRDefault="007675C9" w:rsidP="006351DC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B23DD">
              <w:rPr>
                <w:rFonts w:ascii="Arial" w:hAnsi="Arial" w:cs="Arial"/>
                <w:sz w:val="20"/>
                <w:szCs w:val="20"/>
              </w:rPr>
              <w:t>esar</w:t>
            </w:r>
            <w:r w:rsidR="00F5488F">
              <w:rPr>
                <w:rFonts w:ascii="Arial" w:hAnsi="Arial" w:cs="Arial"/>
                <w:sz w:val="20"/>
                <w:szCs w:val="20"/>
              </w:rPr>
              <w:t xml:space="preserve">rollo de funcionalidad para el </w:t>
            </w:r>
            <w:r w:rsidR="006351DC">
              <w:rPr>
                <w:rFonts w:ascii="Arial" w:hAnsi="Arial" w:cs="Arial"/>
                <w:sz w:val="20"/>
                <w:szCs w:val="20"/>
              </w:rPr>
              <w:t>9</w:t>
            </w:r>
            <w:r w:rsidR="0084124C">
              <w:rPr>
                <w:rFonts w:ascii="Arial" w:hAnsi="Arial" w:cs="Arial"/>
                <w:sz w:val="20"/>
                <w:szCs w:val="20"/>
              </w:rPr>
              <w:t>5</w:t>
            </w:r>
            <w:r w:rsidR="007B23DD">
              <w:rPr>
                <w:rFonts w:ascii="Arial" w:hAnsi="Arial" w:cs="Arial"/>
                <w:sz w:val="20"/>
                <w:szCs w:val="20"/>
              </w:rPr>
              <w:t>%.</w:t>
            </w:r>
          </w:p>
        </w:tc>
        <w:tc>
          <w:tcPr>
            <w:tcW w:w="1121" w:type="dxa"/>
          </w:tcPr>
          <w:p w:rsidR="003A07F2" w:rsidRPr="00A64279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3A07F2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Pr="00164DC3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256934" w:rsidRDefault="00256934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Joel Rivas, </w:t>
            </w:r>
            <w:proofErr w:type="spellStart"/>
            <w:r>
              <w:rPr>
                <w:rFonts w:ascii="Arial" w:hAnsi="Arial" w:cs="Arial"/>
                <w:color w:val="000000"/>
              </w:rPr>
              <w:t>Nilver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Viera</w:t>
            </w:r>
          </w:p>
          <w:p w:rsidR="00256934" w:rsidRPr="00164DC3" w:rsidRDefault="00256934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Jesús Sánchez</w:t>
            </w:r>
          </w:p>
        </w:tc>
        <w:tc>
          <w:tcPr>
            <w:tcW w:w="1673" w:type="dxa"/>
            <w:vMerge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3A07F2" w:rsidRPr="008461B8" w:rsidTr="00D2130D">
        <w:trPr>
          <w:trHeight w:val="726"/>
        </w:trPr>
        <w:tc>
          <w:tcPr>
            <w:tcW w:w="2263" w:type="dxa"/>
          </w:tcPr>
          <w:p w:rsidR="003A07F2" w:rsidRDefault="003A07F2" w:rsidP="003A07F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Minutas y Matriz de Seguimiento.</w:t>
            </w:r>
          </w:p>
        </w:tc>
        <w:tc>
          <w:tcPr>
            <w:tcW w:w="1121" w:type="dxa"/>
          </w:tcPr>
          <w:p w:rsidR="003A07F2" w:rsidRPr="00A64279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3A07F2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Todo el Equipo.</w:t>
            </w:r>
          </w:p>
        </w:tc>
        <w:tc>
          <w:tcPr>
            <w:tcW w:w="1673" w:type="dxa"/>
            <w:vMerge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F5488F" w:rsidRPr="008461B8" w:rsidTr="00D2130D">
        <w:trPr>
          <w:trHeight w:val="726"/>
        </w:trPr>
        <w:tc>
          <w:tcPr>
            <w:tcW w:w="2263" w:type="dxa"/>
          </w:tcPr>
          <w:p w:rsidR="00F5488F" w:rsidRDefault="00F5488F" w:rsidP="000A2D03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Actualizar </w:t>
            </w:r>
            <w:r w:rsidR="000A2D03">
              <w:rPr>
                <w:rFonts w:ascii="Arial" w:hAnsi="Arial" w:cs="Arial"/>
                <w:sz w:val="20"/>
                <w:szCs w:val="20"/>
              </w:rPr>
              <w:t>documentos del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21" w:type="dxa"/>
          </w:tcPr>
          <w:p w:rsidR="00F5488F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F5488F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F5488F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F5488F" w:rsidRDefault="00F5488F" w:rsidP="00F5488F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Hetsy</w:t>
            </w:r>
            <w:proofErr w:type="spellEnd"/>
            <w:r>
              <w:rPr>
                <w:rFonts w:ascii="Arial" w:hAnsi="Arial" w:cs="Arial"/>
                <w:color w:val="000000"/>
                <w:lang w:val="es-VE"/>
              </w:rPr>
              <w:t xml:space="preserve"> Rodríguez, Daniel </w:t>
            </w: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Zeait</w:t>
            </w:r>
            <w:proofErr w:type="spellEnd"/>
          </w:p>
          <w:p w:rsidR="00F5488F" w:rsidRDefault="00F5488F" w:rsidP="00F548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Pérez,</w:t>
            </w:r>
          </w:p>
        </w:tc>
        <w:tc>
          <w:tcPr>
            <w:tcW w:w="1673" w:type="dxa"/>
          </w:tcPr>
          <w:p w:rsidR="00F5488F" w:rsidRPr="008461B8" w:rsidRDefault="00F5488F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</w:tbl>
    <w:p w:rsidR="00164DC3" w:rsidRDefault="00164DC3" w:rsidP="00CF4D75">
      <w:pPr>
        <w:pStyle w:val="Textoindependiente"/>
        <w:ind w:left="0"/>
      </w:pPr>
    </w:p>
    <w:p w:rsidR="00F5488F" w:rsidRPr="009C45E0" w:rsidRDefault="00F5488F" w:rsidP="00CF4D75">
      <w:pPr>
        <w:pStyle w:val="Textoindependiente"/>
        <w:ind w:left="0"/>
      </w:pPr>
    </w:p>
    <w:p w:rsidR="00976BAE" w:rsidRDefault="00001B14" w:rsidP="00976BAE">
      <w:pPr>
        <w:pStyle w:val="Ttulo1"/>
        <w:numPr>
          <w:ilvl w:val="0"/>
          <w:numId w:val="2"/>
        </w:numPr>
      </w:pPr>
      <w:bookmarkStart w:id="31" w:name="_Toc447960005"/>
      <w:bookmarkStart w:id="32" w:name="_Toc436203381"/>
      <w:bookmarkStart w:id="33" w:name="_Toc44671104"/>
      <w:bookmarkEnd w:id="29"/>
      <w:bookmarkEnd w:id="31"/>
      <w:r>
        <w:t>Recursos</w:t>
      </w:r>
    </w:p>
    <w:p w:rsidR="00001B14" w:rsidRDefault="00001B14" w:rsidP="00001B14"/>
    <w:p w:rsidR="00001B14" w:rsidRPr="0076638A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Humanos:</w:t>
      </w:r>
    </w:p>
    <w:p w:rsidR="0076638A" w:rsidRPr="00001B14" w:rsidRDefault="0076638A" w:rsidP="0076638A">
      <w:pPr>
        <w:pStyle w:val="Prrafodelista"/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204D7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Estudiantes en el equipo </w:t>
      </w:r>
      <w:proofErr w:type="gramStart"/>
      <w:r w:rsidRPr="00001B14">
        <w:rPr>
          <w:rFonts w:ascii="Arial" w:hAnsi="Arial" w:cs="Arial"/>
          <w:color w:val="000000"/>
          <w:lang w:val="es-VE" w:eastAsia="es-VE"/>
        </w:rPr>
        <w:t>de</w:t>
      </w:r>
      <w:r w:rsidR="00001B14" w:rsidRPr="00001B14">
        <w:rPr>
          <w:rFonts w:ascii="Arial" w:hAnsi="Arial" w:cs="Arial"/>
          <w:color w:val="000000"/>
          <w:lang w:val="es-VE" w:eastAsia="es-VE"/>
        </w:rPr>
        <w:t xml:space="preserve">  trabajo</w:t>
      </w:r>
      <w:proofErr w:type="gramEnd"/>
      <w:r w:rsidR="00001B14" w:rsidRPr="00001B14">
        <w:rPr>
          <w:rFonts w:ascii="Arial" w:hAnsi="Arial" w:cs="Arial"/>
          <w:color w:val="000000"/>
          <w:lang w:val="es-VE" w:eastAsia="es-VE"/>
        </w:rPr>
        <w:t xml:space="preserve">  que  cumplan  con  la entrega y las correcciones de  los  documentos necesarios para cumplir con la iteración, siguiendo los lineamientos de la metodología de RUP.</w:t>
      </w:r>
    </w:p>
    <w:p w:rsidR="00001B14" w:rsidRPr="00001B14" w:rsidRDefault="00001B14" w:rsidP="00A22E9C">
      <w:pPr>
        <w:pStyle w:val="Prrafodelista"/>
        <w:widowControl/>
        <w:spacing w:line="240" w:lineRule="auto"/>
        <w:ind w:left="1440" w:right="171"/>
        <w:jc w:val="both"/>
        <w:rPr>
          <w:rFonts w:ascii="Arial" w:hAnsi="Arial" w:cs="Arial"/>
          <w:lang w:val="es-VE" w:eastAsia="es-VE"/>
        </w:rPr>
      </w:pPr>
    </w:p>
    <w:p w:rsidR="00001B14" w:rsidRDefault="000204D7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Estudiantes en el equipo de trabajo con suficiente </w:t>
      </w:r>
      <w:r>
        <w:rPr>
          <w:rFonts w:ascii="Arial" w:hAnsi="Arial" w:cs="Arial"/>
          <w:color w:val="000000"/>
          <w:lang w:val="es-VE" w:eastAsia="es-VE"/>
        </w:rPr>
        <w:t xml:space="preserve">dominio </w:t>
      </w:r>
      <w:proofErr w:type="gramStart"/>
      <w:r>
        <w:rPr>
          <w:rFonts w:ascii="Arial" w:hAnsi="Arial" w:cs="Arial"/>
          <w:color w:val="000000"/>
          <w:lang w:val="es-VE" w:eastAsia="es-VE"/>
        </w:rPr>
        <w:t xml:space="preserve">para </w:t>
      </w:r>
      <w:r w:rsidR="00001B14">
        <w:rPr>
          <w:rFonts w:ascii="Arial" w:hAnsi="Arial" w:cs="Arial"/>
          <w:color w:val="000000"/>
          <w:lang w:val="es-VE" w:eastAsia="es-VE"/>
        </w:rPr>
        <w:t> poder</w:t>
      </w:r>
      <w:proofErr w:type="gramEnd"/>
      <w:r w:rsidR="00001B14">
        <w:rPr>
          <w:rFonts w:ascii="Arial" w:hAnsi="Arial" w:cs="Arial"/>
          <w:color w:val="000000"/>
          <w:lang w:val="es-VE" w:eastAsia="es-VE"/>
        </w:rPr>
        <w:t xml:space="preserve"> programar</w:t>
      </w:r>
      <w:r w:rsidR="00001B14" w:rsidRPr="00001B14">
        <w:rPr>
          <w:rFonts w:ascii="Arial" w:hAnsi="Arial" w:cs="Arial"/>
          <w:color w:val="000000"/>
          <w:lang w:val="es-VE" w:eastAsia="es-VE"/>
        </w:rPr>
        <w:t> e</w:t>
      </w:r>
      <w:r w:rsidR="00E364CE">
        <w:rPr>
          <w:rFonts w:ascii="Arial" w:hAnsi="Arial" w:cs="Arial"/>
          <w:color w:val="000000"/>
          <w:lang w:val="es-VE" w:eastAsia="es-VE"/>
        </w:rPr>
        <w:t>n  Python</w:t>
      </w:r>
      <w:r w:rsidR="00001B14">
        <w:rPr>
          <w:rFonts w:ascii="Arial" w:hAnsi="Arial" w:cs="Arial"/>
          <w:color w:val="000000"/>
          <w:lang w:val="es-VE" w:eastAsia="es-VE"/>
        </w:rPr>
        <w:t xml:space="preserve">, JavaScript, </w:t>
      </w:r>
      <w:proofErr w:type="spellStart"/>
      <w:r w:rsidR="00001B14">
        <w:rPr>
          <w:rFonts w:ascii="Arial" w:hAnsi="Arial" w:cs="Arial"/>
          <w:color w:val="000000"/>
          <w:lang w:val="es-VE" w:eastAsia="es-VE"/>
        </w:rPr>
        <w:t>Bootstrap</w:t>
      </w:r>
      <w:proofErr w:type="spellEnd"/>
      <w:r w:rsidR="00001B14">
        <w:rPr>
          <w:rFonts w:ascii="Arial" w:hAnsi="Arial" w:cs="Arial"/>
          <w:color w:val="000000"/>
          <w:lang w:val="es-VE" w:eastAsia="es-VE"/>
        </w:rPr>
        <w:t>,</w:t>
      </w:r>
      <w:r w:rsidR="00001B14" w:rsidRPr="00001B14">
        <w:rPr>
          <w:rFonts w:ascii="Arial" w:hAnsi="Arial" w:cs="Arial"/>
          <w:color w:val="000000"/>
          <w:lang w:val="es-VE" w:eastAsia="es-VE"/>
        </w:rPr>
        <w:t xml:space="preserve"> HTML,</w:t>
      </w:r>
      <w:r w:rsidR="00D24B52">
        <w:rPr>
          <w:rFonts w:ascii="Arial" w:hAnsi="Arial" w:cs="Arial"/>
          <w:color w:val="000000"/>
          <w:lang w:val="es-VE" w:eastAsia="es-VE"/>
        </w:rPr>
        <w:t xml:space="preserve"> CSS,</w:t>
      </w:r>
      <w:r w:rsidR="00001B14" w:rsidRPr="00001B14">
        <w:rPr>
          <w:rFonts w:ascii="Arial" w:hAnsi="Arial" w:cs="Arial"/>
          <w:color w:val="000000"/>
          <w:lang w:val="es-VE" w:eastAsia="es-VE"/>
        </w:rPr>
        <w:t xml:space="preserve"> así como manejar </w:t>
      </w:r>
      <w:r w:rsidR="009C45E0">
        <w:rPr>
          <w:rFonts w:ascii="Arial" w:hAnsi="Arial" w:cs="Arial"/>
          <w:color w:val="000000"/>
          <w:lang w:val="es-VE" w:eastAsia="es-VE"/>
        </w:rPr>
        <w:t>Web2</w:t>
      </w:r>
      <w:r w:rsidR="00E364CE">
        <w:rPr>
          <w:rFonts w:ascii="Arial" w:hAnsi="Arial" w:cs="Arial"/>
          <w:color w:val="000000"/>
          <w:lang w:val="es-VE" w:eastAsia="es-VE"/>
        </w:rPr>
        <w:t>py, </w:t>
      </w:r>
      <w:proofErr w:type="spellStart"/>
      <w:r w:rsidR="00E364CE">
        <w:rPr>
          <w:rFonts w:ascii="Arial" w:hAnsi="Arial" w:cs="Arial"/>
          <w:color w:val="000000"/>
          <w:lang w:val="es-VE" w:eastAsia="es-VE"/>
        </w:rPr>
        <w:t>PostgreSQL</w:t>
      </w:r>
      <w:proofErr w:type="spellEnd"/>
      <w:r w:rsidR="00001B14" w:rsidRPr="00001B14">
        <w:rPr>
          <w:rFonts w:ascii="Arial" w:hAnsi="Arial" w:cs="Arial"/>
          <w:color w:val="000000"/>
          <w:lang w:val="es-VE" w:eastAsia="es-VE"/>
        </w:rPr>
        <w:t xml:space="preserve"> y </w:t>
      </w:r>
      <w:proofErr w:type="spellStart"/>
      <w:r w:rsidR="00001B14" w:rsidRPr="00001B14">
        <w:rPr>
          <w:rFonts w:ascii="Arial" w:hAnsi="Arial" w:cs="Arial"/>
          <w:color w:val="000000"/>
          <w:lang w:val="es-VE" w:eastAsia="es-VE"/>
        </w:rPr>
        <w:t>Github</w:t>
      </w:r>
      <w:proofErr w:type="spellEnd"/>
      <w:r w:rsidR="00001B14"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pStyle w:val="Prrafodelista"/>
        <w:jc w:val="both"/>
        <w:rPr>
          <w:rFonts w:ascii="Arial" w:hAnsi="Arial" w:cs="Arial"/>
          <w:color w:val="000000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Personal académico que asesore en la metodóloga del RUP para esta iteración.</w:t>
      </w:r>
    </w:p>
    <w:p w:rsidR="00001B14" w:rsidRPr="00001B14" w:rsidRDefault="00001B14" w:rsidP="00A22E9C">
      <w:pPr>
        <w:pStyle w:val="Prrafodelista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proofErr w:type="spellStart"/>
      <w:r w:rsidRPr="00001B14">
        <w:rPr>
          <w:rFonts w:ascii="Arial" w:hAnsi="Arial" w:cs="Arial"/>
          <w:color w:val="000000"/>
          <w:lang w:val="es-VE" w:eastAsia="es-VE"/>
        </w:rPr>
        <w:t>Stakeholders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 xml:space="preserve"> que indiquen el nivel de calidad del producto según sus expectativas.</w:t>
      </w:r>
    </w:p>
    <w:p w:rsidR="00001B14" w:rsidRDefault="00001B14" w:rsidP="00A22E9C">
      <w:pPr>
        <w:widowControl/>
        <w:spacing w:before="34" w:line="240" w:lineRule="auto"/>
        <w:ind w:left="940"/>
        <w:jc w:val="both"/>
        <w:rPr>
          <w:rFonts w:ascii="Arial" w:hAnsi="Arial" w:cs="Arial"/>
          <w:color w:val="000000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before="34" w:line="240" w:lineRule="auto"/>
        <w:jc w:val="both"/>
        <w:rPr>
          <w:rFonts w:ascii="Arial" w:hAnsi="Arial" w:cs="Arial"/>
          <w:lang w:val="es-VE" w:eastAsia="es-VE"/>
        </w:rPr>
      </w:pPr>
      <w:r>
        <w:rPr>
          <w:rFonts w:ascii="Arial" w:hAnsi="Arial" w:cs="Arial"/>
          <w:lang w:val="es-VE" w:eastAsia="es-VE"/>
        </w:rPr>
        <w:t>Financieros: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before="34" w:line="240" w:lineRule="auto"/>
        <w:ind w:left="221" w:right="173" w:firstLine="720"/>
        <w:jc w:val="both"/>
        <w:rPr>
          <w:rFonts w:ascii="Arial" w:hAnsi="Arial" w:cs="Arial"/>
          <w:color w:val="000000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Este en un proyecto con fines acad</w:t>
      </w:r>
      <w:r>
        <w:rPr>
          <w:rFonts w:ascii="Arial" w:hAnsi="Arial" w:cs="Arial"/>
          <w:color w:val="000000"/>
          <w:lang w:val="es-VE" w:eastAsia="es-VE"/>
        </w:rPr>
        <w:t>émicos, por lo que no se cuenta</w:t>
      </w:r>
      <w:r w:rsidRPr="00001B14">
        <w:rPr>
          <w:rFonts w:ascii="Arial" w:hAnsi="Arial" w:cs="Arial"/>
          <w:color w:val="000000"/>
          <w:lang w:val="es-VE" w:eastAsia="es-VE"/>
        </w:rPr>
        <w:t xml:space="preserve"> con recursos financieros durante el desarrollo de este proyecto. Por este motivo, el proceso de de</w:t>
      </w:r>
      <w:r>
        <w:rPr>
          <w:rFonts w:ascii="Arial" w:hAnsi="Arial" w:cs="Arial"/>
          <w:color w:val="000000"/>
          <w:lang w:val="es-VE" w:eastAsia="es-VE"/>
        </w:rPr>
        <w:t>sarrollo del sistema se lleva</w:t>
      </w:r>
      <w:r w:rsidRPr="00001B14">
        <w:rPr>
          <w:rFonts w:ascii="Arial" w:hAnsi="Arial" w:cs="Arial"/>
          <w:color w:val="000000"/>
          <w:lang w:val="es-VE" w:eastAsia="es-VE"/>
        </w:rPr>
        <w:t xml:space="preserve"> a cabo</w:t>
      </w:r>
      <w:r>
        <w:rPr>
          <w:rFonts w:ascii="Arial" w:hAnsi="Arial" w:cs="Arial"/>
          <w:color w:val="000000"/>
          <w:lang w:val="es-VE" w:eastAsia="es-VE"/>
        </w:rPr>
        <w:t>,</w:t>
      </w:r>
      <w:r w:rsidRPr="00001B14">
        <w:rPr>
          <w:rFonts w:ascii="Arial" w:hAnsi="Arial" w:cs="Arial"/>
          <w:color w:val="000000"/>
          <w:lang w:val="es-VE" w:eastAsia="es-VE"/>
        </w:rPr>
        <w:t xml:space="preserve"> en su mayoría, haciendo uso de herramientas Open </w:t>
      </w:r>
      <w:proofErr w:type="spellStart"/>
      <w:r w:rsidRPr="00001B14">
        <w:rPr>
          <w:rFonts w:ascii="Arial" w:hAnsi="Arial" w:cs="Arial"/>
          <w:color w:val="000000"/>
          <w:lang w:val="es-VE" w:eastAsia="es-VE"/>
        </w:rPr>
        <w:t>Source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Hardware: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line="240" w:lineRule="auto"/>
        <w:ind w:left="221" w:right="171" w:firstLine="720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Computadoras que soporten los requisitos de software involucrados, de manera que la aplicación se pueda ejecutar y mantener de forma eficiente.</w:t>
      </w:r>
      <w:r w:rsidR="00D23656">
        <w:rPr>
          <w:rFonts w:ascii="Arial" w:hAnsi="Arial" w:cs="Arial"/>
          <w:color w:val="000000"/>
          <w:lang w:val="es-VE" w:eastAsia="es-VE"/>
        </w:rPr>
        <w:t xml:space="preserve"> Por ahora se cuenta con un servidor provisto por el </w:t>
      </w:r>
      <w:proofErr w:type="spellStart"/>
      <w:r w:rsidR="00D23656">
        <w:rPr>
          <w:rFonts w:ascii="Arial" w:hAnsi="Arial" w:cs="Arial"/>
          <w:color w:val="000000"/>
          <w:lang w:val="es-VE" w:eastAsia="es-VE"/>
        </w:rPr>
        <w:t>DEx</w:t>
      </w:r>
      <w:proofErr w:type="spellEnd"/>
      <w:r w:rsidR="00D23656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Software: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line="240" w:lineRule="auto"/>
        <w:ind w:left="221" w:right="177" w:firstLine="720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Herramientas aprobadas en los </w:t>
      </w:r>
      <w:r w:rsidR="00D24B52">
        <w:rPr>
          <w:rFonts w:ascii="Arial" w:hAnsi="Arial" w:cs="Arial"/>
          <w:color w:val="000000"/>
          <w:lang w:val="es-VE" w:eastAsia="es-VE"/>
        </w:rPr>
        <w:t>lineamientos de la CFCG</w:t>
      </w:r>
      <w:r w:rsidRPr="00001B14">
        <w:rPr>
          <w:rFonts w:ascii="Arial" w:hAnsi="Arial" w:cs="Arial"/>
          <w:color w:val="000000"/>
          <w:lang w:val="es-VE" w:eastAsia="es-VE"/>
        </w:rPr>
        <w:t xml:space="preserve"> para el desarrollo de software para la USB, entre las cuales están:</w:t>
      </w:r>
    </w:p>
    <w:p w:rsidR="00001B14" w:rsidRPr="00001B14" w:rsidRDefault="00001B14" w:rsidP="00A22E9C">
      <w:pPr>
        <w:widowControl/>
        <w:spacing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1.    Leguajes de programación: </w:t>
      </w:r>
      <w:r w:rsidR="00D24B52">
        <w:rPr>
          <w:rFonts w:ascii="Arial" w:hAnsi="Arial" w:cs="Arial"/>
          <w:color w:val="000000"/>
          <w:lang w:val="es-VE" w:eastAsia="es-VE"/>
        </w:rPr>
        <w:t xml:space="preserve">Python, JavaScript, </w:t>
      </w:r>
      <w:proofErr w:type="gramStart"/>
      <w:r w:rsidR="00D24B52">
        <w:rPr>
          <w:rFonts w:ascii="Arial" w:hAnsi="Arial" w:cs="Arial"/>
          <w:color w:val="000000"/>
          <w:lang w:val="es-VE" w:eastAsia="es-VE"/>
        </w:rPr>
        <w:t>HTML,CSS</w:t>
      </w:r>
      <w:proofErr w:type="gramEnd"/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2</w:t>
      </w:r>
      <w:r w:rsidR="00D23656">
        <w:rPr>
          <w:rFonts w:ascii="Arial" w:hAnsi="Arial" w:cs="Arial"/>
          <w:color w:val="000000"/>
          <w:lang w:val="es-VE" w:eastAsia="es-VE"/>
        </w:rPr>
        <w:t>.    Servidor Web: Apache</w:t>
      </w:r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3.    El </w:t>
      </w:r>
      <w:proofErr w:type="spellStart"/>
      <w:r w:rsidRPr="00001B14">
        <w:rPr>
          <w:rFonts w:ascii="Arial" w:hAnsi="Arial" w:cs="Arial"/>
          <w:color w:val="000000"/>
          <w:lang w:val="es-VE" w:eastAsia="es-VE"/>
        </w:rPr>
        <w:t>framework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 xml:space="preserve"> </w:t>
      </w:r>
      <w:r w:rsidR="00D24B52">
        <w:rPr>
          <w:rFonts w:ascii="Arial" w:hAnsi="Arial" w:cs="Arial"/>
          <w:color w:val="000000"/>
          <w:lang w:val="es-VE" w:eastAsia="es-VE"/>
        </w:rPr>
        <w:t>a utilizar es Web2py</w:t>
      </w:r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4.    Mane</w:t>
      </w:r>
      <w:r>
        <w:rPr>
          <w:rFonts w:ascii="Arial" w:hAnsi="Arial" w:cs="Arial"/>
          <w:color w:val="000000"/>
          <w:lang w:val="es-VE" w:eastAsia="es-VE"/>
        </w:rPr>
        <w:t xml:space="preserve">jador de base de datos </w:t>
      </w:r>
      <w:proofErr w:type="spellStart"/>
      <w:r>
        <w:rPr>
          <w:rFonts w:ascii="Arial" w:hAnsi="Arial" w:cs="Arial"/>
          <w:color w:val="000000"/>
          <w:lang w:val="es-VE" w:eastAsia="es-VE"/>
        </w:rPr>
        <w:t>Postgre</w:t>
      </w:r>
      <w:r w:rsidRPr="00001B14">
        <w:rPr>
          <w:rFonts w:ascii="Arial" w:hAnsi="Arial" w:cs="Arial"/>
          <w:color w:val="000000"/>
          <w:lang w:val="es-VE" w:eastAsia="es-VE"/>
        </w:rPr>
        <w:t>SQL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Default="009C45E0" w:rsidP="00D23656">
      <w:pPr>
        <w:widowControl/>
        <w:spacing w:before="34" w:line="240" w:lineRule="auto"/>
        <w:ind w:left="581"/>
        <w:jc w:val="both"/>
        <w:rPr>
          <w:rFonts w:ascii="Arial" w:hAnsi="Arial" w:cs="Arial"/>
          <w:color w:val="000000"/>
          <w:lang w:val="es-VE" w:eastAsia="es-VE"/>
        </w:rPr>
      </w:pPr>
      <w:r>
        <w:rPr>
          <w:rFonts w:ascii="Arial" w:hAnsi="Arial" w:cs="Arial"/>
          <w:color w:val="000000"/>
          <w:lang w:val="es-VE" w:eastAsia="es-VE"/>
        </w:rPr>
        <w:t xml:space="preserve">5.    El repositorio </w:t>
      </w:r>
      <w:r w:rsidR="00055F85">
        <w:rPr>
          <w:rFonts w:ascii="Arial" w:hAnsi="Arial" w:cs="Arial"/>
          <w:color w:val="000000"/>
          <w:lang w:val="es-VE" w:eastAsia="es-VE"/>
        </w:rPr>
        <w:t>GitHub</w:t>
      </w:r>
      <w:r w:rsidR="00001B14" w:rsidRPr="00001B14">
        <w:rPr>
          <w:rFonts w:ascii="Arial" w:hAnsi="Arial" w:cs="Arial"/>
          <w:color w:val="000000"/>
          <w:lang w:val="es-VE" w:eastAsia="es-VE"/>
        </w:rPr>
        <w:t>.</w:t>
      </w:r>
    </w:p>
    <w:p w:rsidR="00D23656" w:rsidRPr="00D23656" w:rsidRDefault="00D23656" w:rsidP="00D23656">
      <w:pPr>
        <w:widowControl/>
        <w:spacing w:before="34" w:line="240" w:lineRule="auto"/>
        <w:ind w:left="581"/>
        <w:jc w:val="both"/>
        <w:rPr>
          <w:rFonts w:ascii="Arial" w:hAnsi="Arial" w:cs="Arial"/>
          <w:color w:val="000000"/>
          <w:lang w:val="es-VE" w:eastAsia="es-VE"/>
        </w:rPr>
      </w:pPr>
      <w:r>
        <w:rPr>
          <w:rFonts w:ascii="Arial" w:hAnsi="Arial" w:cs="Arial"/>
          <w:color w:val="000000"/>
          <w:lang w:val="es-VE" w:eastAsia="es-VE"/>
        </w:rPr>
        <w:t xml:space="preserve">6.    </w:t>
      </w:r>
      <w:r w:rsidRPr="00D23656">
        <w:rPr>
          <w:rFonts w:ascii="Arial" w:eastAsia="Arial" w:hAnsi="Arial" w:cs="Arial"/>
        </w:rPr>
        <w:t xml:space="preserve">Software colaborativo Google </w:t>
      </w:r>
      <w:proofErr w:type="spellStart"/>
      <w:r w:rsidRPr="00D23656">
        <w:rPr>
          <w:rFonts w:ascii="Arial" w:eastAsia="Arial" w:hAnsi="Arial" w:cs="Arial"/>
        </w:rPr>
        <w:t>Docs</w:t>
      </w:r>
      <w:proofErr w:type="spellEnd"/>
    </w:p>
    <w:p w:rsidR="00401C0F" w:rsidRDefault="00401C0F" w:rsidP="00001B14">
      <w:pPr>
        <w:rPr>
          <w:rFonts w:ascii="Arial" w:hAnsi="Arial" w:cs="Arial"/>
        </w:rPr>
      </w:pPr>
    </w:p>
    <w:p w:rsidR="00401C0F" w:rsidRPr="00001B14" w:rsidRDefault="00401C0F" w:rsidP="00001B14">
      <w:pPr>
        <w:rPr>
          <w:rFonts w:ascii="Arial" w:hAnsi="Arial" w:cs="Arial"/>
        </w:rPr>
      </w:pPr>
    </w:p>
    <w:p w:rsidR="00976BAE" w:rsidRDefault="00001B14" w:rsidP="00976BAE">
      <w:pPr>
        <w:pStyle w:val="Ttulo1"/>
        <w:numPr>
          <w:ilvl w:val="0"/>
          <w:numId w:val="2"/>
        </w:numPr>
      </w:pPr>
      <w:bookmarkStart w:id="34" w:name="_Toc452813588"/>
      <w:bookmarkStart w:id="35" w:name="3.7"/>
      <w:bookmarkStart w:id="36" w:name="_Toc77727589"/>
      <w:bookmarkStart w:id="37" w:name="4"/>
      <w:bookmarkEnd w:id="32"/>
      <w:bookmarkEnd w:id="34"/>
      <w:bookmarkEnd w:id="35"/>
      <w:bookmarkEnd w:id="36"/>
      <w:bookmarkEnd w:id="37"/>
      <w:r>
        <w:t>Casos de Uso</w:t>
      </w:r>
    </w:p>
    <w:p w:rsidR="00CE2567" w:rsidRDefault="00CE2567" w:rsidP="00CE2567">
      <w:pPr>
        <w:jc w:val="both"/>
        <w:rPr>
          <w:b/>
        </w:rPr>
      </w:pPr>
    </w:p>
    <w:p w:rsidR="00C169D6" w:rsidRDefault="00CE2567" w:rsidP="00CE2567">
      <w:pPr>
        <w:jc w:val="both"/>
        <w:rPr>
          <w:rFonts w:ascii="Arial" w:hAnsi="Arial" w:cs="Arial"/>
        </w:rPr>
      </w:pPr>
      <w:r>
        <w:tab/>
      </w:r>
      <w:r w:rsidRPr="00CE2567">
        <w:rPr>
          <w:rFonts w:ascii="Arial" w:hAnsi="Arial" w:cs="Arial"/>
        </w:rPr>
        <w:t xml:space="preserve">A </w:t>
      </w:r>
      <w:r w:rsidR="00D817E1" w:rsidRPr="00CE2567">
        <w:rPr>
          <w:rFonts w:ascii="Arial" w:hAnsi="Arial" w:cs="Arial"/>
        </w:rPr>
        <w:t>continuación,</w:t>
      </w:r>
      <w:r w:rsidRPr="00CE2567">
        <w:rPr>
          <w:rFonts w:ascii="Arial" w:hAnsi="Arial" w:cs="Arial"/>
        </w:rPr>
        <w:t xml:space="preserve"> los casos de usos correspondientes al </w:t>
      </w:r>
      <w:r w:rsidR="00055F85">
        <w:rPr>
          <w:rFonts w:ascii="Arial" w:hAnsi="Arial" w:cs="Arial"/>
        </w:rPr>
        <w:t>85</w:t>
      </w:r>
      <w:r w:rsidRPr="00CE2567">
        <w:rPr>
          <w:rFonts w:ascii="Arial" w:hAnsi="Arial" w:cs="Arial"/>
        </w:rPr>
        <w:t xml:space="preserve">% del prototipo funcional del Sistema de Gestión de </w:t>
      </w:r>
      <w:r w:rsidR="001E6FC5">
        <w:rPr>
          <w:rFonts w:ascii="Arial" w:hAnsi="Arial" w:cs="Arial"/>
        </w:rPr>
        <w:t>Servicio Comunitario</w:t>
      </w:r>
      <w:r w:rsidRPr="00CE2567">
        <w:rPr>
          <w:rFonts w:ascii="Arial" w:hAnsi="Arial" w:cs="Arial"/>
        </w:rPr>
        <w:t xml:space="preserve"> de la Universidad Simón Bolívar (SIGE</w:t>
      </w:r>
      <w:r w:rsidR="001E6FC5">
        <w:rPr>
          <w:rFonts w:ascii="Arial" w:hAnsi="Arial" w:cs="Arial"/>
        </w:rPr>
        <w:t>SC</w:t>
      </w:r>
      <w:r w:rsidRPr="00CE2567">
        <w:rPr>
          <w:rFonts w:ascii="Arial" w:hAnsi="Arial" w:cs="Arial"/>
        </w:rPr>
        <w:t>-USB)</w:t>
      </w:r>
      <w:r w:rsidR="00866305">
        <w:rPr>
          <w:rFonts w:ascii="Arial" w:hAnsi="Arial" w:cs="Arial"/>
        </w:rPr>
        <w:t xml:space="preserve"> en el cual se aplicarán las mejoras discutidas con el cliente</w:t>
      </w:r>
      <w:r w:rsidRPr="00CE2567">
        <w:rPr>
          <w:rFonts w:ascii="Arial" w:hAnsi="Arial" w:cs="Arial"/>
        </w:rPr>
        <w:t>:</w:t>
      </w:r>
    </w:p>
    <w:p w:rsidR="00EB2FC4" w:rsidRDefault="00C53E02" w:rsidP="00EB2FC4">
      <w:pPr>
        <w:pStyle w:val="Prrafodelista"/>
        <w:widowControl/>
        <w:numPr>
          <w:ilvl w:val="0"/>
          <w:numId w:val="23"/>
        </w:numPr>
        <w:spacing w:after="200" w:line="276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lang w:val="es-VE"/>
        </w:rPr>
        <w:t xml:space="preserve">Gestionar </w:t>
      </w:r>
      <w:r w:rsidR="001C00DD">
        <w:rPr>
          <w:rFonts w:ascii="Arial" w:hAnsi="Arial" w:cs="Arial"/>
          <w:b/>
          <w:lang w:val="es-VE"/>
        </w:rPr>
        <w:t>Propuestas</w:t>
      </w:r>
      <w:r w:rsidR="00EB2FC4">
        <w:rPr>
          <w:rFonts w:ascii="Arial" w:hAnsi="Arial" w:cs="Arial"/>
          <w:lang w:val="es-VE"/>
        </w:rPr>
        <w:t xml:space="preserve">: Un </w:t>
      </w:r>
      <w:r w:rsidR="00DC03D5">
        <w:rPr>
          <w:rFonts w:ascii="Arial" w:hAnsi="Arial" w:cs="Arial"/>
          <w:lang w:val="es-VE"/>
        </w:rPr>
        <w:t>coordinador</w:t>
      </w:r>
      <w:r w:rsidR="00EB2FC4">
        <w:rPr>
          <w:rFonts w:ascii="Arial" w:hAnsi="Arial" w:cs="Arial"/>
          <w:lang w:val="es-VE"/>
        </w:rPr>
        <w:t xml:space="preserve"> puede </w:t>
      </w:r>
      <w:r w:rsidR="00D2600B">
        <w:rPr>
          <w:rFonts w:ascii="Arial" w:hAnsi="Arial" w:cs="Arial"/>
          <w:lang w:val="es-VE"/>
        </w:rPr>
        <w:t xml:space="preserve">consultar </w:t>
      </w:r>
      <w:r w:rsidR="00650D49">
        <w:rPr>
          <w:rFonts w:ascii="Arial" w:hAnsi="Arial" w:cs="Arial"/>
          <w:lang w:val="es-VE"/>
        </w:rPr>
        <w:t xml:space="preserve">una propuesta de </w:t>
      </w:r>
      <w:r w:rsidR="00D817E1">
        <w:rPr>
          <w:rFonts w:ascii="Arial" w:hAnsi="Arial" w:cs="Arial"/>
          <w:lang w:val="es-VE"/>
        </w:rPr>
        <w:t>proyec</w:t>
      </w:r>
      <w:r w:rsidR="00650D49">
        <w:rPr>
          <w:rFonts w:ascii="Arial" w:hAnsi="Arial" w:cs="Arial"/>
          <w:lang w:val="es-VE"/>
        </w:rPr>
        <w:t>to</w:t>
      </w:r>
      <w:r w:rsidR="00D2600B">
        <w:rPr>
          <w:rFonts w:ascii="Arial" w:hAnsi="Arial" w:cs="Arial"/>
          <w:lang w:val="es-VE"/>
        </w:rPr>
        <w:t xml:space="preserve"> </w:t>
      </w:r>
      <w:r w:rsidR="00EB2FC4">
        <w:rPr>
          <w:rFonts w:ascii="Arial" w:hAnsi="Arial" w:cs="Arial"/>
          <w:lang w:val="es-VE"/>
        </w:rPr>
        <w:t>de servicio comunitario</w:t>
      </w:r>
      <w:r w:rsidR="00650D49">
        <w:rPr>
          <w:rFonts w:ascii="Arial" w:hAnsi="Arial" w:cs="Arial"/>
          <w:lang w:val="es-VE"/>
        </w:rPr>
        <w:t xml:space="preserve"> y r</w:t>
      </w:r>
      <w:r w:rsidR="00DC03D5">
        <w:rPr>
          <w:rFonts w:ascii="Arial" w:hAnsi="Arial" w:cs="Arial"/>
          <w:lang w:val="es-VE"/>
        </w:rPr>
        <w:t xml:space="preserve">ealizar observaciones sobre la misma, validar o modificar un proyecto en </w:t>
      </w:r>
      <w:r w:rsidR="00082E94">
        <w:rPr>
          <w:rFonts w:ascii="Arial" w:hAnsi="Arial" w:cs="Arial"/>
          <w:lang w:val="es-VE"/>
        </w:rPr>
        <w:t>ejecución</w:t>
      </w:r>
      <w:r w:rsidR="00EB2FC4">
        <w:rPr>
          <w:rFonts w:ascii="Arial" w:hAnsi="Arial" w:cs="Arial"/>
          <w:lang w:val="es-VE"/>
        </w:rPr>
        <w:t>.</w:t>
      </w:r>
    </w:p>
    <w:p w:rsidR="00082E94" w:rsidRDefault="00082E94" w:rsidP="00082E94">
      <w:pPr>
        <w:pStyle w:val="Prrafodelista"/>
        <w:widowControl/>
        <w:spacing w:after="200" w:line="276" w:lineRule="auto"/>
        <w:jc w:val="both"/>
        <w:rPr>
          <w:rFonts w:ascii="Arial" w:hAnsi="Arial" w:cs="Arial"/>
          <w:lang w:val="es-VE"/>
        </w:rPr>
      </w:pPr>
    </w:p>
    <w:p w:rsidR="00D851B5" w:rsidRPr="00D851B5" w:rsidRDefault="003E37AC" w:rsidP="00D851B5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553C78">
        <w:rPr>
          <w:rFonts w:ascii="Arial" w:hAnsi="Arial" w:cs="Arial"/>
        </w:rPr>
        <w:t>Realizar Observaciones de Propuestas</w:t>
      </w:r>
      <w:r w:rsidR="00EB2FC4" w:rsidRPr="00553C78">
        <w:rPr>
          <w:rFonts w:ascii="Arial" w:hAnsi="Arial" w:cs="Arial"/>
        </w:rPr>
        <w:t>: Un</w:t>
      </w:r>
      <w:r w:rsidR="00D2600B" w:rsidRPr="00553C78">
        <w:rPr>
          <w:rFonts w:ascii="Arial" w:hAnsi="Arial" w:cs="Arial"/>
        </w:rPr>
        <w:t xml:space="preserve"> </w:t>
      </w:r>
      <w:r w:rsidR="00553C78" w:rsidRPr="00553C78">
        <w:rPr>
          <w:rFonts w:ascii="Arial" w:hAnsi="Arial" w:cs="Arial"/>
        </w:rPr>
        <w:t>coordinador puede realizar observaciones a una propuesta para que el proponente pueda hacer las correcciones pertinentes</w:t>
      </w:r>
      <w:r w:rsidR="00553C78">
        <w:rPr>
          <w:rFonts w:ascii="Arial" w:hAnsi="Arial" w:cs="Arial"/>
        </w:rPr>
        <w:t>.</w:t>
      </w:r>
    </w:p>
    <w:p w:rsidR="00553C78" w:rsidRPr="00553C78" w:rsidRDefault="00553C78" w:rsidP="00553C78">
      <w:pPr>
        <w:pStyle w:val="Prrafodelista"/>
        <w:ind w:left="1440"/>
        <w:jc w:val="both"/>
        <w:rPr>
          <w:rFonts w:ascii="Arial" w:hAnsi="Arial" w:cs="Arial"/>
        </w:rPr>
      </w:pPr>
    </w:p>
    <w:p w:rsidR="00D2600B" w:rsidRDefault="00553C78" w:rsidP="001B4E88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421286">
        <w:rPr>
          <w:rFonts w:ascii="Arial" w:hAnsi="Arial" w:cs="Arial"/>
        </w:rPr>
        <w:t>Validar propuesta de Proyecto</w:t>
      </w:r>
      <w:r w:rsidR="00D2600B" w:rsidRPr="00421286">
        <w:rPr>
          <w:rFonts w:ascii="Arial" w:hAnsi="Arial" w:cs="Arial"/>
        </w:rPr>
        <w:t xml:space="preserve">: </w:t>
      </w:r>
      <w:r w:rsidR="009506D0" w:rsidRPr="00421286">
        <w:rPr>
          <w:rFonts w:ascii="Arial" w:hAnsi="Arial" w:cs="Arial"/>
        </w:rPr>
        <w:t>El coordinador puede val</w:t>
      </w:r>
      <w:r w:rsidR="00421286" w:rsidRPr="00421286">
        <w:rPr>
          <w:rFonts w:ascii="Arial" w:hAnsi="Arial" w:cs="Arial"/>
        </w:rPr>
        <w:t>idar o rechazar una propuesta para</w:t>
      </w:r>
      <w:r w:rsidR="009506D0" w:rsidRPr="00421286">
        <w:rPr>
          <w:rFonts w:ascii="Arial" w:hAnsi="Arial" w:cs="Arial"/>
        </w:rPr>
        <w:t xml:space="preserve"> ser ejecutada</w:t>
      </w:r>
      <w:r w:rsidR="00421286" w:rsidRPr="00421286">
        <w:rPr>
          <w:rFonts w:ascii="Arial" w:hAnsi="Arial" w:cs="Arial"/>
        </w:rPr>
        <w:t xml:space="preserve"> como proyecto de servicio comunitario.</w:t>
      </w:r>
      <w:r w:rsidR="009506D0" w:rsidRPr="00421286">
        <w:rPr>
          <w:rFonts w:ascii="Arial" w:hAnsi="Arial" w:cs="Arial"/>
        </w:rPr>
        <w:t xml:space="preserve"> </w:t>
      </w:r>
    </w:p>
    <w:p w:rsidR="00421286" w:rsidRPr="00421286" w:rsidRDefault="00421286" w:rsidP="00421286">
      <w:pPr>
        <w:pStyle w:val="Prrafodelista"/>
        <w:rPr>
          <w:rFonts w:ascii="Arial" w:hAnsi="Arial" w:cs="Arial"/>
        </w:rPr>
      </w:pPr>
    </w:p>
    <w:p w:rsidR="006F54C4" w:rsidRPr="004C52C1" w:rsidRDefault="006F54C4" w:rsidP="004C52C1">
      <w:pPr>
        <w:jc w:val="both"/>
        <w:rPr>
          <w:rFonts w:ascii="Arial" w:hAnsi="Arial" w:cs="Arial"/>
        </w:rPr>
      </w:pPr>
    </w:p>
    <w:p w:rsidR="00EB2FC4" w:rsidRDefault="0084160F" w:rsidP="00EB2FC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84160F">
        <w:rPr>
          <w:rFonts w:ascii="Arial" w:hAnsi="Arial" w:cs="Arial"/>
          <w:b/>
        </w:rPr>
        <w:lastRenderedPageBreak/>
        <w:t xml:space="preserve">Gestionar </w:t>
      </w:r>
      <w:r w:rsidR="004C52C1">
        <w:rPr>
          <w:rFonts w:ascii="Arial" w:hAnsi="Arial" w:cs="Arial"/>
          <w:b/>
        </w:rPr>
        <w:t>Inscripción SC</w:t>
      </w:r>
      <w:r w:rsidR="006F54C4">
        <w:rPr>
          <w:rFonts w:ascii="Arial" w:hAnsi="Arial" w:cs="Arial"/>
        </w:rPr>
        <w:t xml:space="preserve">: Un </w:t>
      </w:r>
      <w:r w:rsidR="004C52C1">
        <w:rPr>
          <w:rFonts w:ascii="Arial" w:hAnsi="Arial" w:cs="Arial"/>
        </w:rPr>
        <w:t>coordinador</w:t>
      </w:r>
      <w:r w:rsidR="003326F9">
        <w:rPr>
          <w:rFonts w:ascii="Arial" w:hAnsi="Arial" w:cs="Arial"/>
        </w:rPr>
        <w:t xml:space="preserve"> puede </w:t>
      </w:r>
      <w:r w:rsidR="002E0DDA">
        <w:rPr>
          <w:rFonts w:ascii="Arial" w:hAnsi="Arial" w:cs="Arial"/>
        </w:rPr>
        <w:t>eliminar una inscripción, validar horas parciales de servicio comunitario, emitir certificados de culminación</w:t>
      </w:r>
      <w:r w:rsidR="00795989">
        <w:rPr>
          <w:rFonts w:ascii="Arial" w:hAnsi="Arial" w:cs="Arial"/>
        </w:rPr>
        <w:t>.</w:t>
      </w:r>
    </w:p>
    <w:p w:rsidR="00795989" w:rsidRDefault="00795989" w:rsidP="00795989">
      <w:pPr>
        <w:pStyle w:val="Prrafodelista"/>
        <w:jc w:val="both"/>
        <w:rPr>
          <w:rFonts w:ascii="Arial" w:hAnsi="Arial" w:cs="Arial"/>
        </w:rPr>
      </w:pPr>
    </w:p>
    <w:p w:rsidR="006F54C4" w:rsidRDefault="00795989" w:rsidP="006F54C4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Inscripción:</w:t>
      </w:r>
      <w:r w:rsidR="006F54C4">
        <w:rPr>
          <w:rFonts w:ascii="Arial" w:hAnsi="Arial" w:cs="Arial"/>
        </w:rPr>
        <w:t xml:space="preserve"> Un </w:t>
      </w:r>
      <w:r>
        <w:rPr>
          <w:rFonts w:ascii="Arial" w:hAnsi="Arial" w:cs="Arial"/>
        </w:rPr>
        <w:t>coordinador</w:t>
      </w:r>
      <w:r w:rsidR="006F54C4">
        <w:rPr>
          <w:rFonts w:ascii="Arial" w:hAnsi="Arial" w:cs="Arial"/>
        </w:rPr>
        <w:t xml:space="preserve"> </w:t>
      </w:r>
      <w:r w:rsidR="00BE2DA2">
        <w:rPr>
          <w:rFonts w:ascii="Arial" w:hAnsi="Arial" w:cs="Arial"/>
        </w:rPr>
        <w:t xml:space="preserve">puede </w:t>
      </w:r>
      <w:r>
        <w:rPr>
          <w:rFonts w:ascii="Arial" w:hAnsi="Arial" w:cs="Arial"/>
        </w:rPr>
        <w:t>eliminar la inscripción de un estudiante</w:t>
      </w:r>
      <w:r w:rsidR="006F54C4">
        <w:rPr>
          <w:rFonts w:ascii="Arial" w:hAnsi="Arial" w:cs="Arial"/>
        </w:rPr>
        <w:t>.</w:t>
      </w:r>
    </w:p>
    <w:p w:rsidR="00325932" w:rsidRDefault="00325932" w:rsidP="00325932">
      <w:pPr>
        <w:pStyle w:val="Prrafodelista"/>
        <w:ind w:left="1440"/>
        <w:jc w:val="both"/>
        <w:rPr>
          <w:rFonts w:ascii="Arial" w:hAnsi="Arial" w:cs="Arial"/>
        </w:rPr>
      </w:pPr>
    </w:p>
    <w:p w:rsidR="00CB318F" w:rsidRPr="00CB318F" w:rsidRDefault="00795989" w:rsidP="00CB318F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Horas parciales de SC</w:t>
      </w:r>
      <w:r w:rsidR="00325932">
        <w:rPr>
          <w:rFonts w:ascii="Arial" w:hAnsi="Arial" w:cs="Arial"/>
        </w:rPr>
        <w:t xml:space="preserve">: </w:t>
      </w:r>
      <w:r w:rsidR="00325932">
        <w:rPr>
          <w:rFonts w:ascii="Arial" w:hAnsi="Arial" w:cs="Arial"/>
          <w:lang w:val="es-VE"/>
        </w:rPr>
        <w:t xml:space="preserve">Un </w:t>
      </w:r>
      <w:r w:rsidR="008E3FEE">
        <w:rPr>
          <w:rFonts w:ascii="Arial" w:hAnsi="Arial" w:cs="Arial"/>
          <w:lang w:val="es-VE"/>
        </w:rPr>
        <w:t xml:space="preserve">coordinador </w:t>
      </w:r>
      <w:r w:rsidR="00325932">
        <w:rPr>
          <w:rFonts w:ascii="Arial" w:hAnsi="Arial" w:cs="Arial"/>
          <w:lang w:val="es-VE"/>
        </w:rPr>
        <w:t xml:space="preserve">puede </w:t>
      </w:r>
      <w:r w:rsidR="004E6315">
        <w:rPr>
          <w:rFonts w:ascii="Arial" w:hAnsi="Arial" w:cs="Arial"/>
          <w:lang w:val="es-VE"/>
        </w:rPr>
        <w:t>validar las horas parciales de un estudiante.</w:t>
      </w:r>
    </w:p>
    <w:p w:rsidR="00536A61" w:rsidRDefault="00536A61" w:rsidP="00536A61">
      <w:pPr>
        <w:pStyle w:val="Prrafodelista"/>
        <w:ind w:left="1440"/>
        <w:jc w:val="both"/>
        <w:rPr>
          <w:rFonts w:ascii="Arial" w:hAnsi="Arial" w:cs="Arial"/>
        </w:rPr>
      </w:pPr>
    </w:p>
    <w:p w:rsidR="00A5750D" w:rsidRPr="00243ECB" w:rsidRDefault="00243ECB" w:rsidP="00A5750D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Emitir certificado de culminación</w:t>
      </w:r>
      <w:r w:rsidR="00CB318F">
        <w:rPr>
          <w:rFonts w:ascii="Arial" w:hAnsi="Arial" w:cs="Arial"/>
        </w:rPr>
        <w:t xml:space="preserve">: Un </w:t>
      </w:r>
      <w:r w:rsidR="005E0B43">
        <w:rPr>
          <w:rFonts w:ascii="Arial" w:hAnsi="Arial" w:cs="Arial"/>
        </w:rPr>
        <w:t>coordinador</w:t>
      </w:r>
      <w:bookmarkStart w:id="38" w:name="_GoBack"/>
      <w:bookmarkEnd w:id="38"/>
      <w:r w:rsidR="0063307F">
        <w:rPr>
          <w:rFonts w:ascii="Arial" w:hAnsi="Arial" w:cs="Arial"/>
        </w:rPr>
        <w:t xml:space="preserve"> puede </w:t>
      </w:r>
      <w:r w:rsidR="005E0B43">
        <w:rPr>
          <w:rFonts w:ascii="Arial" w:hAnsi="Arial" w:cs="Arial"/>
        </w:rPr>
        <w:t>emitir un certificado de culminación de SC para un estudiante que cumpla con el mínimo de horas reglamentarias</w:t>
      </w:r>
      <w:r w:rsidR="0063307F">
        <w:rPr>
          <w:rFonts w:ascii="Arial" w:hAnsi="Arial" w:cs="Arial"/>
        </w:rPr>
        <w:t>.</w:t>
      </w:r>
    </w:p>
    <w:p w:rsidR="0063307F" w:rsidRDefault="0063307F" w:rsidP="0063307F">
      <w:pPr>
        <w:pStyle w:val="Prrafodelista"/>
        <w:ind w:left="1440"/>
        <w:jc w:val="both"/>
        <w:rPr>
          <w:rFonts w:ascii="Arial" w:hAnsi="Arial" w:cs="Arial"/>
        </w:rPr>
      </w:pPr>
    </w:p>
    <w:p w:rsidR="0084160F" w:rsidRPr="0084160F" w:rsidRDefault="0084160F" w:rsidP="0084160F">
      <w:pPr>
        <w:jc w:val="both"/>
        <w:rPr>
          <w:rFonts w:ascii="Arial" w:hAnsi="Arial" w:cs="Arial"/>
        </w:rPr>
      </w:pPr>
    </w:p>
    <w:p w:rsidR="00844437" w:rsidRDefault="00001B14" w:rsidP="00977598">
      <w:pPr>
        <w:pStyle w:val="Ttulo1"/>
        <w:numPr>
          <w:ilvl w:val="0"/>
          <w:numId w:val="2"/>
        </w:numPr>
      </w:pPr>
      <w:bookmarkStart w:id="39" w:name="_Toc425054407"/>
      <w:bookmarkStart w:id="40" w:name="5.1"/>
      <w:bookmarkEnd w:id="39"/>
      <w:bookmarkEnd w:id="40"/>
      <w:r>
        <w:t>Criterios de Evaluación</w:t>
      </w:r>
      <w:bookmarkEnd w:id="33"/>
      <w:r w:rsidR="00D23656">
        <w:t>.</w:t>
      </w:r>
    </w:p>
    <w:p w:rsidR="00844437" w:rsidRDefault="00844437" w:rsidP="008444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44437">
        <w:rPr>
          <w:rFonts w:ascii="Arial" w:hAnsi="Arial" w:cs="Arial"/>
        </w:rPr>
        <w:t xml:space="preserve">Para evaluar el desarrollo del sistema junto con la distribución de actividades aquí propuesta, se plantean a continuación unos criterios de calidad y desempeño: </w:t>
      </w:r>
    </w:p>
    <w:p w:rsidR="00844437" w:rsidRPr="00844437" w:rsidRDefault="00844437" w:rsidP="00844437">
      <w:pPr>
        <w:jc w:val="both"/>
        <w:rPr>
          <w:rFonts w:ascii="Arial" w:hAnsi="Arial" w:cs="Arial"/>
        </w:rPr>
      </w:pP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Funcionalidad: </w:t>
      </w:r>
      <w:r w:rsidRPr="00844437">
        <w:rPr>
          <w:rFonts w:ascii="Arial" w:hAnsi="Arial" w:cs="Arial"/>
        </w:rPr>
        <w:t>Se plantea como</w:t>
      </w:r>
      <w:r>
        <w:rPr>
          <w:rFonts w:ascii="Arial" w:hAnsi="Arial" w:cs="Arial"/>
        </w:rPr>
        <w:t xml:space="preserve"> meta la implementación </w:t>
      </w:r>
      <w:r w:rsidRPr="00844437">
        <w:rPr>
          <w:rFonts w:ascii="Arial" w:hAnsi="Arial" w:cs="Arial"/>
        </w:rPr>
        <w:t>de los casos de uso y/o requerimientos funcionales del sistema mencionados en el punto anterior.</w:t>
      </w:r>
    </w:p>
    <w:p w:rsidR="00844437" w:rsidRDefault="00844437" w:rsidP="00844437">
      <w:pPr>
        <w:pStyle w:val="Prrafodelista"/>
        <w:widowControl/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</w:rPr>
        <w:t xml:space="preserve"> </w:t>
      </w: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Desempeño y Disponibilidad: </w:t>
      </w:r>
      <w:r w:rsidRPr="00844437">
        <w:rPr>
          <w:rFonts w:ascii="Arial" w:hAnsi="Arial" w:cs="Arial"/>
        </w:rPr>
        <w:t xml:space="preserve">El sistema debe estar alojado en algún servidor con disponibilidad continua y debe poder hacer un uso óptimo de los recursos de hardware del servidor, de tal forma que responda a las solicitudes de usuarios en un tiempo corto (no más de 15 segundos). </w:t>
      </w:r>
    </w:p>
    <w:p w:rsidR="00844437" w:rsidRPr="00844437" w:rsidRDefault="00844437" w:rsidP="00844437">
      <w:pPr>
        <w:pStyle w:val="Prrafodelista"/>
        <w:rPr>
          <w:rFonts w:ascii="Arial" w:hAnsi="Arial" w:cs="Arial"/>
        </w:rPr>
      </w:pP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Capacidad: </w:t>
      </w:r>
      <w:r w:rsidRPr="00844437">
        <w:rPr>
          <w:rFonts w:ascii="Arial" w:hAnsi="Arial" w:cs="Arial"/>
        </w:rPr>
        <w:t xml:space="preserve">Según las estimaciones sobre los requerimientos del cliente, se pretende que el sistema tenga la capacidad de manejar varios usuarios realizando solicitudes y/o consultas concurrentemente. </w:t>
      </w:r>
    </w:p>
    <w:p w:rsidR="00844437" w:rsidRPr="00844437" w:rsidRDefault="00844437" w:rsidP="00844437">
      <w:pPr>
        <w:pStyle w:val="Prrafodelista"/>
        <w:rPr>
          <w:rFonts w:ascii="Arial" w:hAnsi="Arial" w:cs="Arial"/>
          <w:b/>
          <w:bCs/>
        </w:rPr>
      </w:pPr>
    </w:p>
    <w:p w:rsidR="001E6FC5" w:rsidRPr="001E6FC5" w:rsidRDefault="00844437" w:rsidP="001E6FC5">
      <w:pPr>
        <w:pStyle w:val="Prrafodelista"/>
        <w:numPr>
          <w:ilvl w:val="0"/>
          <w:numId w:val="25"/>
        </w:numPr>
        <w:spacing w:line="360" w:lineRule="auto"/>
        <w:jc w:val="both"/>
      </w:pPr>
      <w:r w:rsidRPr="001E6FC5">
        <w:rPr>
          <w:rFonts w:ascii="Arial" w:hAnsi="Arial" w:cs="Arial"/>
          <w:b/>
          <w:bCs/>
        </w:rPr>
        <w:t xml:space="preserve">Objetivos de Calidad: </w:t>
      </w:r>
      <w:r w:rsidRPr="001E6FC5">
        <w:rPr>
          <w:rFonts w:ascii="Arial" w:hAnsi="Arial" w:cs="Arial"/>
        </w:rPr>
        <w:t xml:space="preserve">La seguridad del sistema es de vital importancia; éste debe garantizar la anonimidad de sus usuarios </w:t>
      </w:r>
      <w:r w:rsidR="00D817E1" w:rsidRPr="001E6FC5">
        <w:rPr>
          <w:rFonts w:ascii="Arial" w:hAnsi="Arial" w:cs="Arial"/>
        </w:rPr>
        <w:t>registrados,</w:t>
      </w:r>
      <w:r w:rsidRPr="001E6FC5">
        <w:rPr>
          <w:rFonts w:ascii="Arial" w:hAnsi="Arial" w:cs="Arial"/>
        </w:rPr>
        <w:t xml:space="preserve"> así como la confidencialidad e integridad de la información que se maneja. Además, se debe poder administrar un esquema de roles o “vistas” en el sistema en función de la iniciación de sesiones, de tal forma que cada usuario sólo tenga autorización de acceso a aquella informació</w:t>
      </w:r>
      <w:r w:rsidR="001E6FC5" w:rsidRPr="001E6FC5">
        <w:rPr>
          <w:rFonts w:ascii="Arial" w:hAnsi="Arial" w:cs="Arial"/>
        </w:rPr>
        <w:t>n que le corresponda. Sumado a eso</w:t>
      </w:r>
      <w:r w:rsidRPr="001E6FC5">
        <w:rPr>
          <w:rFonts w:ascii="Arial" w:hAnsi="Arial" w:cs="Arial"/>
        </w:rPr>
        <w:t>, se debe diseñar y concebir una interfaz intuitiva y sencilla, cuya principal fortaleza sea la rapidez de acceso a los datos o información requerida y la facilidad de aprendizaje por parte de sus usuarios.</w:t>
      </w:r>
      <w:r w:rsidR="001E6FC5" w:rsidRPr="001E6FC5">
        <w:rPr>
          <w:rFonts w:ascii="Arial" w:eastAsia="Arial" w:hAnsi="Arial" w:cs="Arial"/>
          <w:sz w:val="24"/>
          <w:szCs w:val="24"/>
        </w:rPr>
        <w:t xml:space="preserve"> </w:t>
      </w:r>
      <w:r w:rsidR="001E6FC5" w:rsidRPr="001E6FC5">
        <w:rPr>
          <w:rFonts w:ascii="Arial" w:eastAsia="Arial" w:hAnsi="Arial" w:cs="Arial"/>
        </w:rPr>
        <w:t>La probabilidad de que el sistema falle debe ser muy baja, para permitir así que el sistema sea confiable y cumpla con su función</w:t>
      </w:r>
      <w:r w:rsidR="001E6FC5" w:rsidRPr="001E6FC5">
        <w:rPr>
          <w:rFonts w:ascii="Arial" w:eastAsia="Arial" w:hAnsi="Arial" w:cs="Arial"/>
          <w:sz w:val="24"/>
          <w:szCs w:val="24"/>
        </w:rPr>
        <w:t>.</w:t>
      </w:r>
      <w:r w:rsidR="001E6FC5">
        <w:t xml:space="preserve"> </w:t>
      </w:r>
      <w:r w:rsidR="00D817E1" w:rsidRPr="00F3741F">
        <w:rPr>
          <w:rFonts w:ascii="Arial" w:hAnsi="Arial" w:cs="Arial"/>
        </w:rPr>
        <w:t>Finalmente,</w:t>
      </w:r>
      <w:r w:rsidR="001E6FC5" w:rsidRPr="001E6FC5">
        <w:t xml:space="preserve"> </w:t>
      </w:r>
      <w:r w:rsidR="00F3741F">
        <w:rPr>
          <w:rFonts w:ascii="Arial" w:eastAsia="Arial" w:hAnsi="Arial" w:cs="Arial"/>
        </w:rPr>
        <w:t>e</w:t>
      </w:r>
      <w:r w:rsidR="001E6FC5" w:rsidRPr="001E6FC5">
        <w:rPr>
          <w:rFonts w:ascii="Arial" w:eastAsia="Arial" w:hAnsi="Arial" w:cs="Arial"/>
        </w:rPr>
        <w:t>l sistema debe ser tolerante a posibles fallas de software, debe ser confiable al momento que ocurra un incidente.</w:t>
      </w:r>
    </w:p>
    <w:p w:rsidR="00844437" w:rsidRPr="000F7EFE" w:rsidRDefault="00844437" w:rsidP="001E6FC5">
      <w:pPr>
        <w:pStyle w:val="Prrafodelista"/>
        <w:widowControl/>
        <w:spacing w:after="200" w:line="276" w:lineRule="auto"/>
        <w:jc w:val="both"/>
        <w:rPr>
          <w:rFonts w:ascii="Arial" w:hAnsi="Arial" w:cs="Arial"/>
        </w:rPr>
      </w:pPr>
    </w:p>
    <w:sectPr w:rsidR="00844437" w:rsidRPr="000F7EFE" w:rsidSect="00154FB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6AD" w:rsidRDefault="00AB46AD">
      <w:r>
        <w:separator/>
      </w:r>
    </w:p>
  </w:endnote>
  <w:endnote w:type="continuationSeparator" w:id="0">
    <w:p w:rsidR="00AB46AD" w:rsidRDefault="00AB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6A14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20C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D20C3" w:rsidRDefault="000D20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16"/>
      <w:gridCol w:w="3217"/>
      <w:gridCol w:w="3217"/>
    </w:tblGrid>
    <w:tr w:rsidR="000D20C3" w:rsidTr="003225FB">
      <w:tc>
        <w:tcPr>
          <w:tcW w:w="3216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 w:rsidP="003225FB">
          <w:pPr>
            <w:ind w:right="360"/>
          </w:pPr>
          <w:r w:rsidRPr="00403109">
            <w:t>Confidencial</w:t>
          </w:r>
          <w:r>
            <w:t xml:space="preserve">  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>
          <w:pPr>
            <w:jc w:val="center"/>
          </w:pPr>
          <w:r>
            <w:t xml:space="preserve">Universidad Simón Bolívar, </w:t>
          </w:r>
          <w:r w:rsidR="00494DFB">
            <w:t>2016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>
          <w:pPr>
            <w:jc w:val="right"/>
          </w:pPr>
          <w:r w:rsidRPr="00403109">
            <w:t xml:space="preserve">Pág. </w:t>
          </w:r>
          <w:r w:rsidR="006A14D6" w:rsidRPr="00403109">
            <w:rPr>
              <w:rStyle w:val="Nmerodepgina"/>
            </w:rPr>
            <w:fldChar w:fldCharType="begin"/>
          </w:r>
          <w:r w:rsidRPr="00403109">
            <w:rPr>
              <w:rStyle w:val="Nmerodepgina"/>
            </w:rPr>
            <w:instrText xml:space="preserve"> PAGE </w:instrText>
          </w:r>
          <w:r w:rsidR="006A14D6" w:rsidRPr="00403109">
            <w:rPr>
              <w:rStyle w:val="Nmerodepgina"/>
            </w:rPr>
            <w:fldChar w:fldCharType="separate"/>
          </w:r>
          <w:r w:rsidR="005E0B43">
            <w:rPr>
              <w:rStyle w:val="Nmerodepgina"/>
              <w:noProof/>
            </w:rPr>
            <w:t>7</w:t>
          </w:r>
          <w:r w:rsidR="006A14D6" w:rsidRPr="00403109">
            <w:rPr>
              <w:rStyle w:val="Nmerodepgina"/>
            </w:rPr>
            <w:fldChar w:fldCharType="end"/>
          </w:r>
          <w:r w:rsidRPr="00403109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403109">
            <w:rPr>
              <w:rStyle w:val="Nmerodepgina"/>
            </w:rPr>
            <w:t xml:space="preserve"> </w:t>
          </w:r>
          <w:r w:rsidR="00AB46AD">
            <w:fldChar w:fldCharType="begin"/>
          </w:r>
          <w:r w:rsidR="00AB46AD">
            <w:instrText xml:space="preserve"> NUMPAGES  \* MERGEFORMAT </w:instrText>
          </w:r>
          <w:r w:rsidR="00AB46AD">
            <w:fldChar w:fldCharType="separate"/>
          </w:r>
          <w:r w:rsidR="005E0B43" w:rsidRPr="005E0B43">
            <w:rPr>
              <w:rStyle w:val="Nmerodepgina"/>
              <w:noProof/>
            </w:rPr>
            <w:t>7</w:t>
          </w:r>
          <w:r w:rsidR="00AB46AD">
            <w:rPr>
              <w:rStyle w:val="Nmerodepgina"/>
              <w:noProof/>
            </w:rPr>
            <w:fldChar w:fldCharType="end"/>
          </w:r>
        </w:p>
      </w:tc>
    </w:tr>
  </w:tbl>
  <w:p w:rsidR="000D20C3" w:rsidRDefault="000D20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D2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6AD" w:rsidRDefault="00AB46AD">
      <w:r>
        <w:separator/>
      </w:r>
    </w:p>
  </w:footnote>
  <w:footnote w:type="continuationSeparator" w:id="0">
    <w:p w:rsidR="00AB46AD" w:rsidRDefault="00AB4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07A72" w:rsidP="00EE5355">
    <w:pPr>
      <w:pBdr>
        <w:top w:val="single" w:sz="6" w:space="1" w:color="auto"/>
      </w:pBdr>
      <w:rPr>
        <w:sz w:val="24"/>
      </w:rPr>
    </w:pPr>
    <w:r>
      <w:rPr>
        <w:noProof/>
        <w:sz w:val="24"/>
        <w:lang w:val="en-US" w:eastAsia="ja-JP"/>
      </w:rPr>
      <w:drawing>
        <wp:anchor distT="0" distB="0" distL="114300" distR="114300" simplePos="0" relativeHeight="251658240" behindDoc="1" locked="0" layoutInCell="1" allowOverlap="1" wp14:anchorId="535B3A35" wp14:editId="6DD4F43E">
          <wp:simplePos x="0" y="0"/>
          <wp:positionH relativeFrom="column">
            <wp:posOffset>-47625</wp:posOffset>
          </wp:positionH>
          <wp:positionV relativeFrom="paragraph">
            <wp:posOffset>190500</wp:posOffset>
          </wp:positionV>
          <wp:extent cx="1813560" cy="12573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20C3" w:rsidRDefault="000D20C3" w:rsidP="00EE5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0D20C3" w:rsidRDefault="000D20C3" w:rsidP="00EE5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Universidad Simón Bolívar </w:t>
    </w:r>
    <w:r w:rsidRPr="00024456">
      <w:rPr>
        <w:noProof/>
        <w:lang w:val="en-US" w:eastAsia="ja-JP"/>
      </w:rPr>
      <w:drawing>
        <wp:inline distT="0" distB="0" distL="0" distR="0" wp14:anchorId="762D7848" wp14:editId="496C65A8">
          <wp:extent cx="857250" cy="571500"/>
          <wp:effectExtent l="0" t="0" r="0" b="0"/>
          <wp:docPr id="1" name="Imagen 1" descr="http://www.usb.ve/conocer/corporativa/archivos/logos/logo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www.usb.ve/conocer/corporativa/archivos/logos/logo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20C3" w:rsidRDefault="000D20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20C3" w:rsidRPr="00482675">
      <w:tc>
        <w:tcPr>
          <w:tcW w:w="6379" w:type="dxa"/>
        </w:tcPr>
        <w:p w:rsidR="000D20C3" w:rsidRPr="00482675" w:rsidRDefault="000D20C3" w:rsidP="00494DFB">
          <w:r w:rsidRPr="005569B5">
            <w:rPr>
              <w:lang w:val="es-VE"/>
            </w:rPr>
            <w:t xml:space="preserve">Sistema de Gestión de </w:t>
          </w:r>
          <w:r w:rsidR="00494DFB">
            <w:rPr>
              <w:lang w:val="es-VE"/>
            </w:rPr>
            <w:t>Servicio Comunitario</w:t>
          </w:r>
        </w:p>
      </w:tc>
      <w:tc>
        <w:tcPr>
          <w:tcW w:w="3179" w:type="dxa"/>
        </w:tcPr>
        <w:p w:rsidR="000D20C3" w:rsidRPr="00482675" w:rsidRDefault="000D20C3" w:rsidP="006351DC">
          <w:pPr>
            <w:tabs>
              <w:tab w:val="left" w:pos="1135"/>
            </w:tabs>
            <w:spacing w:before="40"/>
            <w:ind w:right="68"/>
          </w:pPr>
          <w:r w:rsidRPr="00482675">
            <w:t xml:space="preserve">  Versión:</w:t>
          </w:r>
          <w:r w:rsidR="00494DFB">
            <w:t xml:space="preserve">        &lt;</w:t>
          </w:r>
          <w:r w:rsidR="006351DC">
            <w:t>9.0</w:t>
          </w:r>
          <w:r w:rsidRPr="00482675">
            <w:t>&gt;</w:t>
          </w:r>
        </w:p>
      </w:tc>
    </w:tr>
    <w:tr w:rsidR="000D20C3" w:rsidRPr="00482675">
      <w:tc>
        <w:tcPr>
          <w:tcW w:w="6379" w:type="dxa"/>
        </w:tcPr>
        <w:p w:rsidR="000D20C3" w:rsidRPr="00482675" w:rsidRDefault="000D20C3">
          <w:r>
            <w:t>Plan de iteración</w:t>
          </w:r>
        </w:p>
      </w:tc>
      <w:tc>
        <w:tcPr>
          <w:tcW w:w="3179" w:type="dxa"/>
        </w:tcPr>
        <w:p w:rsidR="000D20C3" w:rsidRPr="00482675" w:rsidRDefault="00206241" w:rsidP="006351DC">
          <w:r>
            <w:t xml:space="preserve">  Fecha:          &lt;</w:t>
          </w:r>
          <w:r w:rsidR="006351DC">
            <w:t>15</w:t>
          </w:r>
          <w:r>
            <w:t>/10</w:t>
          </w:r>
          <w:r w:rsidR="00494DFB">
            <w:t>/16</w:t>
          </w:r>
          <w:r w:rsidR="000D20C3" w:rsidRPr="00482675">
            <w:t>&gt;</w:t>
          </w:r>
        </w:p>
      </w:tc>
    </w:tr>
    <w:tr w:rsidR="000D20C3" w:rsidRPr="00482675">
      <w:tc>
        <w:tcPr>
          <w:tcW w:w="9558" w:type="dxa"/>
          <w:gridSpan w:val="2"/>
        </w:tcPr>
        <w:p w:rsidR="000D20C3" w:rsidRPr="00482675" w:rsidRDefault="00266F08" w:rsidP="00D74663">
          <w:r>
            <w:t>Plan_de_iteració</w:t>
          </w:r>
          <w:r w:rsidR="00494DFB">
            <w:t>n_SIGESC_</w:t>
          </w:r>
          <w:r w:rsidR="00795989">
            <w:t>9.0</w:t>
          </w:r>
        </w:p>
      </w:tc>
    </w:tr>
  </w:tbl>
  <w:p w:rsidR="000D20C3" w:rsidRPr="00482675" w:rsidRDefault="000D20C3" w:rsidP="00482675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D20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s-VE" w:eastAsia="es-VE"/>
      </w:rPr>
    </w:lvl>
  </w:abstractNum>
  <w:abstractNum w:abstractNumId="2" w15:restartNumberingAfterBreak="0">
    <w:nsid w:val="0000000C"/>
    <w:multiLevelType w:val="multi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3" w15:restartNumberingAfterBreak="0">
    <w:nsid w:val="02EE07DA"/>
    <w:multiLevelType w:val="multilevel"/>
    <w:tmpl w:val="AADC36F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 w15:restartNumberingAfterBreak="0">
    <w:nsid w:val="08FD0D66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359C3"/>
    <w:multiLevelType w:val="hybridMultilevel"/>
    <w:tmpl w:val="8E4A1AAC"/>
    <w:lvl w:ilvl="0" w:tplc="20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8657E"/>
    <w:multiLevelType w:val="hybridMultilevel"/>
    <w:tmpl w:val="CD76BCE2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613FE8"/>
    <w:multiLevelType w:val="hybridMultilevel"/>
    <w:tmpl w:val="A08EDE70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B12F3"/>
    <w:multiLevelType w:val="hybridMultilevel"/>
    <w:tmpl w:val="954859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111A6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C777D"/>
    <w:multiLevelType w:val="hybridMultilevel"/>
    <w:tmpl w:val="B6FEE7E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426FD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A7CF8"/>
    <w:multiLevelType w:val="hybridMultilevel"/>
    <w:tmpl w:val="8F52A842"/>
    <w:lvl w:ilvl="0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E8641F"/>
    <w:multiLevelType w:val="multilevel"/>
    <w:tmpl w:val="879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32E3F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01CEE"/>
    <w:multiLevelType w:val="hybridMultilevel"/>
    <w:tmpl w:val="1E4CB7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60843"/>
    <w:multiLevelType w:val="multilevel"/>
    <w:tmpl w:val="2C8C66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DF00CAB"/>
    <w:multiLevelType w:val="hybridMultilevel"/>
    <w:tmpl w:val="ACAE07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93519"/>
    <w:multiLevelType w:val="multilevel"/>
    <w:tmpl w:val="AB0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C2636"/>
    <w:multiLevelType w:val="hybridMultilevel"/>
    <w:tmpl w:val="F196B0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9BB"/>
    <w:multiLevelType w:val="multilevel"/>
    <w:tmpl w:val="89D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1719C"/>
    <w:multiLevelType w:val="multilevel"/>
    <w:tmpl w:val="9F7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97E25"/>
    <w:multiLevelType w:val="hybridMultilevel"/>
    <w:tmpl w:val="6F9E6F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8C0069"/>
    <w:multiLevelType w:val="hybridMultilevel"/>
    <w:tmpl w:val="27F4370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451642"/>
    <w:multiLevelType w:val="multilevel"/>
    <w:tmpl w:val="43B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91621"/>
    <w:multiLevelType w:val="hybridMultilevel"/>
    <w:tmpl w:val="8B7809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D32CBC58">
      <w:start w:val="5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6399A"/>
    <w:multiLevelType w:val="hybridMultilevel"/>
    <w:tmpl w:val="DD98D296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D61B13"/>
    <w:multiLevelType w:val="hybridMultilevel"/>
    <w:tmpl w:val="AE382548"/>
    <w:lvl w:ilvl="0" w:tplc="EF5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12F2B"/>
    <w:multiLevelType w:val="hybridMultilevel"/>
    <w:tmpl w:val="9EF6E16A"/>
    <w:lvl w:ilvl="0" w:tplc="200A000F">
      <w:start w:val="1"/>
      <w:numFmt w:val="decimal"/>
      <w:lvlText w:val="%1."/>
      <w:lvlJc w:val="left"/>
      <w:pPr>
        <w:ind w:left="1301" w:hanging="360"/>
      </w:pPr>
    </w:lvl>
    <w:lvl w:ilvl="1" w:tplc="200A0019" w:tentative="1">
      <w:start w:val="1"/>
      <w:numFmt w:val="lowerLetter"/>
      <w:lvlText w:val="%2."/>
      <w:lvlJc w:val="left"/>
      <w:pPr>
        <w:ind w:left="2021" w:hanging="360"/>
      </w:pPr>
    </w:lvl>
    <w:lvl w:ilvl="2" w:tplc="200A001B" w:tentative="1">
      <w:start w:val="1"/>
      <w:numFmt w:val="lowerRoman"/>
      <w:lvlText w:val="%3."/>
      <w:lvlJc w:val="right"/>
      <w:pPr>
        <w:ind w:left="2741" w:hanging="180"/>
      </w:pPr>
    </w:lvl>
    <w:lvl w:ilvl="3" w:tplc="200A000F" w:tentative="1">
      <w:start w:val="1"/>
      <w:numFmt w:val="decimal"/>
      <w:lvlText w:val="%4."/>
      <w:lvlJc w:val="left"/>
      <w:pPr>
        <w:ind w:left="3461" w:hanging="360"/>
      </w:pPr>
    </w:lvl>
    <w:lvl w:ilvl="4" w:tplc="200A0019" w:tentative="1">
      <w:start w:val="1"/>
      <w:numFmt w:val="lowerLetter"/>
      <w:lvlText w:val="%5."/>
      <w:lvlJc w:val="left"/>
      <w:pPr>
        <w:ind w:left="4181" w:hanging="360"/>
      </w:pPr>
    </w:lvl>
    <w:lvl w:ilvl="5" w:tplc="200A001B" w:tentative="1">
      <w:start w:val="1"/>
      <w:numFmt w:val="lowerRoman"/>
      <w:lvlText w:val="%6."/>
      <w:lvlJc w:val="right"/>
      <w:pPr>
        <w:ind w:left="4901" w:hanging="180"/>
      </w:pPr>
    </w:lvl>
    <w:lvl w:ilvl="6" w:tplc="200A000F" w:tentative="1">
      <w:start w:val="1"/>
      <w:numFmt w:val="decimal"/>
      <w:lvlText w:val="%7."/>
      <w:lvlJc w:val="left"/>
      <w:pPr>
        <w:ind w:left="5621" w:hanging="360"/>
      </w:pPr>
    </w:lvl>
    <w:lvl w:ilvl="7" w:tplc="200A0019" w:tentative="1">
      <w:start w:val="1"/>
      <w:numFmt w:val="lowerLetter"/>
      <w:lvlText w:val="%8."/>
      <w:lvlJc w:val="left"/>
      <w:pPr>
        <w:ind w:left="6341" w:hanging="360"/>
      </w:pPr>
    </w:lvl>
    <w:lvl w:ilvl="8" w:tplc="200A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29" w15:restartNumberingAfterBreak="0">
    <w:nsid w:val="5D670821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3178E"/>
    <w:multiLevelType w:val="hybridMultilevel"/>
    <w:tmpl w:val="B344BE4E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6A09EC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23908"/>
    <w:multiLevelType w:val="multilevel"/>
    <w:tmpl w:val="2A7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0550D"/>
    <w:multiLevelType w:val="hybridMultilevel"/>
    <w:tmpl w:val="226AC5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C5DA2"/>
    <w:multiLevelType w:val="multilevel"/>
    <w:tmpl w:val="A0A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74733"/>
    <w:multiLevelType w:val="hybridMultilevel"/>
    <w:tmpl w:val="495E293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16"/>
  </w:num>
  <w:num w:numId="5">
    <w:abstractNumId w:val="0"/>
  </w:num>
  <w:num w:numId="6">
    <w:abstractNumId w:val="18"/>
  </w:num>
  <w:num w:numId="7">
    <w:abstractNumId w:val="21"/>
  </w:num>
  <w:num w:numId="8">
    <w:abstractNumId w:val="34"/>
  </w:num>
  <w:num w:numId="9">
    <w:abstractNumId w:val="33"/>
  </w:num>
  <w:num w:numId="10">
    <w:abstractNumId w:val="24"/>
  </w:num>
  <w:num w:numId="11">
    <w:abstractNumId w:val="32"/>
  </w:num>
  <w:num w:numId="12">
    <w:abstractNumId w:val="13"/>
  </w:num>
  <w:num w:numId="13">
    <w:abstractNumId w:val="20"/>
  </w:num>
  <w:num w:numId="14">
    <w:abstractNumId w:val="29"/>
  </w:num>
  <w:num w:numId="15">
    <w:abstractNumId w:val="31"/>
  </w:num>
  <w:num w:numId="16">
    <w:abstractNumId w:val="4"/>
  </w:num>
  <w:num w:numId="17">
    <w:abstractNumId w:val="11"/>
  </w:num>
  <w:num w:numId="18">
    <w:abstractNumId w:val="14"/>
  </w:num>
  <w:num w:numId="19">
    <w:abstractNumId w:val="9"/>
  </w:num>
  <w:num w:numId="20">
    <w:abstractNumId w:val="17"/>
  </w:num>
  <w:num w:numId="21">
    <w:abstractNumId w:val="19"/>
  </w:num>
  <w:num w:numId="22">
    <w:abstractNumId w:val="2"/>
  </w:num>
  <w:num w:numId="23">
    <w:abstractNumId w:val="25"/>
  </w:num>
  <w:num w:numId="24">
    <w:abstractNumId w:val="10"/>
  </w:num>
  <w:num w:numId="25">
    <w:abstractNumId w:val="8"/>
  </w:num>
  <w:num w:numId="26">
    <w:abstractNumId w:val="6"/>
  </w:num>
  <w:num w:numId="27">
    <w:abstractNumId w:val="7"/>
  </w:num>
  <w:num w:numId="28">
    <w:abstractNumId w:val="5"/>
  </w:num>
  <w:num w:numId="29">
    <w:abstractNumId w:val="1"/>
  </w:num>
  <w:num w:numId="30">
    <w:abstractNumId w:val="28"/>
  </w:num>
  <w:num w:numId="31">
    <w:abstractNumId w:val="3"/>
  </w:num>
  <w:num w:numId="32">
    <w:abstractNumId w:val="27"/>
  </w:num>
  <w:num w:numId="33">
    <w:abstractNumId w:val="30"/>
  </w:num>
  <w:num w:numId="34">
    <w:abstractNumId w:val="12"/>
  </w:num>
  <w:num w:numId="35">
    <w:abstractNumId w:val="15"/>
  </w:num>
  <w:num w:numId="36">
    <w:abstractNumId w:val="35"/>
  </w:num>
  <w:num w:numId="37">
    <w:abstractNumId w:val="2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F0"/>
    <w:rsid w:val="00001B14"/>
    <w:rsid w:val="0000223D"/>
    <w:rsid w:val="00003F78"/>
    <w:rsid w:val="00007A72"/>
    <w:rsid w:val="00014217"/>
    <w:rsid w:val="00016D96"/>
    <w:rsid w:val="000204D7"/>
    <w:rsid w:val="00023186"/>
    <w:rsid w:val="000251CF"/>
    <w:rsid w:val="0002760A"/>
    <w:rsid w:val="00030E3B"/>
    <w:rsid w:val="000412A9"/>
    <w:rsid w:val="00047504"/>
    <w:rsid w:val="0004765C"/>
    <w:rsid w:val="00055C49"/>
    <w:rsid w:val="00055F85"/>
    <w:rsid w:val="00062469"/>
    <w:rsid w:val="000624BB"/>
    <w:rsid w:val="00065E7A"/>
    <w:rsid w:val="00070329"/>
    <w:rsid w:val="00076CEB"/>
    <w:rsid w:val="00082E94"/>
    <w:rsid w:val="00097020"/>
    <w:rsid w:val="000A2068"/>
    <w:rsid w:val="000A2163"/>
    <w:rsid w:val="000A2D03"/>
    <w:rsid w:val="000A59F1"/>
    <w:rsid w:val="000A7160"/>
    <w:rsid w:val="000C0CD4"/>
    <w:rsid w:val="000C0FAD"/>
    <w:rsid w:val="000D20C3"/>
    <w:rsid w:val="000D3252"/>
    <w:rsid w:val="000D33B0"/>
    <w:rsid w:val="000D4BCA"/>
    <w:rsid w:val="000D6F55"/>
    <w:rsid w:val="000E540F"/>
    <w:rsid w:val="000F7D22"/>
    <w:rsid w:val="000F7EFE"/>
    <w:rsid w:val="0010315C"/>
    <w:rsid w:val="00110F18"/>
    <w:rsid w:val="00112DAF"/>
    <w:rsid w:val="00113F65"/>
    <w:rsid w:val="001172DF"/>
    <w:rsid w:val="00117706"/>
    <w:rsid w:val="001211F4"/>
    <w:rsid w:val="0012364E"/>
    <w:rsid w:val="00125045"/>
    <w:rsid w:val="00133935"/>
    <w:rsid w:val="00136CCE"/>
    <w:rsid w:val="00142FFF"/>
    <w:rsid w:val="001439B8"/>
    <w:rsid w:val="001456D2"/>
    <w:rsid w:val="00150A87"/>
    <w:rsid w:val="001516CC"/>
    <w:rsid w:val="0015441E"/>
    <w:rsid w:val="00154FB9"/>
    <w:rsid w:val="00155CC7"/>
    <w:rsid w:val="00164DC3"/>
    <w:rsid w:val="001772FD"/>
    <w:rsid w:val="001864A7"/>
    <w:rsid w:val="00191F85"/>
    <w:rsid w:val="00192D59"/>
    <w:rsid w:val="00193822"/>
    <w:rsid w:val="001A68D2"/>
    <w:rsid w:val="001B0BE9"/>
    <w:rsid w:val="001B0EE8"/>
    <w:rsid w:val="001B572E"/>
    <w:rsid w:val="001B5DC4"/>
    <w:rsid w:val="001C00DD"/>
    <w:rsid w:val="001C2ADB"/>
    <w:rsid w:val="001D042E"/>
    <w:rsid w:val="001E6FC5"/>
    <w:rsid w:val="001F1EEC"/>
    <w:rsid w:val="001F46B0"/>
    <w:rsid w:val="00202CCC"/>
    <w:rsid w:val="00206241"/>
    <w:rsid w:val="00214879"/>
    <w:rsid w:val="00215839"/>
    <w:rsid w:val="00217045"/>
    <w:rsid w:val="0022679D"/>
    <w:rsid w:val="00232D77"/>
    <w:rsid w:val="00243ECB"/>
    <w:rsid w:val="0025569E"/>
    <w:rsid w:val="00256934"/>
    <w:rsid w:val="00257842"/>
    <w:rsid w:val="00257FC8"/>
    <w:rsid w:val="0026665D"/>
    <w:rsid w:val="0026689F"/>
    <w:rsid w:val="00266F08"/>
    <w:rsid w:val="00272DAA"/>
    <w:rsid w:val="00274F50"/>
    <w:rsid w:val="0028259F"/>
    <w:rsid w:val="00290D54"/>
    <w:rsid w:val="00290F7E"/>
    <w:rsid w:val="00292F2E"/>
    <w:rsid w:val="002A347E"/>
    <w:rsid w:val="002B1729"/>
    <w:rsid w:val="002C3471"/>
    <w:rsid w:val="002C6550"/>
    <w:rsid w:val="002D0CA4"/>
    <w:rsid w:val="002D2541"/>
    <w:rsid w:val="002D5C8F"/>
    <w:rsid w:val="002D6644"/>
    <w:rsid w:val="002E0DDA"/>
    <w:rsid w:val="002E34AD"/>
    <w:rsid w:val="002E75BE"/>
    <w:rsid w:val="002F6971"/>
    <w:rsid w:val="00300062"/>
    <w:rsid w:val="00300BFE"/>
    <w:rsid w:val="003027B5"/>
    <w:rsid w:val="00307A76"/>
    <w:rsid w:val="0031057B"/>
    <w:rsid w:val="003175D6"/>
    <w:rsid w:val="003209B9"/>
    <w:rsid w:val="003225FB"/>
    <w:rsid w:val="00325932"/>
    <w:rsid w:val="003326F9"/>
    <w:rsid w:val="003368F8"/>
    <w:rsid w:val="00351F6B"/>
    <w:rsid w:val="00352811"/>
    <w:rsid w:val="00355613"/>
    <w:rsid w:val="00355C93"/>
    <w:rsid w:val="00362B1E"/>
    <w:rsid w:val="0037172B"/>
    <w:rsid w:val="00380AC7"/>
    <w:rsid w:val="00392C4C"/>
    <w:rsid w:val="00394AE4"/>
    <w:rsid w:val="003A07F2"/>
    <w:rsid w:val="003A0D34"/>
    <w:rsid w:val="003B2466"/>
    <w:rsid w:val="003C6018"/>
    <w:rsid w:val="003C7F0B"/>
    <w:rsid w:val="003D24F0"/>
    <w:rsid w:val="003D6EB5"/>
    <w:rsid w:val="003E1F68"/>
    <w:rsid w:val="003E37AC"/>
    <w:rsid w:val="003E4B6D"/>
    <w:rsid w:val="003F566F"/>
    <w:rsid w:val="00400DD5"/>
    <w:rsid w:val="00401C0F"/>
    <w:rsid w:val="00403109"/>
    <w:rsid w:val="004067C5"/>
    <w:rsid w:val="00406FBA"/>
    <w:rsid w:val="004153AA"/>
    <w:rsid w:val="004159ED"/>
    <w:rsid w:val="00416CD2"/>
    <w:rsid w:val="00421286"/>
    <w:rsid w:val="00427DB8"/>
    <w:rsid w:val="00436FC8"/>
    <w:rsid w:val="004502DB"/>
    <w:rsid w:val="0045655F"/>
    <w:rsid w:val="00461782"/>
    <w:rsid w:val="00465A3D"/>
    <w:rsid w:val="004666F4"/>
    <w:rsid w:val="00466CA1"/>
    <w:rsid w:val="00482675"/>
    <w:rsid w:val="004931B3"/>
    <w:rsid w:val="00493735"/>
    <w:rsid w:val="00494DFB"/>
    <w:rsid w:val="004952AB"/>
    <w:rsid w:val="00496A86"/>
    <w:rsid w:val="004A1B3E"/>
    <w:rsid w:val="004B487C"/>
    <w:rsid w:val="004B5AD3"/>
    <w:rsid w:val="004C3D6A"/>
    <w:rsid w:val="004C52C1"/>
    <w:rsid w:val="004D698F"/>
    <w:rsid w:val="004E6315"/>
    <w:rsid w:val="004F470F"/>
    <w:rsid w:val="004F4B33"/>
    <w:rsid w:val="004F5B88"/>
    <w:rsid w:val="005038ED"/>
    <w:rsid w:val="00505DF0"/>
    <w:rsid w:val="005131B9"/>
    <w:rsid w:val="00513D1D"/>
    <w:rsid w:val="005165D5"/>
    <w:rsid w:val="005168F6"/>
    <w:rsid w:val="005229DF"/>
    <w:rsid w:val="005261DA"/>
    <w:rsid w:val="00531A14"/>
    <w:rsid w:val="005344F6"/>
    <w:rsid w:val="00536A61"/>
    <w:rsid w:val="0054117D"/>
    <w:rsid w:val="005505D8"/>
    <w:rsid w:val="00553C78"/>
    <w:rsid w:val="00560BAA"/>
    <w:rsid w:val="00563B69"/>
    <w:rsid w:val="00564000"/>
    <w:rsid w:val="005719C9"/>
    <w:rsid w:val="00576C94"/>
    <w:rsid w:val="00580AA0"/>
    <w:rsid w:val="00590774"/>
    <w:rsid w:val="005B1DA4"/>
    <w:rsid w:val="005B2316"/>
    <w:rsid w:val="005B3365"/>
    <w:rsid w:val="005C1D38"/>
    <w:rsid w:val="005C215B"/>
    <w:rsid w:val="005C3AB9"/>
    <w:rsid w:val="005C55F8"/>
    <w:rsid w:val="005E0B43"/>
    <w:rsid w:val="005E16AC"/>
    <w:rsid w:val="005F678F"/>
    <w:rsid w:val="00611B06"/>
    <w:rsid w:val="00621165"/>
    <w:rsid w:val="00623D9D"/>
    <w:rsid w:val="00624E54"/>
    <w:rsid w:val="0063307F"/>
    <w:rsid w:val="006351DC"/>
    <w:rsid w:val="00650D49"/>
    <w:rsid w:val="006518DC"/>
    <w:rsid w:val="00654A73"/>
    <w:rsid w:val="00662C9F"/>
    <w:rsid w:val="00663FDA"/>
    <w:rsid w:val="006705DA"/>
    <w:rsid w:val="00670DFF"/>
    <w:rsid w:val="006735BF"/>
    <w:rsid w:val="006829A5"/>
    <w:rsid w:val="0068311C"/>
    <w:rsid w:val="00685F0C"/>
    <w:rsid w:val="00696295"/>
    <w:rsid w:val="006A14D6"/>
    <w:rsid w:val="006A21B2"/>
    <w:rsid w:val="006A4FD2"/>
    <w:rsid w:val="006B1236"/>
    <w:rsid w:val="006B524B"/>
    <w:rsid w:val="006C3880"/>
    <w:rsid w:val="006C7CEA"/>
    <w:rsid w:val="006E00E4"/>
    <w:rsid w:val="006E057A"/>
    <w:rsid w:val="006E1989"/>
    <w:rsid w:val="006E35E1"/>
    <w:rsid w:val="006F2C11"/>
    <w:rsid w:val="006F414F"/>
    <w:rsid w:val="006F54C4"/>
    <w:rsid w:val="006F7B0E"/>
    <w:rsid w:val="007046E6"/>
    <w:rsid w:val="00705583"/>
    <w:rsid w:val="0070723A"/>
    <w:rsid w:val="007101A2"/>
    <w:rsid w:val="00710455"/>
    <w:rsid w:val="00716CA5"/>
    <w:rsid w:val="007226BC"/>
    <w:rsid w:val="0072553F"/>
    <w:rsid w:val="00731FB6"/>
    <w:rsid w:val="00735A87"/>
    <w:rsid w:val="00742550"/>
    <w:rsid w:val="00747471"/>
    <w:rsid w:val="00747DED"/>
    <w:rsid w:val="00755119"/>
    <w:rsid w:val="00756F77"/>
    <w:rsid w:val="00762097"/>
    <w:rsid w:val="00765DC8"/>
    <w:rsid w:val="0076638A"/>
    <w:rsid w:val="007675C9"/>
    <w:rsid w:val="00770F58"/>
    <w:rsid w:val="00785B01"/>
    <w:rsid w:val="00786B9E"/>
    <w:rsid w:val="00790A28"/>
    <w:rsid w:val="00795989"/>
    <w:rsid w:val="007A6B58"/>
    <w:rsid w:val="007B0CE8"/>
    <w:rsid w:val="007B23DD"/>
    <w:rsid w:val="007C43FE"/>
    <w:rsid w:val="007D0FB0"/>
    <w:rsid w:val="007F4407"/>
    <w:rsid w:val="007F769B"/>
    <w:rsid w:val="008021DC"/>
    <w:rsid w:val="00803724"/>
    <w:rsid w:val="00803EA7"/>
    <w:rsid w:val="0080532C"/>
    <w:rsid w:val="00812C86"/>
    <w:rsid w:val="00817553"/>
    <w:rsid w:val="008240D0"/>
    <w:rsid w:val="0084124C"/>
    <w:rsid w:val="0084160F"/>
    <w:rsid w:val="00844437"/>
    <w:rsid w:val="008523B9"/>
    <w:rsid w:val="00852CF7"/>
    <w:rsid w:val="008535BF"/>
    <w:rsid w:val="00866305"/>
    <w:rsid w:val="00871A11"/>
    <w:rsid w:val="00871FAF"/>
    <w:rsid w:val="00875DF3"/>
    <w:rsid w:val="00877879"/>
    <w:rsid w:val="008926C0"/>
    <w:rsid w:val="008946C2"/>
    <w:rsid w:val="00894E98"/>
    <w:rsid w:val="008A4213"/>
    <w:rsid w:val="008C1D43"/>
    <w:rsid w:val="008C223C"/>
    <w:rsid w:val="008C40D5"/>
    <w:rsid w:val="008C52E5"/>
    <w:rsid w:val="008D45B2"/>
    <w:rsid w:val="008D57F9"/>
    <w:rsid w:val="008D593B"/>
    <w:rsid w:val="008D7CB8"/>
    <w:rsid w:val="008E03C2"/>
    <w:rsid w:val="008E3FEE"/>
    <w:rsid w:val="008E6838"/>
    <w:rsid w:val="008F75EA"/>
    <w:rsid w:val="00904914"/>
    <w:rsid w:val="00913E95"/>
    <w:rsid w:val="0091573E"/>
    <w:rsid w:val="00920D5E"/>
    <w:rsid w:val="00921D47"/>
    <w:rsid w:val="009237B2"/>
    <w:rsid w:val="00933C59"/>
    <w:rsid w:val="0093574E"/>
    <w:rsid w:val="009403F5"/>
    <w:rsid w:val="00945C9F"/>
    <w:rsid w:val="009506D0"/>
    <w:rsid w:val="009535C1"/>
    <w:rsid w:val="0096478D"/>
    <w:rsid w:val="009749A6"/>
    <w:rsid w:val="00976AB4"/>
    <w:rsid w:val="00976BAE"/>
    <w:rsid w:val="00984275"/>
    <w:rsid w:val="00986493"/>
    <w:rsid w:val="00993872"/>
    <w:rsid w:val="00995251"/>
    <w:rsid w:val="009A3475"/>
    <w:rsid w:val="009B5637"/>
    <w:rsid w:val="009B6115"/>
    <w:rsid w:val="009C45E0"/>
    <w:rsid w:val="009D2760"/>
    <w:rsid w:val="009E2411"/>
    <w:rsid w:val="009E5197"/>
    <w:rsid w:val="009F13C5"/>
    <w:rsid w:val="009F5542"/>
    <w:rsid w:val="009F5D85"/>
    <w:rsid w:val="009F67AA"/>
    <w:rsid w:val="00A03D64"/>
    <w:rsid w:val="00A053BE"/>
    <w:rsid w:val="00A22E9C"/>
    <w:rsid w:val="00A32E6D"/>
    <w:rsid w:val="00A33102"/>
    <w:rsid w:val="00A41D56"/>
    <w:rsid w:val="00A46CA3"/>
    <w:rsid w:val="00A5082F"/>
    <w:rsid w:val="00A534E8"/>
    <w:rsid w:val="00A5470F"/>
    <w:rsid w:val="00A54CE6"/>
    <w:rsid w:val="00A5750D"/>
    <w:rsid w:val="00A577F3"/>
    <w:rsid w:val="00A60263"/>
    <w:rsid w:val="00A64279"/>
    <w:rsid w:val="00A65A22"/>
    <w:rsid w:val="00A65ABF"/>
    <w:rsid w:val="00A6746A"/>
    <w:rsid w:val="00A71747"/>
    <w:rsid w:val="00A71943"/>
    <w:rsid w:val="00A87FC5"/>
    <w:rsid w:val="00AA0B23"/>
    <w:rsid w:val="00AA62E6"/>
    <w:rsid w:val="00AB372F"/>
    <w:rsid w:val="00AB38C4"/>
    <w:rsid w:val="00AB46AD"/>
    <w:rsid w:val="00AB7680"/>
    <w:rsid w:val="00AC0721"/>
    <w:rsid w:val="00AC506A"/>
    <w:rsid w:val="00AC78E8"/>
    <w:rsid w:val="00AD65E3"/>
    <w:rsid w:val="00AD6A2F"/>
    <w:rsid w:val="00AE24A6"/>
    <w:rsid w:val="00AE2A6B"/>
    <w:rsid w:val="00AF1A6B"/>
    <w:rsid w:val="00AF557D"/>
    <w:rsid w:val="00B25FE1"/>
    <w:rsid w:val="00B31626"/>
    <w:rsid w:val="00B36DB6"/>
    <w:rsid w:val="00B40ABD"/>
    <w:rsid w:val="00B42EC9"/>
    <w:rsid w:val="00B502B7"/>
    <w:rsid w:val="00B554B4"/>
    <w:rsid w:val="00B64ED0"/>
    <w:rsid w:val="00B658F3"/>
    <w:rsid w:val="00B66DD2"/>
    <w:rsid w:val="00B868A9"/>
    <w:rsid w:val="00B90C2E"/>
    <w:rsid w:val="00B92066"/>
    <w:rsid w:val="00BA3E75"/>
    <w:rsid w:val="00BB1030"/>
    <w:rsid w:val="00BB5082"/>
    <w:rsid w:val="00BB7627"/>
    <w:rsid w:val="00BC57CB"/>
    <w:rsid w:val="00BC74B9"/>
    <w:rsid w:val="00BD17A2"/>
    <w:rsid w:val="00BD3FDD"/>
    <w:rsid w:val="00BE0284"/>
    <w:rsid w:val="00BE2DA2"/>
    <w:rsid w:val="00BE40F1"/>
    <w:rsid w:val="00BE41E7"/>
    <w:rsid w:val="00BF3DCC"/>
    <w:rsid w:val="00BF422F"/>
    <w:rsid w:val="00BF6621"/>
    <w:rsid w:val="00BF67BA"/>
    <w:rsid w:val="00C02C51"/>
    <w:rsid w:val="00C07264"/>
    <w:rsid w:val="00C11842"/>
    <w:rsid w:val="00C14D03"/>
    <w:rsid w:val="00C169D6"/>
    <w:rsid w:val="00C20572"/>
    <w:rsid w:val="00C246E7"/>
    <w:rsid w:val="00C24A61"/>
    <w:rsid w:val="00C36587"/>
    <w:rsid w:val="00C422B4"/>
    <w:rsid w:val="00C53B9B"/>
    <w:rsid w:val="00C53E02"/>
    <w:rsid w:val="00C61575"/>
    <w:rsid w:val="00C646C0"/>
    <w:rsid w:val="00C67BAD"/>
    <w:rsid w:val="00C7161A"/>
    <w:rsid w:val="00C73148"/>
    <w:rsid w:val="00C74278"/>
    <w:rsid w:val="00C74C33"/>
    <w:rsid w:val="00C821E3"/>
    <w:rsid w:val="00C875D5"/>
    <w:rsid w:val="00C9504A"/>
    <w:rsid w:val="00CA5F1C"/>
    <w:rsid w:val="00CB318F"/>
    <w:rsid w:val="00CB326F"/>
    <w:rsid w:val="00CC1BAD"/>
    <w:rsid w:val="00CC6D15"/>
    <w:rsid w:val="00CD1E9B"/>
    <w:rsid w:val="00CD40FF"/>
    <w:rsid w:val="00CE16AB"/>
    <w:rsid w:val="00CE2567"/>
    <w:rsid w:val="00CE43AD"/>
    <w:rsid w:val="00CE57CD"/>
    <w:rsid w:val="00CF4D75"/>
    <w:rsid w:val="00D112F9"/>
    <w:rsid w:val="00D11778"/>
    <w:rsid w:val="00D143B6"/>
    <w:rsid w:val="00D23656"/>
    <w:rsid w:val="00D23F9C"/>
    <w:rsid w:val="00D24B52"/>
    <w:rsid w:val="00D2509F"/>
    <w:rsid w:val="00D2600B"/>
    <w:rsid w:val="00D26A9A"/>
    <w:rsid w:val="00D4438B"/>
    <w:rsid w:val="00D508E7"/>
    <w:rsid w:val="00D62215"/>
    <w:rsid w:val="00D6283E"/>
    <w:rsid w:val="00D6369A"/>
    <w:rsid w:val="00D64060"/>
    <w:rsid w:val="00D6450E"/>
    <w:rsid w:val="00D70CAE"/>
    <w:rsid w:val="00D74663"/>
    <w:rsid w:val="00D80102"/>
    <w:rsid w:val="00D802A9"/>
    <w:rsid w:val="00D817E1"/>
    <w:rsid w:val="00D851B5"/>
    <w:rsid w:val="00D86C74"/>
    <w:rsid w:val="00D92A7C"/>
    <w:rsid w:val="00D93AE9"/>
    <w:rsid w:val="00D94C69"/>
    <w:rsid w:val="00DA46E3"/>
    <w:rsid w:val="00DB5059"/>
    <w:rsid w:val="00DC03D5"/>
    <w:rsid w:val="00DC4247"/>
    <w:rsid w:val="00DD1FB9"/>
    <w:rsid w:val="00DE008E"/>
    <w:rsid w:val="00DF2F5D"/>
    <w:rsid w:val="00E0042B"/>
    <w:rsid w:val="00E01DE1"/>
    <w:rsid w:val="00E11188"/>
    <w:rsid w:val="00E129E8"/>
    <w:rsid w:val="00E2669C"/>
    <w:rsid w:val="00E33A49"/>
    <w:rsid w:val="00E364CE"/>
    <w:rsid w:val="00E45152"/>
    <w:rsid w:val="00E45DD5"/>
    <w:rsid w:val="00E51CD8"/>
    <w:rsid w:val="00E52341"/>
    <w:rsid w:val="00E55A58"/>
    <w:rsid w:val="00E56E57"/>
    <w:rsid w:val="00E60F14"/>
    <w:rsid w:val="00E62DD0"/>
    <w:rsid w:val="00E62FC0"/>
    <w:rsid w:val="00E7188A"/>
    <w:rsid w:val="00E93943"/>
    <w:rsid w:val="00E944DF"/>
    <w:rsid w:val="00E96BDD"/>
    <w:rsid w:val="00E977E3"/>
    <w:rsid w:val="00EA24B3"/>
    <w:rsid w:val="00EB2FC4"/>
    <w:rsid w:val="00EB376C"/>
    <w:rsid w:val="00EB4E18"/>
    <w:rsid w:val="00ED48A3"/>
    <w:rsid w:val="00ED6A2A"/>
    <w:rsid w:val="00EE5355"/>
    <w:rsid w:val="00EE6339"/>
    <w:rsid w:val="00EF729E"/>
    <w:rsid w:val="00F00C0A"/>
    <w:rsid w:val="00F15F0E"/>
    <w:rsid w:val="00F31021"/>
    <w:rsid w:val="00F329E9"/>
    <w:rsid w:val="00F34868"/>
    <w:rsid w:val="00F3741F"/>
    <w:rsid w:val="00F37B4C"/>
    <w:rsid w:val="00F42462"/>
    <w:rsid w:val="00F5488F"/>
    <w:rsid w:val="00F655C0"/>
    <w:rsid w:val="00F726E1"/>
    <w:rsid w:val="00F73EB4"/>
    <w:rsid w:val="00F741D9"/>
    <w:rsid w:val="00F84576"/>
    <w:rsid w:val="00F84875"/>
    <w:rsid w:val="00F851B5"/>
    <w:rsid w:val="00FA0BE7"/>
    <w:rsid w:val="00FA54BB"/>
    <w:rsid w:val="00FA55DF"/>
    <w:rsid w:val="00FB3B54"/>
    <w:rsid w:val="00FC381B"/>
    <w:rsid w:val="00FD14CA"/>
    <w:rsid w:val="00FE3D8F"/>
    <w:rsid w:val="00FE4A1D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77CE0"/>
  <w15:docId w15:val="{0E55915F-2B38-48AF-B22E-A16187E7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59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DB50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B505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B50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B50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B505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B505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B505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B505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B505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50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B50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B50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B5059"/>
    <w:pPr>
      <w:ind w:left="900" w:hanging="900"/>
    </w:pPr>
  </w:style>
  <w:style w:type="paragraph" w:styleId="TDC1">
    <w:name w:val="toc 1"/>
    <w:basedOn w:val="Normal"/>
    <w:next w:val="Normal"/>
    <w:uiPriority w:val="39"/>
    <w:rsid w:val="00191F85"/>
    <w:pPr>
      <w:tabs>
        <w:tab w:val="right" w:pos="9360"/>
      </w:tabs>
      <w:spacing w:before="240" w:after="60"/>
      <w:ind w:right="720"/>
    </w:pPr>
    <w:rPr>
      <w:rFonts w:ascii="Arial" w:hAnsi="Arial"/>
      <w:b/>
      <w:i/>
    </w:rPr>
  </w:style>
  <w:style w:type="paragraph" w:styleId="TDC2">
    <w:name w:val="toc 2"/>
    <w:basedOn w:val="Normal"/>
    <w:next w:val="Normal"/>
    <w:uiPriority w:val="39"/>
    <w:rsid w:val="00191F85"/>
    <w:pPr>
      <w:tabs>
        <w:tab w:val="right" w:pos="9360"/>
      </w:tabs>
      <w:ind w:left="432" w:right="720"/>
    </w:pPr>
    <w:rPr>
      <w:rFonts w:ascii="Arial" w:hAnsi="Arial"/>
      <w:b/>
      <w:i/>
    </w:rPr>
  </w:style>
  <w:style w:type="paragraph" w:styleId="TDC3">
    <w:name w:val="toc 3"/>
    <w:basedOn w:val="Normal"/>
    <w:next w:val="Normal"/>
    <w:semiHidden/>
    <w:rsid w:val="00191F85"/>
    <w:pPr>
      <w:tabs>
        <w:tab w:val="left" w:pos="1440"/>
        <w:tab w:val="right" w:pos="9360"/>
      </w:tabs>
      <w:ind w:left="864"/>
    </w:pPr>
    <w:rPr>
      <w:rFonts w:ascii="Arial" w:hAnsi="Arial"/>
      <w:b/>
      <w:i/>
    </w:rPr>
  </w:style>
  <w:style w:type="paragraph" w:styleId="Encabezado">
    <w:name w:val="header"/>
    <w:basedOn w:val="Normal"/>
    <w:link w:val="EncabezadoCar"/>
    <w:rsid w:val="00DB505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B505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B5059"/>
  </w:style>
  <w:style w:type="paragraph" w:customStyle="1" w:styleId="Bullet1">
    <w:name w:val="Bullet1"/>
    <w:basedOn w:val="Normal"/>
    <w:rsid w:val="00DB5059"/>
    <w:pPr>
      <w:ind w:left="720" w:hanging="432"/>
    </w:pPr>
  </w:style>
  <w:style w:type="paragraph" w:customStyle="1" w:styleId="Bullet2">
    <w:name w:val="Bullet2"/>
    <w:basedOn w:val="Normal"/>
    <w:rsid w:val="00DB505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B5059"/>
    <w:pPr>
      <w:keepLines/>
      <w:spacing w:after="120"/>
    </w:pPr>
  </w:style>
  <w:style w:type="paragraph" w:styleId="Textoindependiente">
    <w:name w:val="Body Text"/>
    <w:basedOn w:val="Normal"/>
    <w:rsid w:val="00DB505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DB505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DB5059"/>
    <w:rPr>
      <w:sz w:val="20"/>
      <w:vertAlign w:val="superscript"/>
    </w:rPr>
  </w:style>
  <w:style w:type="paragraph" w:styleId="Textonotapie">
    <w:name w:val="footnote text"/>
    <w:basedOn w:val="Normal"/>
    <w:semiHidden/>
    <w:rsid w:val="00DB50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50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505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505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505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191F85"/>
    <w:pPr>
      <w:ind w:left="600"/>
    </w:pPr>
    <w:rPr>
      <w:rFonts w:ascii="Arial" w:hAnsi="Arial"/>
      <w:b/>
      <w:i/>
    </w:rPr>
  </w:style>
  <w:style w:type="paragraph" w:styleId="TDC5">
    <w:name w:val="toc 5"/>
    <w:basedOn w:val="Normal"/>
    <w:next w:val="Normal"/>
    <w:autoRedefine/>
    <w:semiHidden/>
    <w:rsid w:val="00191F85"/>
    <w:pPr>
      <w:ind w:left="800"/>
    </w:pPr>
    <w:rPr>
      <w:rFonts w:ascii="Arial" w:hAnsi="Arial"/>
      <w:b/>
      <w:i/>
    </w:rPr>
  </w:style>
  <w:style w:type="paragraph" w:styleId="TDC6">
    <w:name w:val="toc 6"/>
    <w:basedOn w:val="Normal"/>
    <w:next w:val="Normal"/>
    <w:autoRedefine/>
    <w:semiHidden/>
    <w:rsid w:val="00191F85"/>
    <w:pPr>
      <w:ind w:left="1000"/>
    </w:pPr>
    <w:rPr>
      <w:rFonts w:ascii="Arial" w:hAnsi="Arial"/>
      <w:b/>
      <w:i/>
    </w:rPr>
  </w:style>
  <w:style w:type="paragraph" w:styleId="TDC7">
    <w:name w:val="toc 7"/>
    <w:basedOn w:val="Normal"/>
    <w:next w:val="Normal"/>
    <w:autoRedefine/>
    <w:semiHidden/>
    <w:rsid w:val="00191F85"/>
    <w:pPr>
      <w:ind w:left="1200"/>
    </w:pPr>
    <w:rPr>
      <w:rFonts w:ascii="Arial" w:hAnsi="Arial"/>
      <w:b/>
      <w:i/>
    </w:rPr>
  </w:style>
  <w:style w:type="paragraph" w:styleId="TDC8">
    <w:name w:val="toc 8"/>
    <w:basedOn w:val="Normal"/>
    <w:next w:val="Normal"/>
    <w:autoRedefine/>
    <w:semiHidden/>
    <w:rsid w:val="00191F85"/>
    <w:pPr>
      <w:ind w:left="1400"/>
    </w:pPr>
    <w:rPr>
      <w:rFonts w:ascii="Arial" w:hAnsi="Arial"/>
      <w:b/>
      <w:i/>
    </w:rPr>
  </w:style>
  <w:style w:type="paragraph" w:styleId="TDC9">
    <w:name w:val="toc 9"/>
    <w:basedOn w:val="Normal"/>
    <w:next w:val="Normal"/>
    <w:autoRedefine/>
    <w:semiHidden/>
    <w:rsid w:val="00191F85"/>
    <w:pPr>
      <w:ind w:left="1600"/>
    </w:pPr>
    <w:rPr>
      <w:rFonts w:ascii="Arial" w:hAnsi="Arial"/>
      <w:b/>
      <w:i/>
    </w:rPr>
  </w:style>
  <w:style w:type="paragraph" w:styleId="Textoindependiente2">
    <w:name w:val="Body Text 2"/>
    <w:basedOn w:val="Normal"/>
    <w:rsid w:val="00DB5059"/>
    <w:rPr>
      <w:i/>
      <w:color w:val="0000FF"/>
    </w:rPr>
  </w:style>
  <w:style w:type="paragraph" w:styleId="Sangradetextonormal">
    <w:name w:val="Body Text Indent"/>
    <w:basedOn w:val="Normal"/>
    <w:rsid w:val="00DB50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50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5059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B1030"/>
    <w:pPr>
      <w:spacing w:after="120"/>
      <w:ind w:left="72"/>
      <w:jc w:val="both"/>
    </w:pPr>
    <w:rPr>
      <w:rFonts w:ascii="Arial" w:hAnsi="Arial" w:cs="Arial"/>
      <w:color w:val="000000" w:themeColor="text1"/>
      <w:lang w:val="es-VE"/>
    </w:rPr>
  </w:style>
  <w:style w:type="character" w:styleId="Hipervnculo">
    <w:name w:val="Hyperlink"/>
    <w:basedOn w:val="Fuentedeprrafopredeter"/>
    <w:uiPriority w:val="99"/>
    <w:rsid w:val="00DB5059"/>
    <w:rPr>
      <w:color w:val="0000FF"/>
      <w:u w:val="single"/>
    </w:rPr>
  </w:style>
  <w:style w:type="table" w:styleId="Tablaconcuadrcula">
    <w:name w:val="Table Grid"/>
    <w:basedOn w:val="Tablanormal"/>
    <w:rsid w:val="00A5082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D92A7C"/>
    <w:rPr>
      <w:sz w:val="16"/>
      <w:szCs w:val="16"/>
    </w:rPr>
  </w:style>
  <w:style w:type="paragraph" w:styleId="Textocomentario">
    <w:name w:val="annotation text"/>
    <w:basedOn w:val="Normal"/>
    <w:semiHidden/>
    <w:rsid w:val="00D92A7C"/>
  </w:style>
  <w:style w:type="character" w:customStyle="1" w:styleId="InfoBlueCar">
    <w:name w:val="InfoBlue Car"/>
    <w:basedOn w:val="Fuentedeprrafopredeter"/>
    <w:link w:val="InfoBlue"/>
    <w:rsid w:val="00BB1030"/>
    <w:rPr>
      <w:rFonts w:ascii="Arial" w:hAnsi="Arial" w:cs="Arial"/>
      <w:color w:val="000000" w:themeColor="text1"/>
      <w:lang w:eastAsia="en-US"/>
    </w:rPr>
  </w:style>
  <w:style w:type="paragraph" w:styleId="Textodeglobo">
    <w:name w:val="Balloon Text"/>
    <w:basedOn w:val="Normal"/>
    <w:semiHidden/>
    <w:rsid w:val="00C7314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Normal"/>
    <w:rsid w:val="008E03C2"/>
    <w:pPr>
      <w:suppressAutoHyphens/>
      <w:spacing w:line="240" w:lineRule="auto"/>
      <w:jc w:val="center"/>
    </w:pPr>
    <w:rPr>
      <w:rFonts w:ascii="Arial" w:hAnsi="Arial" w:cs="Arial"/>
      <w:b/>
      <w:sz w:val="36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0251CF"/>
    <w:pPr>
      <w:widowControl/>
      <w:spacing w:before="100" w:beforeAutospacing="1" w:after="100" w:afterAutospacing="1" w:line="240" w:lineRule="auto"/>
    </w:pPr>
    <w:rPr>
      <w:sz w:val="24"/>
      <w:szCs w:val="24"/>
      <w:lang w:val="es-VE" w:eastAsia="es-VE"/>
    </w:rPr>
  </w:style>
  <w:style w:type="character" w:customStyle="1" w:styleId="apple-tab-span">
    <w:name w:val="apple-tab-span"/>
    <w:basedOn w:val="Fuentedeprrafopredeter"/>
    <w:rsid w:val="00F42462"/>
  </w:style>
  <w:style w:type="paragraph" w:styleId="Prrafodelista">
    <w:name w:val="List Paragraph"/>
    <w:basedOn w:val="Normal"/>
    <w:uiPriority w:val="34"/>
    <w:qFormat/>
    <w:rsid w:val="002D2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5B1DA4"/>
    <w:rPr>
      <w:lang w:val="es-ES" w:eastAsia="en-US"/>
    </w:rPr>
  </w:style>
  <w:style w:type="paragraph" w:customStyle="1" w:styleId="Default">
    <w:name w:val="Default"/>
    <w:rsid w:val="00A22E9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39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910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718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721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27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713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663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83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4982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81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35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941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1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737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42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40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21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920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6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Plantilla_Visi&#243;n%20del%20Sistema_2014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3333E-A280-48BB-99B3-34792F8D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Plantilla_Visión del Sistema_2014-1.dotx</Template>
  <TotalTime>1295</TotalTime>
  <Pages>7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del Sistema</vt:lpstr>
    </vt:vector>
  </TitlesOfParts>
  <Company>Hewlett-Packard</Company>
  <LinksUpToDate>false</LinksUpToDate>
  <CharactersWithSpaces>10251</CharactersWithSpaces>
  <SharedDoc>false</SharedDoc>
  <HLinks>
    <vt:vector size="306" baseType="variant">
      <vt:variant>
        <vt:i4>1507380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_Toc141555141</vt:lpwstr>
      </vt:variant>
      <vt:variant>
        <vt:i4>1507380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_Toc141555140</vt:lpwstr>
      </vt:variant>
      <vt:variant>
        <vt:i4>1048628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_Toc141555139</vt:lpwstr>
      </vt:variant>
      <vt:variant>
        <vt:i4>1048628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_Toc141555138</vt:lpwstr>
      </vt:variant>
      <vt:variant>
        <vt:i4>1048628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_Toc141555137</vt:lpwstr>
      </vt:variant>
      <vt:variant>
        <vt:i4>1048628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_Toc141555136</vt:lpwstr>
      </vt:variant>
      <vt:variant>
        <vt:i4>1048628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_Toc141555135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_Toc141555134</vt:lpwstr>
      </vt:variant>
      <vt:variant>
        <vt:i4>1048628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_Toc141555133</vt:lpwstr>
      </vt:variant>
      <vt:variant>
        <vt:i4>1048628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_Toc141555132</vt:lpwstr>
      </vt:variant>
      <vt:variant>
        <vt:i4>1048628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_Toc141555131</vt:lpwstr>
      </vt:variant>
      <vt:variant>
        <vt:i4>1048628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_Toc141555130</vt:lpwstr>
      </vt:variant>
      <vt:variant>
        <vt:i4>1114164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_Toc141555129</vt:lpwstr>
      </vt:variant>
      <vt:variant>
        <vt:i4>1114164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_Toc141555128</vt:lpwstr>
      </vt:variant>
      <vt:variant>
        <vt:i4>1114164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_Toc141555127</vt:lpwstr>
      </vt:variant>
      <vt:variant>
        <vt:i4>1114164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_Toc141555126</vt:lpwstr>
      </vt:variant>
      <vt:variant>
        <vt:i4>1114164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_Toc141555125</vt:lpwstr>
      </vt:variant>
      <vt:variant>
        <vt:i4>1114164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_Toc141555124</vt:lpwstr>
      </vt:variant>
      <vt:variant>
        <vt:i4>1114164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_Toc141555123</vt:lpwstr>
      </vt:variant>
      <vt:variant>
        <vt:i4>1114164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_Toc141555122</vt:lpwstr>
      </vt:variant>
      <vt:variant>
        <vt:i4>1114164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_Toc141555121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_Toc141555120</vt:lpwstr>
      </vt:variant>
      <vt:variant>
        <vt:i4>1179700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_Toc141555119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_Toc141555118</vt:lpwstr>
      </vt:variant>
      <vt:variant>
        <vt:i4>1179700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_Toc141555117</vt:lpwstr>
      </vt:variant>
      <vt:variant>
        <vt:i4>1179700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_Toc141555116</vt:lpwstr>
      </vt:variant>
      <vt:variant>
        <vt:i4>1179700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_Toc141555115</vt:lpwstr>
      </vt:variant>
      <vt:variant>
        <vt:i4>1179700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_Toc141555114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_Toc141555113</vt:lpwstr>
      </vt:variant>
      <vt:variant>
        <vt:i4>1179700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_Toc141555112</vt:lpwstr>
      </vt:variant>
      <vt:variant>
        <vt:i4>1179700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_Toc141555111</vt:lpwstr>
      </vt:variant>
      <vt:variant>
        <vt:i4>1179700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_Toc141555110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_Toc141555109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_Toc141555108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_Toc141555107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_Toc141555106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_Toc141555105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_Toc141555104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_Toc141555103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_Toc141555102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_Toc141555101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_Toc141555100</vt:lpwstr>
      </vt:variant>
      <vt:variant>
        <vt:i4>1703989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_Toc141555099</vt:lpwstr>
      </vt:variant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_Toc141555098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_Toc141555097</vt:lpwstr>
      </vt:variant>
      <vt:variant>
        <vt:i4>1703989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_Toc141555096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_Toc141555095</vt:lpwstr>
      </vt:variant>
      <vt:variant>
        <vt:i4>1703989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_Toc141555094</vt:lpwstr>
      </vt:variant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_Toc141555093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_Toc141555092</vt:lpwstr>
      </vt:variant>
      <vt:variant>
        <vt:i4>1703989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_Toc141555091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subject>&lt;Nombre del Sistema&gt;</dc:subject>
  <dc:creator>yasanchez</dc:creator>
  <cp:lastModifiedBy>iranid perez</cp:lastModifiedBy>
  <cp:revision>57</cp:revision>
  <cp:lastPrinted>2016-06-02T13:49:00Z</cp:lastPrinted>
  <dcterms:created xsi:type="dcterms:W3CDTF">2016-06-02T13:15:00Z</dcterms:created>
  <dcterms:modified xsi:type="dcterms:W3CDTF">2016-10-20T03:51:00Z</dcterms:modified>
</cp:coreProperties>
</file>